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FE48D" w14:textId="7BE2299B" w:rsidR="001D55F1" w:rsidRDefault="00903A1B" w:rsidP="00CF77DE">
      <w:pPr>
        <w:pStyle w:val="ITitle"/>
      </w:pPr>
      <w:proofErr w:type="spellStart"/>
      <w:r w:rsidRPr="00903A1B">
        <w:t>Testing</w:t>
      </w:r>
      <w:proofErr w:type="spellEnd"/>
      <w:r w:rsidRPr="00903A1B">
        <w:t xml:space="preserve"> </w:t>
      </w:r>
      <w:proofErr w:type="spellStart"/>
      <w:r w:rsidRPr="00903A1B">
        <w:t>report</w:t>
      </w:r>
      <w:proofErr w:type="spellEnd"/>
      <w:r w:rsidRPr="00903A1B">
        <w:t xml:space="preserve"> </w:t>
      </w:r>
      <w:proofErr w:type="spellStart"/>
      <w:r w:rsidRPr="00903A1B">
        <w:t>of</w:t>
      </w:r>
      <w:proofErr w:type="spellEnd"/>
      <w:r w:rsidRPr="00903A1B">
        <w:t xml:space="preserve"> </w:t>
      </w:r>
      <w:proofErr w:type="spellStart"/>
      <w:r w:rsidRPr="00903A1B">
        <w:t>chip</w:t>
      </w:r>
      <w:proofErr w:type="spellEnd"/>
      <w:r w:rsidRPr="00903A1B">
        <w:t xml:space="preserve"> LAN9514 on Koruza V1.1</w:t>
      </w:r>
    </w:p>
    <w:tbl>
      <w:tblPr>
        <w:tblStyle w:val="Tabelamrea"/>
        <w:tblW w:w="5000" w:type="pct"/>
        <w:tblLook w:val="04A0" w:firstRow="1" w:lastRow="0" w:firstColumn="1" w:lastColumn="0" w:noHBand="0" w:noVBand="1"/>
      </w:tblPr>
      <w:tblGrid>
        <w:gridCol w:w="1554"/>
        <w:gridCol w:w="6570"/>
      </w:tblGrid>
      <w:tr w:rsidR="001D55F1" w14:paraId="15DA00AB" w14:textId="77777777" w:rsidTr="00091677">
        <w:trPr>
          <w:trHeight w:hRule="exact" w:val="680"/>
        </w:trPr>
        <w:tc>
          <w:tcPr>
            <w:tcW w:w="1554" w:type="dxa"/>
            <w:tcBorders>
              <w:bottom w:val="single" w:sz="24" w:space="0" w:color="FFFFFF" w:themeColor="background1"/>
            </w:tcBorders>
          </w:tcPr>
          <w:p w14:paraId="017FE219" w14:textId="77777777" w:rsidR="001D55F1" w:rsidRDefault="001D55F1" w:rsidP="001D55F1">
            <w:pPr>
              <w:pStyle w:val="ISubtitle"/>
            </w:pPr>
          </w:p>
        </w:tc>
        <w:tc>
          <w:tcPr>
            <w:tcW w:w="0" w:type="auto"/>
          </w:tcPr>
          <w:p w14:paraId="221189A3" w14:textId="77777777" w:rsidR="001D55F1" w:rsidRDefault="001D55F1" w:rsidP="001D55F1">
            <w:pPr>
              <w:pStyle w:val="ISubtitle"/>
            </w:pPr>
          </w:p>
        </w:tc>
      </w:tr>
      <w:tr w:rsidR="001D55F1" w14:paraId="5E4D474E" w14:textId="77777777" w:rsidTr="00091677">
        <w:trPr>
          <w:trHeight w:hRule="exact" w:val="340"/>
        </w:trPr>
        <w:tc>
          <w:tcPr>
            <w:tcW w:w="1554" w:type="dxa"/>
            <w:tcBorders>
              <w:top w:val="single" w:sz="24" w:space="0" w:color="FFFFFF" w:themeColor="background1"/>
            </w:tcBorders>
          </w:tcPr>
          <w:p w14:paraId="675865EA" w14:textId="77777777" w:rsidR="001D55F1" w:rsidRDefault="001D55F1" w:rsidP="001D55F1">
            <w:pPr>
              <w:pStyle w:val="ISubtitle"/>
            </w:pPr>
          </w:p>
        </w:tc>
        <w:tc>
          <w:tcPr>
            <w:tcW w:w="0" w:type="auto"/>
          </w:tcPr>
          <w:p w14:paraId="454AB6A2" w14:textId="77777777" w:rsidR="001D55F1" w:rsidRDefault="001D55F1" w:rsidP="001D55F1">
            <w:pPr>
              <w:pStyle w:val="ISubtitle"/>
            </w:pPr>
          </w:p>
        </w:tc>
      </w:tr>
    </w:tbl>
    <w:p w14:paraId="55B56F19" w14:textId="1BE63DC5" w:rsidR="00091677" w:rsidRDefault="00BE4665" w:rsidP="00091677">
      <w:pPr>
        <w:pStyle w:val="ISub-Subtitle"/>
      </w:pPr>
      <w:r>
        <w:t>Author</w:t>
      </w:r>
      <w:r w:rsidR="00903A1B">
        <w:t>: Tadej Plej</w:t>
      </w:r>
    </w:p>
    <w:p w14:paraId="2C740446" w14:textId="27B520C1" w:rsidR="00090476" w:rsidRDefault="004D416D" w:rsidP="00090476">
      <w:pPr>
        <w:pStyle w:val="ISub-sub-subtitle"/>
      </w:pPr>
      <w:r>
        <w:t xml:space="preserve">Maribor, </w:t>
      </w:r>
      <w:r w:rsidR="0095627E">
        <w:fldChar w:fldCharType="begin"/>
      </w:r>
      <w:r w:rsidR="0095627E">
        <w:instrText xml:space="preserve"> TIME \@ "dd. MMMM yyyy" </w:instrText>
      </w:r>
      <w:r w:rsidR="0095627E">
        <w:fldChar w:fldCharType="separate"/>
      </w:r>
      <w:r w:rsidR="00CE36C1">
        <w:rPr>
          <w:noProof/>
        </w:rPr>
        <w:t>19. April 2021</w:t>
      </w:r>
      <w:r w:rsidR="0095627E">
        <w:fldChar w:fldCharType="end"/>
      </w:r>
    </w:p>
    <w:p w14:paraId="79D4C45F" w14:textId="77777777" w:rsidR="00640080" w:rsidRPr="00640080" w:rsidRDefault="00640080" w:rsidP="00640080">
      <w:pPr>
        <w:pStyle w:val="IP"/>
      </w:pPr>
    </w:p>
    <w:p w14:paraId="727E73A2" w14:textId="77777777" w:rsidR="00090476" w:rsidRPr="00090476" w:rsidRDefault="00090476" w:rsidP="00090476">
      <w:pPr>
        <w:pStyle w:val="IP"/>
        <w:sectPr w:rsidR="00090476" w:rsidRPr="00090476" w:rsidSect="00DD611E">
          <w:headerReference w:type="default" r:id="rId8"/>
          <w:footerReference w:type="even" r:id="rId9"/>
          <w:headerReference w:type="first" r:id="rId10"/>
          <w:footerReference w:type="first" r:id="rId11"/>
          <w:type w:val="continuous"/>
          <w:pgSz w:w="11900" w:h="16820"/>
          <w:pgMar w:top="1701" w:right="1888" w:bottom="1701" w:left="1888" w:header="868" w:footer="794" w:gutter="0"/>
          <w:cols w:space="708"/>
          <w:vAlign w:val="bottom"/>
          <w:docGrid w:linePitch="360"/>
        </w:sectPr>
      </w:pPr>
    </w:p>
    <w:p w14:paraId="78270941" w14:textId="2F338793" w:rsidR="00500DF8" w:rsidRDefault="004241BC" w:rsidP="00ED10EC">
      <w:pPr>
        <w:pStyle w:val="NaslovTOC"/>
      </w:pPr>
      <w:r>
        <w:lastRenderedPageBreak/>
        <w:t>Table of contents</w:t>
      </w:r>
    </w:p>
    <w:p w14:paraId="3A886BD9" w14:textId="703EACA8" w:rsidR="00753B6B" w:rsidRDefault="00913C77">
      <w:pPr>
        <w:pStyle w:val="Kazalovsebine1"/>
        <w:tabs>
          <w:tab w:val="right" w:leader="dot" w:pos="8114"/>
        </w:tabs>
        <w:rPr>
          <w:rFonts w:asciiTheme="minorHAnsi" w:eastAsiaTheme="minorEastAsia" w:hAnsiTheme="minorHAnsi" w:cstheme="minorBidi"/>
          <w:bCs w:val="0"/>
          <w:noProof/>
          <w:color w:val="auto"/>
          <w:sz w:val="22"/>
          <w:szCs w:val="22"/>
          <w:lang w:val="en-GB" w:eastAsia="en-GB"/>
        </w:rPr>
      </w:pPr>
      <w:r>
        <w:fldChar w:fldCharType="begin"/>
      </w:r>
      <w:r>
        <w:instrText xml:space="preserve"> TOC \o "1-3" </w:instrText>
      </w:r>
      <w:r>
        <w:fldChar w:fldCharType="separate"/>
      </w:r>
      <w:r w:rsidR="00753B6B">
        <w:rPr>
          <w:noProof/>
        </w:rPr>
        <w:t>Problem description</w:t>
      </w:r>
      <w:r w:rsidR="00753B6B">
        <w:rPr>
          <w:noProof/>
        </w:rPr>
        <w:tab/>
      </w:r>
      <w:r w:rsidR="00753B6B">
        <w:rPr>
          <w:noProof/>
        </w:rPr>
        <w:fldChar w:fldCharType="begin"/>
      </w:r>
      <w:r w:rsidR="00753B6B">
        <w:rPr>
          <w:noProof/>
        </w:rPr>
        <w:instrText xml:space="preserve"> PAGEREF _Toc69722044 \h </w:instrText>
      </w:r>
      <w:r w:rsidR="00753B6B">
        <w:rPr>
          <w:noProof/>
        </w:rPr>
      </w:r>
      <w:r w:rsidR="00753B6B">
        <w:rPr>
          <w:noProof/>
        </w:rPr>
        <w:fldChar w:fldCharType="separate"/>
      </w:r>
      <w:r w:rsidR="00CE36C1">
        <w:rPr>
          <w:noProof/>
        </w:rPr>
        <w:t>1</w:t>
      </w:r>
      <w:r w:rsidR="00753B6B">
        <w:rPr>
          <w:noProof/>
        </w:rPr>
        <w:fldChar w:fldCharType="end"/>
      </w:r>
    </w:p>
    <w:p w14:paraId="1E9E44A4" w14:textId="5D1271B2" w:rsidR="00753B6B" w:rsidRDefault="00753B6B">
      <w:pPr>
        <w:pStyle w:val="Kazalovsebine2"/>
        <w:tabs>
          <w:tab w:val="right" w:leader="dot" w:pos="8114"/>
        </w:tabs>
        <w:rPr>
          <w:rFonts w:asciiTheme="minorHAnsi" w:eastAsiaTheme="minorEastAsia" w:hAnsiTheme="minorHAnsi" w:cstheme="minorBidi"/>
          <w:bCs w:val="0"/>
          <w:noProof/>
          <w:color w:val="auto"/>
          <w:sz w:val="22"/>
          <w:lang w:val="en-GB" w:eastAsia="en-GB"/>
        </w:rPr>
      </w:pPr>
      <w:r>
        <w:rPr>
          <w:noProof/>
        </w:rPr>
        <w:t>Used equipment</w:t>
      </w:r>
      <w:r>
        <w:rPr>
          <w:noProof/>
        </w:rPr>
        <w:tab/>
      </w:r>
      <w:r>
        <w:rPr>
          <w:noProof/>
        </w:rPr>
        <w:fldChar w:fldCharType="begin"/>
      </w:r>
      <w:r>
        <w:rPr>
          <w:noProof/>
        </w:rPr>
        <w:instrText xml:space="preserve"> PAGEREF _Toc69722045 \h </w:instrText>
      </w:r>
      <w:r>
        <w:rPr>
          <w:noProof/>
        </w:rPr>
      </w:r>
      <w:r>
        <w:rPr>
          <w:noProof/>
        </w:rPr>
        <w:fldChar w:fldCharType="separate"/>
      </w:r>
      <w:r w:rsidR="00CE36C1">
        <w:rPr>
          <w:noProof/>
        </w:rPr>
        <w:t>1</w:t>
      </w:r>
      <w:r>
        <w:rPr>
          <w:noProof/>
        </w:rPr>
        <w:fldChar w:fldCharType="end"/>
      </w:r>
    </w:p>
    <w:p w14:paraId="38BC1521" w14:textId="5AEAB81F" w:rsidR="00753B6B" w:rsidRDefault="00753B6B">
      <w:pPr>
        <w:pStyle w:val="Kazalovsebine1"/>
        <w:tabs>
          <w:tab w:val="right" w:leader="dot" w:pos="8114"/>
        </w:tabs>
        <w:rPr>
          <w:rFonts w:asciiTheme="minorHAnsi" w:eastAsiaTheme="minorEastAsia" w:hAnsiTheme="minorHAnsi" w:cstheme="minorBidi"/>
          <w:bCs w:val="0"/>
          <w:noProof/>
          <w:color w:val="auto"/>
          <w:sz w:val="22"/>
          <w:szCs w:val="22"/>
          <w:lang w:val="en-GB" w:eastAsia="en-GB"/>
        </w:rPr>
      </w:pPr>
      <w:r>
        <w:rPr>
          <w:noProof/>
        </w:rPr>
        <w:t>Checking every power supply pin</w:t>
      </w:r>
      <w:r>
        <w:rPr>
          <w:noProof/>
        </w:rPr>
        <w:tab/>
      </w:r>
      <w:r>
        <w:rPr>
          <w:noProof/>
        </w:rPr>
        <w:fldChar w:fldCharType="begin"/>
      </w:r>
      <w:r>
        <w:rPr>
          <w:noProof/>
        </w:rPr>
        <w:instrText xml:space="preserve"> PAGEREF _Toc69722046 \h </w:instrText>
      </w:r>
      <w:r>
        <w:rPr>
          <w:noProof/>
        </w:rPr>
      </w:r>
      <w:r>
        <w:rPr>
          <w:noProof/>
        </w:rPr>
        <w:fldChar w:fldCharType="separate"/>
      </w:r>
      <w:r w:rsidR="00CE36C1">
        <w:rPr>
          <w:noProof/>
        </w:rPr>
        <w:t>2</w:t>
      </w:r>
      <w:r>
        <w:rPr>
          <w:noProof/>
        </w:rPr>
        <w:fldChar w:fldCharType="end"/>
      </w:r>
    </w:p>
    <w:p w14:paraId="22836CC1" w14:textId="00FD48DE" w:rsidR="00753B6B" w:rsidRDefault="00753B6B">
      <w:pPr>
        <w:pStyle w:val="Kazalovsebine2"/>
        <w:tabs>
          <w:tab w:val="right" w:leader="dot" w:pos="8114"/>
        </w:tabs>
        <w:rPr>
          <w:rFonts w:asciiTheme="minorHAnsi" w:eastAsiaTheme="minorEastAsia" w:hAnsiTheme="minorHAnsi" w:cstheme="minorBidi"/>
          <w:bCs w:val="0"/>
          <w:noProof/>
          <w:color w:val="auto"/>
          <w:sz w:val="22"/>
          <w:lang w:val="en-GB" w:eastAsia="en-GB"/>
        </w:rPr>
      </w:pPr>
      <w:r>
        <w:rPr>
          <w:noProof/>
        </w:rPr>
        <w:t>Working device</w:t>
      </w:r>
      <w:r>
        <w:rPr>
          <w:noProof/>
        </w:rPr>
        <w:tab/>
      </w:r>
      <w:r>
        <w:rPr>
          <w:noProof/>
        </w:rPr>
        <w:fldChar w:fldCharType="begin"/>
      </w:r>
      <w:r>
        <w:rPr>
          <w:noProof/>
        </w:rPr>
        <w:instrText xml:space="preserve"> PAGEREF _Toc69722047 \h </w:instrText>
      </w:r>
      <w:r>
        <w:rPr>
          <w:noProof/>
        </w:rPr>
      </w:r>
      <w:r>
        <w:rPr>
          <w:noProof/>
        </w:rPr>
        <w:fldChar w:fldCharType="separate"/>
      </w:r>
      <w:r w:rsidR="00CE36C1">
        <w:rPr>
          <w:noProof/>
        </w:rPr>
        <w:t>2</w:t>
      </w:r>
      <w:r>
        <w:rPr>
          <w:noProof/>
        </w:rPr>
        <w:fldChar w:fldCharType="end"/>
      </w:r>
    </w:p>
    <w:p w14:paraId="26EFF2D2" w14:textId="49020FA9" w:rsidR="00753B6B" w:rsidRDefault="00753B6B">
      <w:pPr>
        <w:pStyle w:val="Kazalovsebine2"/>
        <w:tabs>
          <w:tab w:val="right" w:leader="dot" w:pos="8114"/>
        </w:tabs>
        <w:rPr>
          <w:rFonts w:asciiTheme="minorHAnsi" w:eastAsiaTheme="minorEastAsia" w:hAnsiTheme="minorHAnsi" w:cstheme="minorBidi"/>
          <w:bCs w:val="0"/>
          <w:noProof/>
          <w:color w:val="auto"/>
          <w:sz w:val="22"/>
          <w:lang w:val="en-GB" w:eastAsia="en-GB"/>
        </w:rPr>
      </w:pPr>
      <w:r>
        <w:rPr>
          <w:noProof/>
        </w:rPr>
        <w:t>Broken device</w:t>
      </w:r>
      <w:r>
        <w:rPr>
          <w:noProof/>
        </w:rPr>
        <w:tab/>
      </w:r>
      <w:r>
        <w:rPr>
          <w:noProof/>
        </w:rPr>
        <w:fldChar w:fldCharType="begin"/>
      </w:r>
      <w:r>
        <w:rPr>
          <w:noProof/>
        </w:rPr>
        <w:instrText xml:space="preserve"> PAGEREF _Toc69722048 \h </w:instrText>
      </w:r>
      <w:r>
        <w:rPr>
          <w:noProof/>
        </w:rPr>
      </w:r>
      <w:r>
        <w:rPr>
          <w:noProof/>
        </w:rPr>
        <w:fldChar w:fldCharType="separate"/>
      </w:r>
      <w:r w:rsidR="00CE36C1">
        <w:rPr>
          <w:noProof/>
        </w:rPr>
        <w:t>18</w:t>
      </w:r>
      <w:r>
        <w:rPr>
          <w:noProof/>
        </w:rPr>
        <w:fldChar w:fldCharType="end"/>
      </w:r>
    </w:p>
    <w:p w14:paraId="5E43196F" w14:textId="2E709B9F" w:rsidR="00753B6B" w:rsidRDefault="00753B6B">
      <w:pPr>
        <w:pStyle w:val="Kazalovsebine1"/>
        <w:tabs>
          <w:tab w:val="right" w:leader="dot" w:pos="8114"/>
        </w:tabs>
        <w:rPr>
          <w:rFonts w:asciiTheme="minorHAnsi" w:eastAsiaTheme="minorEastAsia" w:hAnsiTheme="minorHAnsi" w:cstheme="minorBidi"/>
          <w:bCs w:val="0"/>
          <w:noProof/>
          <w:color w:val="auto"/>
          <w:sz w:val="22"/>
          <w:szCs w:val="22"/>
          <w:lang w:val="en-GB" w:eastAsia="en-GB"/>
        </w:rPr>
      </w:pPr>
      <w:r>
        <w:rPr>
          <w:noProof/>
        </w:rPr>
        <w:t>Checking ethernet signals</w:t>
      </w:r>
      <w:r>
        <w:rPr>
          <w:noProof/>
        </w:rPr>
        <w:tab/>
      </w:r>
      <w:r>
        <w:rPr>
          <w:noProof/>
        </w:rPr>
        <w:fldChar w:fldCharType="begin"/>
      </w:r>
      <w:r>
        <w:rPr>
          <w:noProof/>
        </w:rPr>
        <w:instrText xml:space="preserve"> PAGEREF _Toc69722049 \h </w:instrText>
      </w:r>
      <w:r>
        <w:rPr>
          <w:noProof/>
        </w:rPr>
      </w:r>
      <w:r>
        <w:rPr>
          <w:noProof/>
        </w:rPr>
        <w:fldChar w:fldCharType="separate"/>
      </w:r>
      <w:r w:rsidR="00CE36C1">
        <w:rPr>
          <w:noProof/>
        </w:rPr>
        <w:t>34</w:t>
      </w:r>
      <w:r>
        <w:rPr>
          <w:noProof/>
        </w:rPr>
        <w:fldChar w:fldCharType="end"/>
      </w:r>
    </w:p>
    <w:p w14:paraId="4F33AB8A" w14:textId="22D021BA" w:rsidR="00753B6B" w:rsidRDefault="00753B6B">
      <w:pPr>
        <w:pStyle w:val="Kazalovsebine2"/>
        <w:tabs>
          <w:tab w:val="right" w:leader="dot" w:pos="8114"/>
        </w:tabs>
        <w:rPr>
          <w:rFonts w:asciiTheme="minorHAnsi" w:eastAsiaTheme="minorEastAsia" w:hAnsiTheme="minorHAnsi" w:cstheme="minorBidi"/>
          <w:bCs w:val="0"/>
          <w:noProof/>
          <w:color w:val="auto"/>
          <w:sz w:val="22"/>
          <w:lang w:val="en-GB" w:eastAsia="en-GB"/>
        </w:rPr>
      </w:pPr>
      <w:r>
        <w:rPr>
          <w:noProof/>
        </w:rPr>
        <w:t>Working device</w:t>
      </w:r>
      <w:r>
        <w:rPr>
          <w:noProof/>
        </w:rPr>
        <w:tab/>
      </w:r>
      <w:r>
        <w:rPr>
          <w:noProof/>
        </w:rPr>
        <w:fldChar w:fldCharType="begin"/>
      </w:r>
      <w:r>
        <w:rPr>
          <w:noProof/>
        </w:rPr>
        <w:instrText xml:space="preserve"> PAGEREF _Toc69722050 \h </w:instrText>
      </w:r>
      <w:r>
        <w:rPr>
          <w:noProof/>
        </w:rPr>
      </w:r>
      <w:r>
        <w:rPr>
          <w:noProof/>
        </w:rPr>
        <w:fldChar w:fldCharType="separate"/>
      </w:r>
      <w:r w:rsidR="00CE36C1">
        <w:rPr>
          <w:noProof/>
        </w:rPr>
        <w:t>34</w:t>
      </w:r>
      <w:r>
        <w:rPr>
          <w:noProof/>
        </w:rPr>
        <w:fldChar w:fldCharType="end"/>
      </w:r>
    </w:p>
    <w:p w14:paraId="0C489C69" w14:textId="20D9EF2E" w:rsidR="00753B6B" w:rsidRDefault="00753B6B">
      <w:pPr>
        <w:pStyle w:val="Kazalovsebine2"/>
        <w:tabs>
          <w:tab w:val="right" w:leader="dot" w:pos="8114"/>
        </w:tabs>
        <w:rPr>
          <w:rFonts w:asciiTheme="minorHAnsi" w:eastAsiaTheme="minorEastAsia" w:hAnsiTheme="minorHAnsi" w:cstheme="minorBidi"/>
          <w:bCs w:val="0"/>
          <w:noProof/>
          <w:color w:val="auto"/>
          <w:sz w:val="22"/>
          <w:lang w:val="en-GB" w:eastAsia="en-GB"/>
        </w:rPr>
      </w:pPr>
      <w:r>
        <w:rPr>
          <w:noProof/>
        </w:rPr>
        <w:t>Broken device</w:t>
      </w:r>
      <w:r>
        <w:rPr>
          <w:noProof/>
        </w:rPr>
        <w:tab/>
      </w:r>
      <w:r>
        <w:rPr>
          <w:noProof/>
        </w:rPr>
        <w:fldChar w:fldCharType="begin"/>
      </w:r>
      <w:r>
        <w:rPr>
          <w:noProof/>
        </w:rPr>
        <w:instrText xml:space="preserve"> PAGEREF _Toc69722051 \h </w:instrText>
      </w:r>
      <w:r>
        <w:rPr>
          <w:noProof/>
        </w:rPr>
      </w:r>
      <w:r>
        <w:rPr>
          <w:noProof/>
        </w:rPr>
        <w:fldChar w:fldCharType="separate"/>
      </w:r>
      <w:r w:rsidR="00CE36C1">
        <w:rPr>
          <w:noProof/>
        </w:rPr>
        <w:t>36</w:t>
      </w:r>
      <w:r>
        <w:rPr>
          <w:noProof/>
        </w:rPr>
        <w:fldChar w:fldCharType="end"/>
      </w:r>
    </w:p>
    <w:p w14:paraId="58A5225D" w14:textId="5FCFAE61" w:rsidR="00753B6B" w:rsidRDefault="00753B6B">
      <w:pPr>
        <w:pStyle w:val="Kazalovsebine1"/>
        <w:tabs>
          <w:tab w:val="right" w:leader="dot" w:pos="8114"/>
        </w:tabs>
        <w:rPr>
          <w:rFonts w:asciiTheme="minorHAnsi" w:eastAsiaTheme="minorEastAsia" w:hAnsiTheme="minorHAnsi" w:cstheme="minorBidi"/>
          <w:bCs w:val="0"/>
          <w:noProof/>
          <w:color w:val="auto"/>
          <w:sz w:val="22"/>
          <w:szCs w:val="22"/>
          <w:lang w:val="en-GB" w:eastAsia="en-GB"/>
        </w:rPr>
      </w:pPr>
      <w:r>
        <w:rPr>
          <w:noProof/>
        </w:rPr>
        <w:t>Checking clock signals on 25 MHz oscillator</w:t>
      </w:r>
      <w:r>
        <w:rPr>
          <w:noProof/>
        </w:rPr>
        <w:tab/>
      </w:r>
      <w:r>
        <w:rPr>
          <w:noProof/>
        </w:rPr>
        <w:fldChar w:fldCharType="begin"/>
      </w:r>
      <w:r>
        <w:rPr>
          <w:noProof/>
        </w:rPr>
        <w:instrText xml:space="preserve"> PAGEREF _Toc69722052 \h </w:instrText>
      </w:r>
      <w:r>
        <w:rPr>
          <w:noProof/>
        </w:rPr>
      </w:r>
      <w:r>
        <w:rPr>
          <w:noProof/>
        </w:rPr>
        <w:fldChar w:fldCharType="separate"/>
      </w:r>
      <w:r w:rsidR="00CE36C1">
        <w:rPr>
          <w:noProof/>
        </w:rPr>
        <w:t>37</w:t>
      </w:r>
      <w:r>
        <w:rPr>
          <w:noProof/>
        </w:rPr>
        <w:fldChar w:fldCharType="end"/>
      </w:r>
    </w:p>
    <w:p w14:paraId="522428CB" w14:textId="645724A4" w:rsidR="00753B6B" w:rsidRDefault="00753B6B">
      <w:pPr>
        <w:pStyle w:val="Kazalovsebine2"/>
        <w:tabs>
          <w:tab w:val="right" w:leader="dot" w:pos="8114"/>
        </w:tabs>
        <w:rPr>
          <w:rFonts w:asciiTheme="minorHAnsi" w:eastAsiaTheme="minorEastAsia" w:hAnsiTheme="minorHAnsi" w:cstheme="minorBidi"/>
          <w:bCs w:val="0"/>
          <w:noProof/>
          <w:color w:val="auto"/>
          <w:sz w:val="22"/>
          <w:lang w:val="en-GB" w:eastAsia="en-GB"/>
        </w:rPr>
      </w:pPr>
      <w:r>
        <w:rPr>
          <w:noProof/>
        </w:rPr>
        <w:t>Working device</w:t>
      </w:r>
      <w:r>
        <w:rPr>
          <w:noProof/>
        </w:rPr>
        <w:tab/>
      </w:r>
      <w:r>
        <w:rPr>
          <w:noProof/>
        </w:rPr>
        <w:fldChar w:fldCharType="begin"/>
      </w:r>
      <w:r>
        <w:rPr>
          <w:noProof/>
        </w:rPr>
        <w:instrText xml:space="preserve"> PAGEREF _Toc69722053 \h </w:instrText>
      </w:r>
      <w:r>
        <w:rPr>
          <w:noProof/>
        </w:rPr>
      </w:r>
      <w:r>
        <w:rPr>
          <w:noProof/>
        </w:rPr>
        <w:fldChar w:fldCharType="separate"/>
      </w:r>
      <w:r w:rsidR="00CE36C1">
        <w:rPr>
          <w:noProof/>
        </w:rPr>
        <w:t>37</w:t>
      </w:r>
      <w:r>
        <w:rPr>
          <w:noProof/>
        </w:rPr>
        <w:fldChar w:fldCharType="end"/>
      </w:r>
    </w:p>
    <w:p w14:paraId="503DD9DF" w14:textId="0523FB06" w:rsidR="00753B6B" w:rsidRDefault="00753B6B">
      <w:pPr>
        <w:pStyle w:val="Kazalovsebine2"/>
        <w:tabs>
          <w:tab w:val="right" w:leader="dot" w:pos="8114"/>
        </w:tabs>
        <w:rPr>
          <w:rFonts w:asciiTheme="minorHAnsi" w:eastAsiaTheme="minorEastAsia" w:hAnsiTheme="minorHAnsi" w:cstheme="minorBidi"/>
          <w:bCs w:val="0"/>
          <w:noProof/>
          <w:color w:val="auto"/>
          <w:sz w:val="22"/>
          <w:lang w:val="en-GB" w:eastAsia="en-GB"/>
        </w:rPr>
      </w:pPr>
      <w:r>
        <w:rPr>
          <w:noProof/>
        </w:rPr>
        <w:t>Broken device</w:t>
      </w:r>
      <w:r>
        <w:rPr>
          <w:noProof/>
        </w:rPr>
        <w:tab/>
      </w:r>
      <w:r>
        <w:rPr>
          <w:noProof/>
        </w:rPr>
        <w:fldChar w:fldCharType="begin"/>
      </w:r>
      <w:r>
        <w:rPr>
          <w:noProof/>
        </w:rPr>
        <w:instrText xml:space="preserve"> PAGEREF _Toc69722054 \h </w:instrText>
      </w:r>
      <w:r>
        <w:rPr>
          <w:noProof/>
        </w:rPr>
      </w:r>
      <w:r>
        <w:rPr>
          <w:noProof/>
        </w:rPr>
        <w:fldChar w:fldCharType="separate"/>
      </w:r>
      <w:r w:rsidR="00CE36C1">
        <w:rPr>
          <w:noProof/>
        </w:rPr>
        <w:t>39</w:t>
      </w:r>
      <w:r>
        <w:rPr>
          <w:noProof/>
        </w:rPr>
        <w:fldChar w:fldCharType="end"/>
      </w:r>
    </w:p>
    <w:p w14:paraId="070A6E8A" w14:textId="6FDC2FF4" w:rsidR="00931308" w:rsidRDefault="00913C77" w:rsidP="00500DF8">
      <w:r>
        <w:fldChar w:fldCharType="end"/>
      </w:r>
    </w:p>
    <w:p w14:paraId="363F653F" w14:textId="77777777" w:rsidR="000E405D" w:rsidRDefault="000E405D" w:rsidP="00500DF8"/>
    <w:p w14:paraId="391BF5CF" w14:textId="77777777" w:rsidR="000E405D" w:rsidRDefault="000E405D" w:rsidP="00500DF8"/>
    <w:p w14:paraId="00B1CA77" w14:textId="681342DE" w:rsidR="00C36655" w:rsidRDefault="00C36655">
      <w:r>
        <w:br w:type="page"/>
      </w:r>
    </w:p>
    <w:p w14:paraId="6F6E7A19" w14:textId="2E9BEE90" w:rsidR="00C36655" w:rsidRDefault="004241BC" w:rsidP="004241BC">
      <w:pPr>
        <w:pStyle w:val="Kazaloslik"/>
        <w:tabs>
          <w:tab w:val="right" w:leader="dot" w:pos="8114"/>
        </w:tabs>
        <w:rPr>
          <w:b/>
          <w:bCs/>
          <w:sz w:val="18"/>
          <w:szCs w:val="18"/>
        </w:rPr>
      </w:pPr>
      <w:r>
        <w:rPr>
          <w:b/>
          <w:bCs/>
          <w:sz w:val="18"/>
          <w:szCs w:val="18"/>
        </w:rPr>
        <w:lastRenderedPageBreak/>
        <w:t>List of pictures</w:t>
      </w:r>
    </w:p>
    <w:p w14:paraId="2F1BD8B0" w14:textId="77777777" w:rsidR="004241BC" w:rsidRPr="004241BC" w:rsidRDefault="004241BC" w:rsidP="004241BC"/>
    <w:p w14:paraId="6C28E80C" w14:textId="50BDB953" w:rsidR="00753B6B" w:rsidRPr="00753B6B" w:rsidRDefault="00C36655">
      <w:pPr>
        <w:pStyle w:val="Kazaloslik"/>
        <w:tabs>
          <w:tab w:val="right" w:leader="dot" w:pos="8114"/>
        </w:tabs>
        <w:rPr>
          <w:rFonts w:asciiTheme="minorHAnsi" w:eastAsiaTheme="minorEastAsia" w:hAnsiTheme="minorHAnsi" w:cstheme="minorBidi"/>
          <w:noProof/>
          <w:color w:val="auto"/>
          <w:sz w:val="18"/>
          <w:szCs w:val="18"/>
          <w:lang w:eastAsia="en-GB"/>
        </w:rPr>
      </w:pPr>
      <w:r w:rsidRPr="00753B6B">
        <w:rPr>
          <w:sz w:val="18"/>
          <w:szCs w:val="18"/>
        </w:rPr>
        <w:fldChar w:fldCharType="begin"/>
      </w:r>
      <w:r w:rsidRPr="00753B6B">
        <w:rPr>
          <w:sz w:val="18"/>
          <w:szCs w:val="18"/>
        </w:rPr>
        <w:instrText xml:space="preserve"> TOC \h \z \c "Picture" </w:instrText>
      </w:r>
      <w:r w:rsidRPr="00753B6B">
        <w:rPr>
          <w:sz w:val="18"/>
          <w:szCs w:val="18"/>
        </w:rPr>
        <w:fldChar w:fldCharType="separate"/>
      </w:r>
      <w:hyperlink w:anchor="_Toc69722055" w:history="1">
        <w:r w:rsidR="00753B6B" w:rsidRPr="00753B6B">
          <w:rPr>
            <w:rStyle w:val="Hiperpovezava"/>
            <w:noProof/>
            <w:sz w:val="18"/>
            <w:szCs w:val="18"/>
          </w:rPr>
          <w:t>Picture 1: Testing setup</w:t>
        </w:r>
        <w:r w:rsidR="00753B6B" w:rsidRPr="00753B6B">
          <w:rPr>
            <w:noProof/>
            <w:webHidden/>
            <w:sz w:val="18"/>
            <w:szCs w:val="18"/>
          </w:rPr>
          <w:tab/>
        </w:r>
        <w:r w:rsidR="00753B6B" w:rsidRPr="00753B6B">
          <w:rPr>
            <w:noProof/>
            <w:webHidden/>
            <w:sz w:val="18"/>
            <w:szCs w:val="18"/>
          </w:rPr>
          <w:fldChar w:fldCharType="begin"/>
        </w:r>
        <w:r w:rsidR="00753B6B" w:rsidRPr="00753B6B">
          <w:rPr>
            <w:noProof/>
            <w:webHidden/>
            <w:sz w:val="18"/>
            <w:szCs w:val="18"/>
          </w:rPr>
          <w:instrText xml:space="preserve"> PAGEREF _Toc69722055 \h </w:instrText>
        </w:r>
        <w:r w:rsidR="00753B6B" w:rsidRPr="00753B6B">
          <w:rPr>
            <w:noProof/>
            <w:webHidden/>
            <w:sz w:val="18"/>
            <w:szCs w:val="18"/>
          </w:rPr>
        </w:r>
        <w:r w:rsidR="00753B6B" w:rsidRPr="00753B6B">
          <w:rPr>
            <w:noProof/>
            <w:webHidden/>
            <w:sz w:val="18"/>
            <w:szCs w:val="18"/>
          </w:rPr>
          <w:fldChar w:fldCharType="separate"/>
        </w:r>
        <w:r w:rsidR="00CE36C1">
          <w:rPr>
            <w:noProof/>
            <w:webHidden/>
            <w:sz w:val="18"/>
            <w:szCs w:val="18"/>
          </w:rPr>
          <w:t>1</w:t>
        </w:r>
        <w:r w:rsidR="00753B6B" w:rsidRPr="00753B6B">
          <w:rPr>
            <w:noProof/>
            <w:webHidden/>
            <w:sz w:val="18"/>
            <w:szCs w:val="18"/>
          </w:rPr>
          <w:fldChar w:fldCharType="end"/>
        </w:r>
      </w:hyperlink>
    </w:p>
    <w:p w14:paraId="785B0D5E" w14:textId="346449AF"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56" w:history="1">
        <w:r w:rsidRPr="00753B6B">
          <w:rPr>
            <w:rStyle w:val="Hiperpovezava"/>
            <w:noProof/>
            <w:sz w:val="18"/>
            <w:szCs w:val="18"/>
          </w:rPr>
          <w:t>Picture 2: Pin 5: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_Toc69722056 \h </w:instrText>
        </w:r>
        <w:r w:rsidRPr="00753B6B">
          <w:rPr>
            <w:noProof/>
            <w:webHidden/>
            <w:sz w:val="18"/>
            <w:szCs w:val="18"/>
          </w:rPr>
        </w:r>
        <w:r w:rsidRPr="00753B6B">
          <w:rPr>
            <w:noProof/>
            <w:webHidden/>
            <w:sz w:val="18"/>
            <w:szCs w:val="18"/>
          </w:rPr>
          <w:fldChar w:fldCharType="separate"/>
        </w:r>
        <w:r w:rsidR="00CE36C1">
          <w:rPr>
            <w:noProof/>
            <w:webHidden/>
            <w:sz w:val="18"/>
            <w:szCs w:val="18"/>
          </w:rPr>
          <w:t>2</w:t>
        </w:r>
        <w:r w:rsidRPr="00753B6B">
          <w:rPr>
            <w:noProof/>
            <w:webHidden/>
            <w:sz w:val="18"/>
            <w:szCs w:val="18"/>
          </w:rPr>
          <w:fldChar w:fldCharType="end"/>
        </w:r>
      </w:hyperlink>
    </w:p>
    <w:p w14:paraId="581CB679" w14:textId="67E87602"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57" w:history="1">
        <w:r w:rsidRPr="00753B6B">
          <w:rPr>
            <w:rStyle w:val="Hiperpovezava"/>
            <w:noProof/>
            <w:sz w:val="18"/>
            <w:szCs w:val="18"/>
          </w:rPr>
          <w:t>Picture 3: Pin 5: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_Toc69722057 \h </w:instrText>
        </w:r>
        <w:r w:rsidRPr="00753B6B">
          <w:rPr>
            <w:noProof/>
            <w:webHidden/>
            <w:sz w:val="18"/>
            <w:szCs w:val="18"/>
          </w:rPr>
        </w:r>
        <w:r w:rsidRPr="00753B6B">
          <w:rPr>
            <w:noProof/>
            <w:webHidden/>
            <w:sz w:val="18"/>
            <w:szCs w:val="18"/>
          </w:rPr>
          <w:fldChar w:fldCharType="separate"/>
        </w:r>
        <w:r w:rsidR="00CE36C1">
          <w:rPr>
            <w:noProof/>
            <w:webHidden/>
            <w:sz w:val="18"/>
            <w:szCs w:val="18"/>
          </w:rPr>
          <w:t>2</w:t>
        </w:r>
        <w:r w:rsidRPr="00753B6B">
          <w:rPr>
            <w:noProof/>
            <w:webHidden/>
            <w:sz w:val="18"/>
            <w:szCs w:val="18"/>
          </w:rPr>
          <w:fldChar w:fldCharType="end"/>
        </w:r>
      </w:hyperlink>
    </w:p>
    <w:p w14:paraId="60912C60" w14:textId="22103643"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58" w:history="1">
        <w:r w:rsidRPr="00753B6B">
          <w:rPr>
            <w:rStyle w:val="Hiperpovezava"/>
            <w:noProof/>
            <w:sz w:val="18"/>
            <w:szCs w:val="18"/>
          </w:rPr>
          <w:t>Picture 4: Pin 10: VDD3A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_Toc69722058 \h </w:instrText>
        </w:r>
        <w:r w:rsidRPr="00753B6B">
          <w:rPr>
            <w:noProof/>
            <w:webHidden/>
            <w:sz w:val="18"/>
            <w:szCs w:val="18"/>
          </w:rPr>
        </w:r>
        <w:r w:rsidRPr="00753B6B">
          <w:rPr>
            <w:noProof/>
            <w:webHidden/>
            <w:sz w:val="18"/>
            <w:szCs w:val="18"/>
          </w:rPr>
          <w:fldChar w:fldCharType="separate"/>
        </w:r>
        <w:r w:rsidR="00CE36C1">
          <w:rPr>
            <w:noProof/>
            <w:webHidden/>
            <w:sz w:val="18"/>
            <w:szCs w:val="18"/>
          </w:rPr>
          <w:t>3</w:t>
        </w:r>
        <w:r w:rsidRPr="00753B6B">
          <w:rPr>
            <w:noProof/>
            <w:webHidden/>
            <w:sz w:val="18"/>
            <w:szCs w:val="18"/>
          </w:rPr>
          <w:fldChar w:fldCharType="end"/>
        </w:r>
      </w:hyperlink>
    </w:p>
    <w:p w14:paraId="3C6058B5" w14:textId="56960A3F"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59" w:history="1">
        <w:r w:rsidRPr="00753B6B">
          <w:rPr>
            <w:rStyle w:val="Hiperpovezava"/>
            <w:noProof/>
            <w:sz w:val="18"/>
            <w:szCs w:val="18"/>
          </w:rPr>
          <w:t>Picture 5: Pin 10: VDD3A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_Toc69722059 \h </w:instrText>
        </w:r>
        <w:r w:rsidRPr="00753B6B">
          <w:rPr>
            <w:noProof/>
            <w:webHidden/>
            <w:sz w:val="18"/>
            <w:szCs w:val="18"/>
          </w:rPr>
        </w:r>
        <w:r w:rsidRPr="00753B6B">
          <w:rPr>
            <w:noProof/>
            <w:webHidden/>
            <w:sz w:val="18"/>
            <w:szCs w:val="18"/>
          </w:rPr>
          <w:fldChar w:fldCharType="separate"/>
        </w:r>
        <w:r w:rsidR="00CE36C1">
          <w:rPr>
            <w:noProof/>
            <w:webHidden/>
            <w:sz w:val="18"/>
            <w:szCs w:val="18"/>
          </w:rPr>
          <w:t>3</w:t>
        </w:r>
        <w:r w:rsidRPr="00753B6B">
          <w:rPr>
            <w:noProof/>
            <w:webHidden/>
            <w:sz w:val="18"/>
            <w:szCs w:val="18"/>
          </w:rPr>
          <w:fldChar w:fldCharType="end"/>
        </w:r>
      </w:hyperlink>
    </w:p>
    <w:p w14:paraId="5737FEEE" w14:textId="7B250DF1"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0" w:history="1">
        <w:r w:rsidRPr="00753B6B">
          <w:rPr>
            <w:rStyle w:val="Hiperpovezava"/>
            <w:noProof/>
            <w:sz w:val="18"/>
            <w:szCs w:val="18"/>
          </w:rPr>
          <w:t>Picture 6: Pin 15: VDD18CORE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_Toc69722060 \h </w:instrText>
        </w:r>
        <w:r w:rsidRPr="00753B6B">
          <w:rPr>
            <w:noProof/>
            <w:webHidden/>
            <w:sz w:val="18"/>
            <w:szCs w:val="18"/>
          </w:rPr>
        </w:r>
        <w:r w:rsidRPr="00753B6B">
          <w:rPr>
            <w:noProof/>
            <w:webHidden/>
            <w:sz w:val="18"/>
            <w:szCs w:val="18"/>
          </w:rPr>
          <w:fldChar w:fldCharType="separate"/>
        </w:r>
        <w:r w:rsidR="00CE36C1">
          <w:rPr>
            <w:noProof/>
            <w:webHidden/>
            <w:sz w:val="18"/>
            <w:szCs w:val="18"/>
          </w:rPr>
          <w:t>4</w:t>
        </w:r>
        <w:r w:rsidRPr="00753B6B">
          <w:rPr>
            <w:noProof/>
            <w:webHidden/>
            <w:sz w:val="18"/>
            <w:szCs w:val="18"/>
          </w:rPr>
          <w:fldChar w:fldCharType="end"/>
        </w:r>
      </w:hyperlink>
    </w:p>
    <w:p w14:paraId="1A3BCEE0" w14:textId="03F3FC62"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1" w:history="1">
        <w:r w:rsidRPr="00753B6B">
          <w:rPr>
            <w:rStyle w:val="Hiperpovezava"/>
            <w:noProof/>
            <w:sz w:val="18"/>
            <w:szCs w:val="18"/>
          </w:rPr>
          <w:t>Picture 7: Pin 15: VDD18CORE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_Toc69722061 \h </w:instrText>
        </w:r>
        <w:r w:rsidRPr="00753B6B">
          <w:rPr>
            <w:noProof/>
            <w:webHidden/>
            <w:sz w:val="18"/>
            <w:szCs w:val="18"/>
          </w:rPr>
        </w:r>
        <w:r w:rsidRPr="00753B6B">
          <w:rPr>
            <w:noProof/>
            <w:webHidden/>
            <w:sz w:val="18"/>
            <w:szCs w:val="18"/>
          </w:rPr>
          <w:fldChar w:fldCharType="separate"/>
        </w:r>
        <w:r w:rsidR="00CE36C1">
          <w:rPr>
            <w:noProof/>
            <w:webHidden/>
            <w:sz w:val="18"/>
            <w:szCs w:val="18"/>
          </w:rPr>
          <w:t>4</w:t>
        </w:r>
        <w:r w:rsidRPr="00753B6B">
          <w:rPr>
            <w:noProof/>
            <w:webHidden/>
            <w:sz w:val="18"/>
            <w:szCs w:val="18"/>
          </w:rPr>
          <w:fldChar w:fldCharType="end"/>
        </w:r>
      </w:hyperlink>
    </w:p>
    <w:p w14:paraId="037C15C2" w14:textId="42045E73"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2" w:history="1">
        <w:r w:rsidRPr="00753B6B">
          <w:rPr>
            <w:rStyle w:val="Hiperpovezava"/>
            <w:noProof/>
            <w:sz w:val="18"/>
            <w:szCs w:val="18"/>
          </w:rPr>
          <w:t>Picture 8: Pin 19: VDD33IO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_Toc69722062 \h </w:instrText>
        </w:r>
        <w:r w:rsidRPr="00753B6B">
          <w:rPr>
            <w:noProof/>
            <w:webHidden/>
            <w:sz w:val="18"/>
            <w:szCs w:val="18"/>
          </w:rPr>
        </w:r>
        <w:r w:rsidRPr="00753B6B">
          <w:rPr>
            <w:noProof/>
            <w:webHidden/>
            <w:sz w:val="18"/>
            <w:szCs w:val="18"/>
          </w:rPr>
          <w:fldChar w:fldCharType="separate"/>
        </w:r>
        <w:r w:rsidR="00CE36C1">
          <w:rPr>
            <w:noProof/>
            <w:webHidden/>
            <w:sz w:val="18"/>
            <w:szCs w:val="18"/>
          </w:rPr>
          <w:t>5</w:t>
        </w:r>
        <w:r w:rsidRPr="00753B6B">
          <w:rPr>
            <w:noProof/>
            <w:webHidden/>
            <w:sz w:val="18"/>
            <w:szCs w:val="18"/>
          </w:rPr>
          <w:fldChar w:fldCharType="end"/>
        </w:r>
      </w:hyperlink>
    </w:p>
    <w:p w14:paraId="4A5B77A9" w14:textId="1D124D6D"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3" w:history="1">
        <w:r w:rsidRPr="00753B6B">
          <w:rPr>
            <w:rStyle w:val="Hiperpovezava"/>
            <w:noProof/>
            <w:sz w:val="18"/>
            <w:szCs w:val="18"/>
          </w:rPr>
          <w:t>Picture 9: Pin 19: VDD33IO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_Toc69722063 \h </w:instrText>
        </w:r>
        <w:r w:rsidRPr="00753B6B">
          <w:rPr>
            <w:noProof/>
            <w:webHidden/>
            <w:sz w:val="18"/>
            <w:szCs w:val="18"/>
          </w:rPr>
        </w:r>
        <w:r w:rsidRPr="00753B6B">
          <w:rPr>
            <w:noProof/>
            <w:webHidden/>
            <w:sz w:val="18"/>
            <w:szCs w:val="18"/>
          </w:rPr>
          <w:fldChar w:fldCharType="separate"/>
        </w:r>
        <w:r w:rsidR="00CE36C1">
          <w:rPr>
            <w:noProof/>
            <w:webHidden/>
            <w:sz w:val="18"/>
            <w:szCs w:val="18"/>
          </w:rPr>
          <w:t>5</w:t>
        </w:r>
        <w:r w:rsidRPr="00753B6B">
          <w:rPr>
            <w:noProof/>
            <w:webHidden/>
            <w:sz w:val="18"/>
            <w:szCs w:val="18"/>
          </w:rPr>
          <w:fldChar w:fldCharType="end"/>
        </w:r>
      </w:hyperlink>
    </w:p>
    <w:p w14:paraId="320A7379" w14:textId="0FC166B4"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4" w:history="1">
        <w:r w:rsidRPr="00753B6B">
          <w:rPr>
            <w:rStyle w:val="Hiperpovezava"/>
            <w:noProof/>
            <w:sz w:val="18"/>
            <w:szCs w:val="18"/>
          </w:rPr>
          <w:t>Picture 10. Pin 27: VCC33IO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_Toc69722064 \h </w:instrText>
        </w:r>
        <w:r w:rsidRPr="00753B6B">
          <w:rPr>
            <w:noProof/>
            <w:webHidden/>
            <w:sz w:val="18"/>
            <w:szCs w:val="18"/>
          </w:rPr>
        </w:r>
        <w:r w:rsidRPr="00753B6B">
          <w:rPr>
            <w:noProof/>
            <w:webHidden/>
            <w:sz w:val="18"/>
            <w:szCs w:val="18"/>
          </w:rPr>
          <w:fldChar w:fldCharType="separate"/>
        </w:r>
        <w:r w:rsidR="00CE36C1">
          <w:rPr>
            <w:noProof/>
            <w:webHidden/>
            <w:sz w:val="18"/>
            <w:szCs w:val="18"/>
          </w:rPr>
          <w:t>6</w:t>
        </w:r>
        <w:r w:rsidRPr="00753B6B">
          <w:rPr>
            <w:noProof/>
            <w:webHidden/>
            <w:sz w:val="18"/>
            <w:szCs w:val="18"/>
          </w:rPr>
          <w:fldChar w:fldCharType="end"/>
        </w:r>
      </w:hyperlink>
    </w:p>
    <w:p w14:paraId="55FCC412" w14:textId="1E467CD0"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5" w:history="1">
        <w:r w:rsidRPr="00753B6B">
          <w:rPr>
            <w:rStyle w:val="Hiperpovezava"/>
            <w:noProof/>
            <w:sz w:val="18"/>
            <w:szCs w:val="18"/>
          </w:rPr>
          <w:t>Picture 11: Pin 27: VCC33IO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_Toc69722065 \h </w:instrText>
        </w:r>
        <w:r w:rsidRPr="00753B6B">
          <w:rPr>
            <w:noProof/>
            <w:webHidden/>
            <w:sz w:val="18"/>
            <w:szCs w:val="18"/>
          </w:rPr>
        </w:r>
        <w:r w:rsidRPr="00753B6B">
          <w:rPr>
            <w:noProof/>
            <w:webHidden/>
            <w:sz w:val="18"/>
            <w:szCs w:val="18"/>
          </w:rPr>
          <w:fldChar w:fldCharType="separate"/>
        </w:r>
        <w:r w:rsidR="00CE36C1">
          <w:rPr>
            <w:noProof/>
            <w:webHidden/>
            <w:sz w:val="18"/>
            <w:szCs w:val="18"/>
          </w:rPr>
          <w:t>6</w:t>
        </w:r>
        <w:r w:rsidRPr="00753B6B">
          <w:rPr>
            <w:noProof/>
            <w:webHidden/>
            <w:sz w:val="18"/>
            <w:szCs w:val="18"/>
          </w:rPr>
          <w:fldChar w:fldCharType="end"/>
        </w:r>
      </w:hyperlink>
    </w:p>
    <w:p w14:paraId="5CFABB95" w14:textId="527133FB"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6" w:history="1">
        <w:r w:rsidRPr="00753B6B">
          <w:rPr>
            <w:rStyle w:val="Hiperpovezava"/>
            <w:noProof/>
            <w:sz w:val="18"/>
            <w:szCs w:val="18"/>
          </w:rPr>
          <w:t>Picture 12: Pin 33: VDD33IO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_Toc69722066 \h </w:instrText>
        </w:r>
        <w:r w:rsidRPr="00753B6B">
          <w:rPr>
            <w:noProof/>
            <w:webHidden/>
            <w:sz w:val="18"/>
            <w:szCs w:val="18"/>
          </w:rPr>
        </w:r>
        <w:r w:rsidRPr="00753B6B">
          <w:rPr>
            <w:noProof/>
            <w:webHidden/>
            <w:sz w:val="18"/>
            <w:szCs w:val="18"/>
          </w:rPr>
          <w:fldChar w:fldCharType="separate"/>
        </w:r>
        <w:r w:rsidR="00CE36C1">
          <w:rPr>
            <w:noProof/>
            <w:webHidden/>
            <w:sz w:val="18"/>
            <w:szCs w:val="18"/>
          </w:rPr>
          <w:t>7</w:t>
        </w:r>
        <w:r w:rsidRPr="00753B6B">
          <w:rPr>
            <w:noProof/>
            <w:webHidden/>
            <w:sz w:val="18"/>
            <w:szCs w:val="18"/>
          </w:rPr>
          <w:fldChar w:fldCharType="end"/>
        </w:r>
      </w:hyperlink>
    </w:p>
    <w:p w14:paraId="19FB2331" w14:textId="573E3F33"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7" w:history="1">
        <w:r w:rsidRPr="00753B6B">
          <w:rPr>
            <w:rStyle w:val="Hiperpovezava"/>
            <w:noProof/>
            <w:sz w:val="18"/>
            <w:szCs w:val="18"/>
          </w:rPr>
          <w:t>Picture 13: Pin 33: VDD33IO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_Toc69722067 \h </w:instrText>
        </w:r>
        <w:r w:rsidRPr="00753B6B">
          <w:rPr>
            <w:noProof/>
            <w:webHidden/>
            <w:sz w:val="18"/>
            <w:szCs w:val="18"/>
          </w:rPr>
        </w:r>
        <w:r w:rsidRPr="00753B6B">
          <w:rPr>
            <w:noProof/>
            <w:webHidden/>
            <w:sz w:val="18"/>
            <w:szCs w:val="18"/>
          </w:rPr>
          <w:fldChar w:fldCharType="separate"/>
        </w:r>
        <w:r w:rsidR="00CE36C1">
          <w:rPr>
            <w:noProof/>
            <w:webHidden/>
            <w:sz w:val="18"/>
            <w:szCs w:val="18"/>
          </w:rPr>
          <w:t>7</w:t>
        </w:r>
        <w:r w:rsidRPr="00753B6B">
          <w:rPr>
            <w:noProof/>
            <w:webHidden/>
            <w:sz w:val="18"/>
            <w:szCs w:val="18"/>
          </w:rPr>
          <w:fldChar w:fldCharType="end"/>
        </w:r>
      </w:hyperlink>
    </w:p>
    <w:p w14:paraId="5281BD08" w14:textId="74AE21C5"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8" w:history="1">
        <w:r w:rsidRPr="00753B6B">
          <w:rPr>
            <w:rStyle w:val="Hiperpovezava"/>
            <w:noProof/>
            <w:sz w:val="18"/>
            <w:szCs w:val="18"/>
          </w:rPr>
          <w:t>Picture 14: Pin 38: VDD18CORE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_Toc69722068 \h </w:instrText>
        </w:r>
        <w:r w:rsidRPr="00753B6B">
          <w:rPr>
            <w:noProof/>
            <w:webHidden/>
            <w:sz w:val="18"/>
            <w:szCs w:val="18"/>
          </w:rPr>
        </w:r>
        <w:r w:rsidRPr="00753B6B">
          <w:rPr>
            <w:noProof/>
            <w:webHidden/>
            <w:sz w:val="18"/>
            <w:szCs w:val="18"/>
          </w:rPr>
          <w:fldChar w:fldCharType="separate"/>
        </w:r>
        <w:r w:rsidR="00CE36C1">
          <w:rPr>
            <w:noProof/>
            <w:webHidden/>
            <w:sz w:val="18"/>
            <w:szCs w:val="18"/>
          </w:rPr>
          <w:t>8</w:t>
        </w:r>
        <w:r w:rsidRPr="00753B6B">
          <w:rPr>
            <w:noProof/>
            <w:webHidden/>
            <w:sz w:val="18"/>
            <w:szCs w:val="18"/>
          </w:rPr>
          <w:fldChar w:fldCharType="end"/>
        </w:r>
      </w:hyperlink>
    </w:p>
    <w:p w14:paraId="563DB884" w14:textId="12BA7964"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69" w:history="1">
        <w:r w:rsidRPr="00753B6B">
          <w:rPr>
            <w:rStyle w:val="Hiperpovezava"/>
            <w:noProof/>
            <w:sz w:val="18"/>
            <w:szCs w:val="18"/>
          </w:rPr>
          <w:t>Picture 15: Pin 38: VDD18CORE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_Toc69722069 \h </w:instrText>
        </w:r>
        <w:r w:rsidRPr="00753B6B">
          <w:rPr>
            <w:noProof/>
            <w:webHidden/>
            <w:sz w:val="18"/>
            <w:szCs w:val="18"/>
          </w:rPr>
        </w:r>
        <w:r w:rsidRPr="00753B6B">
          <w:rPr>
            <w:noProof/>
            <w:webHidden/>
            <w:sz w:val="18"/>
            <w:szCs w:val="18"/>
          </w:rPr>
          <w:fldChar w:fldCharType="separate"/>
        </w:r>
        <w:r w:rsidR="00CE36C1">
          <w:rPr>
            <w:noProof/>
            <w:webHidden/>
            <w:sz w:val="18"/>
            <w:szCs w:val="18"/>
          </w:rPr>
          <w:t>8</w:t>
        </w:r>
        <w:r w:rsidRPr="00753B6B">
          <w:rPr>
            <w:noProof/>
            <w:webHidden/>
            <w:sz w:val="18"/>
            <w:szCs w:val="18"/>
          </w:rPr>
          <w:fldChar w:fldCharType="end"/>
        </w:r>
      </w:hyperlink>
    </w:p>
    <w:p w14:paraId="18DC8D47" w14:textId="358AF4AD"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0" w:history="1">
        <w:r w:rsidRPr="00753B6B">
          <w:rPr>
            <w:rStyle w:val="Hiperpovezava"/>
            <w:noProof/>
            <w:sz w:val="18"/>
            <w:szCs w:val="18"/>
          </w:rPr>
          <w:t>Picture 16: Pin 39: VDD33IO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_Toc69722070 \h </w:instrText>
        </w:r>
        <w:r w:rsidRPr="00753B6B">
          <w:rPr>
            <w:noProof/>
            <w:webHidden/>
            <w:sz w:val="18"/>
            <w:szCs w:val="18"/>
          </w:rPr>
        </w:r>
        <w:r w:rsidRPr="00753B6B">
          <w:rPr>
            <w:noProof/>
            <w:webHidden/>
            <w:sz w:val="18"/>
            <w:szCs w:val="18"/>
          </w:rPr>
          <w:fldChar w:fldCharType="separate"/>
        </w:r>
        <w:r w:rsidR="00CE36C1">
          <w:rPr>
            <w:noProof/>
            <w:webHidden/>
            <w:sz w:val="18"/>
            <w:szCs w:val="18"/>
          </w:rPr>
          <w:t>9</w:t>
        </w:r>
        <w:r w:rsidRPr="00753B6B">
          <w:rPr>
            <w:noProof/>
            <w:webHidden/>
            <w:sz w:val="18"/>
            <w:szCs w:val="18"/>
          </w:rPr>
          <w:fldChar w:fldCharType="end"/>
        </w:r>
      </w:hyperlink>
    </w:p>
    <w:p w14:paraId="602490CB" w14:textId="62833A47"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1" w:history="1">
        <w:r w:rsidRPr="00753B6B">
          <w:rPr>
            <w:rStyle w:val="Hiperpovezava"/>
            <w:noProof/>
            <w:sz w:val="18"/>
            <w:szCs w:val="18"/>
          </w:rPr>
          <w:t>Picture 17: Pin 39: VDD33IO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_Toc69722071 \h </w:instrText>
        </w:r>
        <w:r w:rsidRPr="00753B6B">
          <w:rPr>
            <w:noProof/>
            <w:webHidden/>
            <w:sz w:val="18"/>
            <w:szCs w:val="18"/>
          </w:rPr>
        </w:r>
        <w:r w:rsidRPr="00753B6B">
          <w:rPr>
            <w:noProof/>
            <w:webHidden/>
            <w:sz w:val="18"/>
            <w:szCs w:val="18"/>
          </w:rPr>
          <w:fldChar w:fldCharType="separate"/>
        </w:r>
        <w:r w:rsidR="00CE36C1">
          <w:rPr>
            <w:noProof/>
            <w:webHidden/>
            <w:sz w:val="18"/>
            <w:szCs w:val="18"/>
          </w:rPr>
          <w:t>9</w:t>
        </w:r>
        <w:r w:rsidRPr="00753B6B">
          <w:rPr>
            <w:noProof/>
            <w:webHidden/>
            <w:sz w:val="18"/>
            <w:szCs w:val="18"/>
          </w:rPr>
          <w:fldChar w:fldCharType="end"/>
        </w:r>
      </w:hyperlink>
    </w:p>
    <w:p w14:paraId="75D397D4" w14:textId="70B42468"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2" w:history="1">
        <w:r w:rsidRPr="00753B6B">
          <w:rPr>
            <w:rStyle w:val="Hiperpovezava"/>
            <w:noProof/>
            <w:sz w:val="18"/>
            <w:szCs w:val="18"/>
          </w:rPr>
          <w:t>Picture 18: Pin 46: VDD33IO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_Toc69722072 \h </w:instrText>
        </w:r>
        <w:r w:rsidRPr="00753B6B">
          <w:rPr>
            <w:noProof/>
            <w:webHidden/>
            <w:sz w:val="18"/>
            <w:szCs w:val="18"/>
          </w:rPr>
        </w:r>
        <w:r w:rsidRPr="00753B6B">
          <w:rPr>
            <w:noProof/>
            <w:webHidden/>
            <w:sz w:val="18"/>
            <w:szCs w:val="18"/>
          </w:rPr>
          <w:fldChar w:fldCharType="separate"/>
        </w:r>
        <w:r w:rsidR="00CE36C1">
          <w:rPr>
            <w:noProof/>
            <w:webHidden/>
            <w:sz w:val="18"/>
            <w:szCs w:val="18"/>
          </w:rPr>
          <w:t>10</w:t>
        </w:r>
        <w:r w:rsidRPr="00753B6B">
          <w:rPr>
            <w:noProof/>
            <w:webHidden/>
            <w:sz w:val="18"/>
            <w:szCs w:val="18"/>
          </w:rPr>
          <w:fldChar w:fldCharType="end"/>
        </w:r>
      </w:hyperlink>
    </w:p>
    <w:p w14:paraId="5174A949" w14:textId="0B2CD4EB"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3" w:history="1">
        <w:r w:rsidRPr="00753B6B">
          <w:rPr>
            <w:rStyle w:val="Hiperpovezava"/>
            <w:noProof/>
            <w:sz w:val="18"/>
            <w:szCs w:val="18"/>
          </w:rPr>
          <w:t>Picture 19: Pin 46: VDD33IO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_Toc69722073 \h </w:instrText>
        </w:r>
        <w:r w:rsidRPr="00753B6B">
          <w:rPr>
            <w:noProof/>
            <w:webHidden/>
            <w:sz w:val="18"/>
            <w:szCs w:val="18"/>
          </w:rPr>
        </w:r>
        <w:r w:rsidRPr="00753B6B">
          <w:rPr>
            <w:noProof/>
            <w:webHidden/>
            <w:sz w:val="18"/>
            <w:szCs w:val="18"/>
          </w:rPr>
          <w:fldChar w:fldCharType="separate"/>
        </w:r>
        <w:r w:rsidR="00CE36C1">
          <w:rPr>
            <w:noProof/>
            <w:webHidden/>
            <w:sz w:val="18"/>
            <w:szCs w:val="18"/>
          </w:rPr>
          <w:t>10</w:t>
        </w:r>
        <w:r w:rsidRPr="00753B6B">
          <w:rPr>
            <w:noProof/>
            <w:webHidden/>
            <w:sz w:val="18"/>
            <w:szCs w:val="18"/>
          </w:rPr>
          <w:fldChar w:fldCharType="end"/>
        </w:r>
      </w:hyperlink>
    </w:p>
    <w:p w14:paraId="038F265F" w14:textId="266345D6"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4" w:history="1">
        <w:r w:rsidRPr="00753B6B">
          <w:rPr>
            <w:rStyle w:val="Hiperpovezava"/>
            <w:noProof/>
            <w:sz w:val="18"/>
            <w:szCs w:val="18"/>
          </w:rPr>
          <w:t>Picture 20: Pin 48: VDD18ETHPLL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_Toc69722074 \h </w:instrText>
        </w:r>
        <w:r w:rsidRPr="00753B6B">
          <w:rPr>
            <w:noProof/>
            <w:webHidden/>
            <w:sz w:val="18"/>
            <w:szCs w:val="18"/>
          </w:rPr>
        </w:r>
        <w:r w:rsidRPr="00753B6B">
          <w:rPr>
            <w:noProof/>
            <w:webHidden/>
            <w:sz w:val="18"/>
            <w:szCs w:val="18"/>
          </w:rPr>
          <w:fldChar w:fldCharType="separate"/>
        </w:r>
        <w:r w:rsidR="00CE36C1">
          <w:rPr>
            <w:noProof/>
            <w:webHidden/>
            <w:sz w:val="18"/>
            <w:szCs w:val="18"/>
          </w:rPr>
          <w:t>11</w:t>
        </w:r>
        <w:r w:rsidRPr="00753B6B">
          <w:rPr>
            <w:noProof/>
            <w:webHidden/>
            <w:sz w:val="18"/>
            <w:szCs w:val="18"/>
          </w:rPr>
          <w:fldChar w:fldCharType="end"/>
        </w:r>
      </w:hyperlink>
    </w:p>
    <w:p w14:paraId="25BFBD9D" w14:textId="0D781A78"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5" w:history="1">
        <w:r w:rsidRPr="00753B6B">
          <w:rPr>
            <w:rStyle w:val="Hiperpovezava"/>
            <w:noProof/>
            <w:sz w:val="18"/>
            <w:szCs w:val="18"/>
          </w:rPr>
          <w:t>Picture 21: Pin 48: VDD18ETHPLL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_Toc69722075 \h </w:instrText>
        </w:r>
        <w:r w:rsidRPr="00753B6B">
          <w:rPr>
            <w:noProof/>
            <w:webHidden/>
            <w:sz w:val="18"/>
            <w:szCs w:val="18"/>
          </w:rPr>
        </w:r>
        <w:r w:rsidRPr="00753B6B">
          <w:rPr>
            <w:noProof/>
            <w:webHidden/>
            <w:sz w:val="18"/>
            <w:szCs w:val="18"/>
          </w:rPr>
          <w:fldChar w:fldCharType="separate"/>
        </w:r>
        <w:r w:rsidR="00CE36C1">
          <w:rPr>
            <w:noProof/>
            <w:webHidden/>
            <w:sz w:val="18"/>
            <w:szCs w:val="18"/>
          </w:rPr>
          <w:t>11</w:t>
        </w:r>
        <w:r w:rsidRPr="00753B6B">
          <w:rPr>
            <w:noProof/>
            <w:webHidden/>
            <w:sz w:val="18"/>
            <w:szCs w:val="18"/>
          </w:rPr>
          <w:fldChar w:fldCharType="end"/>
        </w:r>
      </w:hyperlink>
    </w:p>
    <w:p w14:paraId="47DA053A" w14:textId="28BE94ED"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6" w:history="1">
        <w:r w:rsidRPr="00753B6B">
          <w:rPr>
            <w:rStyle w:val="Hiperpovezava"/>
            <w:noProof/>
            <w:sz w:val="18"/>
            <w:szCs w:val="18"/>
          </w:rPr>
          <w:t>Picture 22: Pin 49: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_Toc69722076 \h </w:instrText>
        </w:r>
        <w:r w:rsidRPr="00753B6B">
          <w:rPr>
            <w:noProof/>
            <w:webHidden/>
            <w:sz w:val="18"/>
            <w:szCs w:val="18"/>
          </w:rPr>
        </w:r>
        <w:r w:rsidRPr="00753B6B">
          <w:rPr>
            <w:noProof/>
            <w:webHidden/>
            <w:sz w:val="18"/>
            <w:szCs w:val="18"/>
          </w:rPr>
          <w:fldChar w:fldCharType="separate"/>
        </w:r>
        <w:r w:rsidR="00CE36C1">
          <w:rPr>
            <w:noProof/>
            <w:webHidden/>
            <w:sz w:val="18"/>
            <w:szCs w:val="18"/>
          </w:rPr>
          <w:t>12</w:t>
        </w:r>
        <w:r w:rsidRPr="00753B6B">
          <w:rPr>
            <w:noProof/>
            <w:webHidden/>
            <w:sz w:val="18"/>
            <w:szCs w:val="18"/>
          </w:rPr>
          <w:fldChar w:fldCharType="end"/>
        </w:r>
      </w:hyperlink>
    </w:p>
    <w:p w14:paraId="12077011" w14:textId="4537B437"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7" w:history="1">
        <w:r w:rsidRPr="00753B6B">
          <w:rPr>
            <w:rStyle w:val="Hiperpovezava"/>
            <w:noProof/>
            <w:sz w:val="18"/>
            <w:szCs w:val="18"/>
          </w:rPr>
          <w:t>Picture 23: Pin 49: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_Toc69722077 \h </w:instrText>
        </w:r>
        <w:r w:rsidRPr="00753B6B">
          <w:rPr>
            <w:noProof/>
            <w:webHidden/>
            <w:sz w:val="18"/>
            <w:szCs w:val="18"/>
          </w:rPr>
        </w:r>
        <w:r w:rsidRPr="00753B6B">
          <w:rPr>
            <w:noProof/>
            <w:webHidden/>
            <w:sz w:val="18"/>
            <w:szCs w:val="18"/>
          </w:rPr>
          <w:fldChar w:fldCharType="separate"/>
        </w:r>
        <w:r w:rsidR="00CE36C1">
          <w:rPr>
            <w:noProof/>
            <w:webHidden/>
            <w:sz w:val="18"/>
            <w:szCs w:val="18"/>
          </w:rPr>
          <w:t>12</w:t>
        </w:r>
        <w:r w:rsidRPr="00753B6B">
          <w:rPr>
            <w:noProof/>
            <w:webHidden/>
            <w:sz w:val="18"/>
            <w:szCs w:val="18"/>
          </w:rPr>
          <w:fldChar w:fldCharType="end"/>
        </w:r>
      </w:hyperlink>
    </w:p>
    <w:p w14:paraId="42630887" w14:textId="575E9EC8"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8" w:history="1">
        <w:r w:rsidRPr="00753B6B">
          <w:rPr>
            <w:rStyle w:val="Hiperpovezava"/>
            <w:noProof/>
            <w:sz w:val="18"/>
            <w:szCs w:val="18"/>
          </w:rPr>
          <w:t>Picture 24: Pin 51: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_Toc69722078 \h </w:instrText>
        </w:r>
        <w:r w:rsidRPr="00753B6B">
          <w:rPr>
            <w:noProof/>
            <w:webHidden/>
            <w:sz w:val="18"/>
            <w:szCs w:val="18"/>
          </w:rPr>
        </w:r>
        <w:r w:rsidRPr="00753B6B">
          <w:rPr>
            <w:noProof/>
            <w:webHidden/>
            <w:sz w:val="18"/>
            <w:szCs w:val="18"/>
          </w:rPr>
          <w:fldChar w:fldCharType="separate"/>
        </w:r>
        <w:r w:rsidR="00CE36C1">
          <w:rPr>
            <w:noProof/>
            <w:webHidden/>
            <w:sz w:val="18"/>
            <w:szCs w:val="18"/>
          </w:rPr>
          <w:t>13</w:t>
        </w:r>
        <w:r w:rsidRPr="00753B6B">
          <w:rPr>
            <w:noProof/>
            <w:webHidden/>
            <w:sz w:val="18"/>
            <w:szCs w:val="18"/>
          </w:rPr>
          <w:fldChar w:fldCharType="end"/>
        </w:r>
      </w:hyperlink>
    </w:p>
    <w:p w14:paraId="6C4B0067" w14:textId="29C49D94"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79" w:history="1">
        <w:r w:rsidRPr="00753B6B">
          <w:rPr>
            <w:rStyle w:val="Hiperpovezava"/>
            <w:noProof/>
            <w:sz w:val="18"/>
            <w:szCs w:val="18"/>
          </w:rPr>
          <w:t>Picture 25: Pin 51: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_Toc69722079 \h </w:instrText>
        </w:r>
        <w:r w:rsidRPr="00753B6B">
          <w:rPr>
            <w:noProof/>
            <w:webHidden/>
            <w:sz w:val="18"/>
            <w:szCs w:val="18"/>
          </w:rPr>
        </w:r>
        <w:r w:rsidRPr="00753B6B">
          <w:rPr>
            <w:noProof/>
            <w:webHidden/>
            <w:sz w:val="18"/>
            <w:szCs w:val="18"/>
          </w:rPr>
          <w:fldChar w:fldCharType="separate"/>
        </w:r>
        <w:r w:rsidR="00CE36C1">
          <w:rPr>
            <w:noProof/>
            <w:webHidden/>
            <w:sz w:val="18"/>
            <w:szCs w:val="18"/>
          </w:rPr>
          <w:t>13</w:t>
        </w:r>
        <w:r w:rsidRPr="00753B6B">
          <w:rPr>
            <w:noProof/>
            <w:webHidden/>
            <w:sz w:val="18"/>
            <w:szCs w:val="18"/>
          </w:rPr>
          <w:fldChar w:fldCharType="end"/>
        </w:r>
      </w:hyperlink>
    </w:p>
    <w:p w14:paraId="145B55B3" w14:textId="3ED40BA1"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0" w:history="1">
        <w:r w:rsidRPr="00753B6B">
          <w:rPr>
            <w:rStyle w:val="Hiperpovezava"/>
            <w:noProof/>
            <w:sz w:val="18"/>
            <w:szCs w:val="18"/>
          </w:rPr>
          <w:t>Picture 26: Pin 54: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_Toc69722080 \h </w:instrText>
        </w:r>
        <w:r w:rsidRPr="00753B6B">
          <w:rPr>
            <w:noProof/>
            <w:webHidden/>
            <w:sz w:val="18"/>
            <w:szCs w:val="18"/>
          </w:rPr>
        </w:r>
        <w:r w:rsidRPr="00753B6B">
          <w:rPr>
            <w:noProof/>
            <w:webHidden/>
            <w:sz w:val="18"/>
            <w:szCs w:val="18"/>
          </w:rPr>
          <w:fldChar w:fldCharType="separate"/>
        </w:r>
        <w:r w:rsidR="00CE36C1">
          <w:rPr>
            <w:noProof/>
            <w:webHidden/>
            <w:sz w:val="18"/>
            <w:szCs w:val="18"/>
          </w:rPr>
          <w:t>14</w:t>
        </w:r>
        <w:r w:rsidRPr="00753B6B">
          <w:rPr>
            <w:noProof/>
            <w:webHidden/>
            <w:sz w:val="18"/>
            <w:szCs w:val="18"/>
          </w:rPr>
          <w:fldChar w:fldCharType="end"/>
        </w:r>
      </w:hyperlink>
    </w:p>
    <w:p w14:paraId="0EF36542" w14:textId="0A2E9DF8"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1" w:history="1">
        <w:r w:rsidRPr="00753B6B">
          <w:rPr>
            <w:rStyle w:val="Hiperpovezava"/>
            <w:noProof/>
            <w:sz w:val="18"/>
            <w:szCs w:val="18"/>
          </w:rPr>
          <w:t>Picture 27: Pin 54: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_Toc69722081 \h </w:instrText>
        </w:r>
        <w:r w:rsidRPr="00753B6B">
          <w:rPr>
            <w:noProof/>
            <w:webHidden/>
            <w:sz w:val="18"/>
            <w:szCs w:val="18"/>
          </w:rPr>
        </w:r>
        <w:r w:rsidRPr="00753B6B">
          <w:rPr>
            <w:noProof/>
            <w:webHidden/>
            <w:sz w:val="18"/>
            <w:szCs w:val="18"/>
          </w:rPr>
          <w:fldChar w:fldCharType="separate"/>
        </w:r>
        <w:r w:rsidR="00CE36C1">
          <w:rPr>
            <w:noProof/>
            <w:webHidden/>
            <w:sz w:val="18"/>
            <w:szCs w:val="18"/>
          </w:rPr>
          <w:t>14</w:t>
        </w:r>
        <w:r w:rsidRPr="00753B6B">
          <w:rPr>
            <w:noProof/>
            <w:webHidden/>
            <w:sz w:val="18"/>
            <w:szCs w:val="18"/>
          </w:rPr>
          <w:fldChar w:fldCharType="end"/>
        </w:r>
      </w:hyperlink>
    </w:p>
    <w:p w14:paraId="2A80556B" w14:textId="6C73D906"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2" w:history="1">
        <w:r w:rsidRPr="00753B6B">
          <w:rPr>
            <w:rStyle w:val="Hiperpovezava"/>
            <w:noProof/>
            <w:sz w:val="18"/>
            <w:szCs w:val="18"/>
          </w:rPr>
          <w:t>Picture 28: Pin 57: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_Toc69722082 \h </w:instrText>
        </w:r>
        <w:r w:rsidRPr="00753B6B">
          <w:rPr>
            <w:noProof/>
            <w:webHidden/>
            <w:sz w:val="18"/>
            <w:szCs w:val="18"/>
          </w:rPr>
        </w:r>
        <w:r w:rsidRPr="00753B6B">
          <w:rPr>
            <w:noProof/>
            <w:webHidden/>
            <w:sz w:val="18"/>
            <w:szCs w:val="18"/>
          </w:rPr>
          <w:fldChar w:fldCharType="separate"/>
        </w:r>
        <w:r w:rsidR="00CE36C1">
          <w:rPr>
            <w:noProof/>
            <w:webHidden/>
            <w:sz w:val="18"/>
            <w:szCs w:val="18"/>
          </w:rPr>
          <w:t>15</w:t>
        </w:r>
        <w:r w:rsidRPr="00753B6B">
          <w:rPr>
            <w:noProof/>
            <w:webHidden/>
            <w:sz w:val="18"/>
            <w:szCs w:val="18"/>
          </w:rPr>
          <w:fldChar w:fldCharType="end"/>
        </w:r>
      </w:hyperlink>
    </w:p>
    <w:p w14:paraId="1859A571" w14:textId="0FC4E669"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3" w:history="1">
        <w:r w:rsidRPr="00753B6B">
          <w:rPr>
            <w:rStyle w:val="Hiperpovezava"/>
            <w:noProof/>
            <w:sz w:val="18"/>
            <w:szCs w:val="18"/>
          </w:rPr>
          <w:t>Picture 29: Pin 57: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_Toc69722083 \h </w:instrText>
        </w:r>
        <w:r w:rsidRPr="00753B6B">
          <w:rPr>
            <w:noProof/>
            <w:webHidden/>
            <w:sz w:val="18"/>
            <w:szCs w:val="18"/>
          </w:rPr>
        </w:r>
        <w:r w:rsidRPr="00753B6B">
          <w:rPr>
            <w:noProof/>
            <w:webHidden/>
            <w:sz w:val="18"/>
            <w:szCs w:val="18"/>
          </w:rPr>
          <w:fldChar w:fldCharType="separate"/>
        </w:r>
        <w:r w:rsidR="00CE36C1">
          <w:rPr>
            <w:noProof/>
            <w:webHidden/>
            <w:sz w:val="18"/>
            <w:szCs w:val="18"/>
          </w:rPr>
          <w:t>15</w:t>
        </w:r>
        <w:r w:rsidRPr="00753B6B">
          <w:rPr>
            <w:noProof/>
            <w:webHidden/>
            <w:sz w:val="18"/>
            <w:szCs w:val="18"/>
          </w:rPr>
          <w:fldChar w:fldCharType="end"/>
        </w:r>
      </w:hyperlink>
    </w:p>
    <w:p w14:paraId="422CA309" w14:textId="06C3E9A7"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4" w:history="1">
        <w:r w:rsidRPr="00753B6B">
          <w:rPr>
            <w:rStyle w:val="Hiperpovezava"/>
            <w:noProof/>
            <w:sz w:val="18"/>
            <w:szCs w:val="18"/>
          </w:rPr>
          <w:t>Picture 30: Pin 62: VDD18USBPLL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_Toc69722084 \h </w:instrText>
        </w:r>
        <w:r w:rsidRPr="00753B6B">
          <w:rPr>
            <w:noProof/>
            <w:webHidden/>
            <w:sz w:val="18"/>
            <w:szCs w:val="18"/>
          </w:rPr>
        </w:r>
        <w:r w:rsidRPr="00753B6B">
          <w:rPr>
            <w:noProof/>
            <w:webHidden/>
            <w:sz w:val="18"/>
            <w:szCs w:val="18"/>
          </w:rPr>
          <w:fldChar w:fldCharType="separate"/>
        </w:r>
        <w:r w:rsidR="00CE36C1">
          <w:rPr>
            <w:noProof/>
            <w:webHidden/>
            <w:sz w:val="18"/>
            <w:szCs w:val="18"/>
          </w:rPr>
          <w:t>16</w:t>
        </w:r>
        <w:r w:rsidRPr="00753B6B">
          <w:rPr>
            <w:noProof/>
            <w:webHidden/>
            <w:sz w:val="18"/>
            <w:szCs w:val="18"/>
          </w:rPr>
          <w:fldChar w:fldCharType="end"/>
        </w:r>
      </w:hyperlink>
    </w:p>
    <w:p w14:paraId="457778F2" w14:textId="5B4DFF35"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5" w:history="1">
        <w:r w:rsidRPr="00753B6B">
          <w:rPr>
            <w:rStyle w:val="Hiperpovezava"/>
            <w:noProof/>
            <w:sz w:val="18"/>
            <w:szCs w:val="18"/>
          </w:rPr>
          <w:t>Picture 31: Pin 62: VDD18USBPLL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_Toc69722085 \h </w:instrText>
        </w:r>
        <w:r w:rsidRPr="00753B6B">
          <w:rPr>
            <w:noProof/>
            <w:webHidden/>
            <w:sz w:val="18"/>
            <w:szCs w:val="18"/>
          </w:rPr>
        </w:r>
        <w:r w:rsidRPr="00753B6B">
          <w:rPr>
            <w:noProof/>
            <w:webHidden/>
            <w:sz w:val="18"/>
            <w:szCs w:val="18"/>
          </w:rPr>
          <w:fldChar w:fldCharType="separate"/>
        </w:r>
        <w:r w:rsidR="00CE36C1">
          <w:rPr>
            <w:noProof/>
            <w:webHidden/>
            <w:sz w:val="18"/>
            <w:szCs w:val="18"/>
          </w:rPr>
          <w:t>16</w:t>
        </w:r>
        <w:r w:rsidRPr="00753B6B">
          <w:rPr>
            <w:noProof/>
            <w:webHidden/>
            <w:sz w:val="18"/>
            <w:szCs w:val="18"/>
          </w:rPr>
          <w:fldChar w:fldCharType="end"/>
        </w:r>
      </w:hyperlink>
    </w:p>
    <w:p w14:paraId="1367AC3E" w14:textId="0F9C30BF"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6" w:history="1">
        <w:r w:rsidRPr="00753B6B">
          <w:rPr>
            <w:rStyle w:val="Hiperpovezava"/>
            <w:noProof/>
            <w:sz w:val="18"/>
            <w:szCs w:val="18"/>
          </w:rPr>
          <w:t>Picture 32: Pin 64: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_Toc69722086 \h </w:instrText>
        </w:r>
        <w:r w:rsidRPr="00753B6B">
          <w:rPr>
            <w:noProof/>
            <w:webHidden/>
            <w:sz w:val="18"/>
            <w:szCs w:val="18"/>
          </w:rPr>
        </w:r>
        <w:r w:rsidRPr="00753B6B">
          <w:rPr>
            <w:noProof/>
            <w:webHidden/>
            <w:sz w:val="18"/>
            <w:szCs w:val="18"/>
          </w:rPr>
          <w:fldChar w:fldCharType="separate"/>
        </w:r>
        <w:r w:rsidR="00CE36C1">
          <w:rPr>
            <w:noProof/>
            <w:webHidden/>
            <w:sz w:val="18"/>
            <w:szCs w:val="18"/>
          </w:rPr>
          <w:t>17</w:t>
        </w:r>
        <w:r w:rsidRPr="00753B6B">
          <w:rPr>
            <w:noProof/>
            <w:webHidden/>
            <w:sz w:val="18"/>
            <w:szCs w:val="18"/>
          </w:rPr>
          <w:fldChar w:fldCharType="end"/>
        </w:r>
      </w:hyperlink>
    </w:p>
    <w:p w14:paraId="0B476F37" w14:textId="7C600A9A"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7" w:history="1">
        <w:r w:rsidRPr="00753B6B">
          <w:rPr>
            <w:rStyle w:val="Hiperpovezava"/>
            <w:noProof/>
            <w:sz w:val="18"/>
            <w:szCs w:val="18"/>
          </w:rPr>
          <w:t>Picture 33: Pin 64: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_Toc69722087 \h </w:instrText>
        </w:r>
        <w:r w:rsidRPr="00753B6B">
          <w:rPr>
            <w:noProof/>
            <w:webHidden/>
            <w:sz w:val="18"/>
            <w:szCs w:val="18"/>
          </w:rPr>
        </w:r>
        <w:r w:rsidRPr="00753B6B">
          <w:rPr>
            <w:noProof/>
            <w:webHidden/>
            <w:sz w:val="18"/>
            <w:szCs w:val="18"/>
          </w:rPr>
          <w:fldChar w:fldCharType="separate"/>
        </w:r>
        <w:r w:rsidR="00CE36C1">
          <w:rPr>
            <w:noProof/>
            <w:webHidden/>
            <w:sz w:val="18"/>
            <w:szCs w:val="18"/>
          </w:rPr>
          <w:t>17</w:t>
        </w:r>
        <w:r w:rsidRPr="00753B6B">
          <w:rPr>
            <w:noProof/>
            <w:webHidden/>
            <w:sz w:val="18"/>
            <w:szCs w:val="18"/>
          </w:rPr>
          <w:fldChar w:fldCharType="end"/>
        </w:r>
      </w:hyperlink>
    </w:p>
    <w:p w14:paraId="4E82364B" w14:textId="543800D9"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8" w:history="1">
        <w:r w:rsidRPr="00753B6B">
          <w:rPr>
            <w:rStyle w:val="Hiperpovezava"/>
            <w:noProof/>
            <w:sz w:val="18"/>
            <w:szCs w:val="18"/>
          </w:rPr>
          <w:t>Picture 34: Pin 5: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_Toc69722088 \h </w:instrText>
        </w:r>
        <w:r w:rsidRPr="00753B6B">
          <w:rPr>
            <w:noProof/>
            <w:webHidden/>
            <w:sz w:val="18"/>
            <w:szCs w:val="18"/>
          </w:rPr>
        </w:r>
        <w:r w:rsidRPr="00753B6B">
          <w:rPr>
            <w:noProof/>
            <w:webHidden/>
            <w:sz w:val="18"/>
            <w:szCs w:val="18"/>
          </w:rPr>
          <w:fldChar w:fldCharType="separate"/>
        </w:r>
        <w:r w:rsidR="00CE36C1">
          <w:rPr>
            <w:noProof/>
            <w:webHidden/>
            <w:sz w:val="18"/>
            <w:szCs w:val="18"/>
          </w:rPr>
          <w:t>18</w:t>
        </w:r>
        <w:r w:rsidRPr="00753B6B">
          <w:rPr>
            <w:noProof/>
            <w:webHidden/>
            <w:sz w:val="18"/>
            <w:szCs w:val="18"/>
          </w:rPr>
          <w:fldChar w:fldCharType="end"/>
        </w:r>
      </w:hyperlink>
    </w:p>
    <w:p w14:paraId="7469C69E" w14:textId="2F82132A"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89" w:history="1">
        <w:r w:rsidRPr="00753B6B">
          <w:rPr>
            <w:rStyle w:val="Hiperpovezava"/>
            <w:noProof/>
            <w:sz w:val="18"/>
            <w:szCs w:val="18"/>
          </w:rPr>
          <w:t>Picture 35: Pin 5: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_Toc69722089 \h </w:instrText>
        </w:r>
        <w:r w:rsidRPr="00753B6B">
          <w:rPr>
            <w:noProof/>
            <w:webHidden/>
            <w:sz w:val="18"/>
            <w:szCs w:val="18"/>
          </w:rPr>
        </w:r>
        <w:r w:rsidRPr="00753B6B">
          <w:rPr>
            <w:noProof/>
            <w:webHidden/>
            <w:sz w:val="18"/>
            <w:szCs w:val="18"/>
          </w:rPr>
          <w:fldChar w:fldCharType="separate"/>
        </w:r>
        <w:r w:rsidR="00CE36C1">
          <w:rPr>
            <w:noProof/>
            <w:webHidden/>
            <w:sz w:val="18"/>
            <w:szCs w:val="18"/>
          </w:rPr>
          <w:t>18</w:t>
        </w:r>
        <w:r w:rsidRPr="00753B6B">
          <w:rPr>
            <w:noProof/>
            <w:webHidden/>
            <w:sz w:val="18"/>
            <w:szCs w:val="18"/>
          </w:rPr>
          <w:fldChar w:fldCharType="end"/>
        </w:r>
      </w:hyperlink>
    </w:p>
    <w:p w14:paraId="18F58068" w14:textId="49D91632"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0" w:history="1">
        <w:r w:rsidRPr="00753B6B">
          <w:rPr>
            <w:rStyle w:val="Hiperpovezava"/>
            <w:noProof/>
            <w:sz w:val="18"/>
            <w:szCs w:val="18"/>
          </w:rPr>
          <w:t>Picture 36: Pin 10: VDD3A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_Toc69722090 \h </w:instrText>
        </w:r>
        <w:r w:rsidRPr="00753B6B">
          <w:rPr>
            <w:noProof/>
            <w:webHidden/>
            <w:sz w:val="18"/>
            <w:szCs w:val="18"/>
          </w:rPr>
        </w:r>
        <w:r w:rsidRPr="00753B6B">
          <w:rPr>
            <w:noProof/>
            <w:webHidden/>
            <w:sz w:val="18"/>
            <w:szCs w:val="18"/>
          </w:rPr>
          <w:fldChar w:fldCharType="separate"/>
        </w:r>
        <w:r w:rsidR="00CE36C1">
          <w:rPr>
            <w:noProof/>
            <w:webHidden/>
            <w:sz w:val="18"/>
            <w:szCs w:val="18"/>
          </w:rPr>
          <w:t>19</w:t>
        </w:r>
        <w:r w:rsidRPr="00753B6B">
          <w:rPr>
            <w:noProof/>
            <w:webHidden/>
            <w:sz w:val="18"/>
            <w:szCs w:val="18"/>
          </w:rPr>
          <w:fldChar w:fldCharType="end"/>
        </w:r>
      </w:hyperlink>
    </w:p>
    <w:p w14:paraId="1D4BC391" w14:textId="2037214A"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1" w:history="1">
        <w:r w:rsidRPr="00753B6B">
          <w:rPr>
            <w:rStyle w:val="Hiperpovezava"/>
            <w:noProof/>
            <w:sz w:val="18"/>
            <w:szCs w:val="18"/>
          </w:rPr>
          <w:t>Picture 37: Pin 10: VDD3A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_Toc69722091 \h </w:instrText>
        </w:r>
        <w:r w:rsidRPr="00753B6B">
          <w:rPr>
            <w:noProof/>
            <w:webHidden/>
            <w:sz w:val="18"/>
            <w:szCs w:val="18"/>
          </w:rPr>
        </w:r>
        <w:r w:rsidRPr="00753B6B">
          <w:rPr>
            <w:noProof/>
            <w:webHidden/>
            <w:sz w:val="18"/>
            <w:szCs w:val="18"/>
          </w:rPr>
          <w:fldChar w:fldCharType="separate"/>
        </w:r>
        <w:r w:rsidR="00CE36C1">
          <w:rPr>
            <w:noProof/>
            <w:webHidden/>
            <w:sz w:val="18"/>
            <w:szCs w:val="18"/>
          </w:rPr>
          <w:t>19</w:t>
        </w:r>
        <w:r w:rsidRPr="00753B6B">
          <w:rPr>
            <w:noProof/>
            <w:webHidden/>
            <w:sz w:val="18"/>
            <w:szCs w:val="18"/>
          </w:rPr>
          <w:fldChar w:fldCharType="end"/>
        </w:r>
      </w:hyperlink>
    </w:p>
    <w:p w14:paraId="7E9A4479" w14:textId="1A4C6FFB"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2" w:history="1">
        <w:r w:rsidRPr="00753B6B">
          <w:rPr>
            <w:rStyle w:val="Hiperpovezava"/>
            <w:noProof/>
            <w:sz w:val="18"/>
            <w:szCs w:val="18"/>
          </w:rPr>
          <w:t>Picture 38: Pin 15: VDD18CORE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_Toc69722092 \h </w:instrText>
        </w:r>
        <w:r w:rsidRPr="00753B6B">
          <w:rPr>
            <w:noProof/>
            <w:webHidden/>
            <w:sz w:val="18"/>
            <w:szCs w:val="18"/>
          </w:rPr>
        </w:r>
        <w:r w:rsidRPr="00753B6B">
          <w:rPr>
            <w:noProof/>
            <w:webHidden/>
            <w:sz w:val="18"/>
            <w:szCs w:val="18"/>
          </w:rPr>
          <w:fldChar w:fldCharType="separate"/>
        </w:r>
        <w:r w:rsidR="00CE36C1">
          <w:rPr>
            <w:noProof/>
            <w:webHidden/>
            <w:sz w:val="18"/>
            <w:szCs w:val="18"/>
          </w:rPr>
          <w:t>20</w:t>
        </w:r>
        <w:r w:rsidRPr="00753B6B">
          <w:rPr>
            <w:noProof/>
            <w:webHidden/>
            <w:sz w:val="18"/>
            <w:szCs w:val="18"/>
          </w:rPr>
          <w:fldChar w:fldCharType="end"/>
        </w:r>
      </w:hyperlink>
    </w:p>
    <w:p w14:paraId="7F41DC00" w14:textId="5CD572F0"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3" w:history="1">
        <w:r w:rsidRPr="00753B6B">
          <w:rPr>
            <w:rStyle w:val="Hiperpovezava"/>
            <w:noProof/>
            <w:sz w:val="18"/>
            <w:szCs w:val="18"/>
          </w:rPr>
          <w:t>Picture 39: Pin 15: VDD18CORE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_Toc69722093 \h </w:instrText>
        </w:r>
        <w:r w:rsidRPr="00753B6B">
          <w:rPr>
            <w:noProof/>
            <w:webHidden/>
            <w:sz w:val="18"/>
            <w:szCs w:val="18"/>
          </w:rPr>
        </w:r>
        <w:r w:rsidRPr="00753B6B">
          <w:rPr>
            <w:noProof/>
            <w:webHidden/>
            <w:sz w:val="18"/>
            <w:szCs w:val="18"/>
          </w:rPr>
          <w:fldChar w:fldCharType="separate"/>
        </w:r>
        <w:r w:rsidR="00CE36C1">
          <w:rPr>
            <w:noProof/>
            <w:webHidden/>
            <w:sz w:val="18"/>
            <w:szCs w:val="18"/>
          </w:rPr>
          <w:t>20</w:t>
        </w:r>
        <w:r w:rsidRPr="00753B6B">
          <w:rPr>
            <w:noProof/>
            <w:webHidden/>
            <w:sz w:val="18"/>
            <w:szCs w:val="18"/>
          </w:rPr>
          <w:fldChar w:fldCharType="end"/>
        </w:r>
      </w:hyperlink>
    </w:p>
    <w:p w14:paraId="1CA1EA8E" w14:textId="465321D8"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4" w:history="1">
        <w:r w:rsidRPr="00753B6B">
          <w:rPr>
            <w:rStyle w:val="Hiperpovezava"/>
            <w:noProof/>
            <w:sz w:val="18"/>
            <w:szCs w:val="18"/>
          </w:rPr>
          <w:t>Picture 40: Pin 19: VDD33IO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_Toc69722094 \h </w:instrText>
        </w:r>
        <w:r w:rsidRPr="00753B6B">
          <w:rPr>
            <w:noProof/>
            <w:webHidden/>
            <w:sz w:val="18"/>
            <w:szCs w:val="18"/>
          </w:rPr>
        </w:r>
        <w:r w:rsidRPr="00753B6B">
          <w:rPr>
            <w:noProof/>
            <w:webHidden/>
            <w:sz w:val="18"/>
            <w:szCs w:val="18"/>
          </w:rPr>
          <w:fldChar w:fldCharType="separate"/>
        </w:r>
        <w:r w:rsidR="00CE36C1">
          <w:rPr>
            <w:noProof/>
            <w:webHidden/>
            <w:sz w:val="18"/>
            <w:szCs w:val="18"/>
          </w:rPr>
          <w:t>21</w:t>
        </w:r>
        <w:r w:rsidRPr="00753B6B">
          <w:rPr>
            <w:noProof/>
            <w:webHidden/>
            <w:sz w:val="18"/>
            <w:szCs w:val="18"/>
          </w:rPr>
          <w:fldChar w:fldCharType="end"/>
        </w:r>
      </w:hyperlink>
    </w:p>
    <w:p w14:paraId="0AB01B7C" w14:textId="67CDF9FB"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5" w:history="1">
        <w:r w:rsidRPr="00753B6B">
          <w:rPr>
            <w:rStyle w:val="Hiperpovezava"/>
            <w:noProof/>
            <w:sz w:val="18"/>
            <w:szCs w:val="18"/>
          </w:rPr>
          <w:t>Picture 41: Pin 19: VDD33IO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_Toc69722095 \h </w:instrText>
        </w:r>
        <w:r w:rsidRPr="00753B6B">
          <w:rPr>
            <w:noProof/>
            <w:webHidden/>
            <w:sz w:val="18"/>
            <w:szCs w:val="18"/>
          </w:rPr>
        </w:r>
        <w:r w:rsidRPr="00753B6B">
          <w:rPr>
            <w:noProof/>
            <w:webHidden/>
            <w:sz w:val="18"/>
            <w:szCs w:val="18"/>
          </w:rPr>
          <w:fldChar w:fldCharType="separate"/>
        </w:r>
        <w:r w:rsidR="00CE36C1">
          <w:rPr>
            <w:noProof/>
            <w:webHidden/>
            <w:sz w:val="18"/>
            <w:szCs w:val="18"/>
          </w:rPr>
          <w:t>21</w:t>
        </w:r>
        <w:r w:rsidRPr="00753B6B">
          <w:rPr>
            <w:noProof/>
            <w:webHidden/>
            <w:sz w:val="18"/>
            <w:szCs w:val="18"/>
          </w:rPr>
          <w:fldChar w:fldCharType="end"/>
        </w:r>
      </w:hyperlink>
    </w:p>
    <w:p w14:paraId="211B2BFB" w14:textId="53CB2624"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6" w:history="1">
        <w:r w:rsidRPr="00753B6B">
          <w:rPr>
            <w:rStyle w:val="Hiperpovezava"/>
            <w:noProof/>
            <w:sz w:val="18"/>
            <w:szCs w:val="18"/>
          </w:rPr>
          <w:t>Picture 42: Pin 27: VCC33IO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_Toc69722096 \h </w:instrText>
        </w:r>
        <w:r w:rsidRPr="00753B6B">
          <w:rPr>
            <w:noProof/>
            <w:webHidden/>
            <w:sz w:val="18"/>
            <w:szCs w:val="18"/>
          </w:rPr>
        </w:r>
        <w:r w:rsidRPr="00753B6B">
          <w:rPr>
            <w:noProof/>
            <w:webHidden/>
            <w:sz w:val="18"/>
            <w:szCs w:val="18"/>
          </w:rPr>
          <w:fldChar w:fldCharType="separate"/>
        </w:r>
        <w:r w:rsidR="00CE36C1">
          <w:rPr>
            <w:noProof/>
            <w:webHidden/>
            <w:sz w:val="18"/>
            <w:szCs w:val="18"/>
          </w:rPr>
          <w:t>22</w:t>
        </w:r>
        <w:r w:rsidRPr="00753B6B">
          <w:rPr>
            <w:noProof/>
            <w:webHidden/>
            <w:sz w:val="18"/>
            <w:szCs w:val="18"/>
          </w:rPr>
          <w:fldChar w:fldCharType="end"/>
        </w:r>
      </w:hyperlink>
    </w:p>
    <w:p w14:paraId="2A72FE0C" w14:textId="4908BD36"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7" w:history="1">
        <w:r w:rsidRPr="00753B6B">
          <w:rPr>
            <w:rStyle w:val="Hiperpovezava"/>
            <w:noProof/>
            <w:sz w:val="18"/>
            <w:szCs w:val="18"/>
          </w:rPr>
          <w:t>Picture 43: Pin 27: VCC33IO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_Toc69722097 \h </w:instrText>
        </w:r>
        <w:r w:rsidRPr="00753B6B">
          <w:rPr>
            <w:noProof/>
            <w:webHidden/>
            <w:sz w:val="18"/>
            <w:szCs w:val="18"/>
          </w:rPr>
        </w:r>
        <w:r w:rsidRPr="00753B6B">
          <w:rPr>
            <w:noProof/>
            <w:webHidden/>
            <w:sz w:val="18"/>
            <w:szCs w:val="18"/>
          </w:rPr>
          <w:fldChar w:fldCharType="separate"/>
        </w:r>
        <w:r w:rsidR="00CE36C1">
          <w:rPr>
            <w:noProof/>
            <w:webHidden/>
            <w:sz w:val="18"/>
            <w:szCs w:val="18"/>
          </w:rPr>
          <w:t>22</w:t>
        </w:r>
        <w:r w:rsidRPr="00753B6B">
          <w:rPr>
            <w:noProof/>
            <w:webHidden/>
            <w:sz w:val="18"/>
            <w:szCs w:val="18"/>
          </w:rPr>
          <w:fldChar w:fldCharType="end"/>
        </w:r>
      </w:hyperlink>
    </w:p>
    <w:p w14:paraId="1888DF3D" w14:textId="5B5592A4"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8" w:history="1">
        <w:r w:rsidRPr="00753B6B">
          <w:rPr>
            <w:rStyle w:val="Hiperpovezava"/>
            <w:noProof/>
            <w:sz w:val="18"/>
            <w:szCs w:val="18"/>
          </w:rPr>
          <w:t>Picture 44: Pin 33: VDD33IO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_Toc69722098 \h </w:instrText>
        </w:r>
        <w:r w:rsidRPr="00753B6B">
          <w:rPr>
            <w:noProof/>
            <w:webHidden/>
            <w:sz w:val="18"/>
            <w:szCs w:val="18"/>
          </w:rPr>
        </w:r>
        <w:r w:rsidRPr="00753B6B">
          <w:rPr>
            <w:noProof/>
            <w:webHidden/>
            <w:sz w:val="18"/>
            <w:szCs w:val="18"/>
          </w:rPr>
          <w:fldChar w:fldCharType="separate"/>
        </w:r>
        <w:r w:rsidR="00CE36C1">
          <w:rPr>
            <w:noProof/>
            <w:webHidden/>
            <w:sz w:val="18"/>
            <w:szCs w:val="18"/>
          </w:rPr>
          <w:t>23</w:t>
        </w:r>
        <w:r w:rsidRPr="00753B6B">
          <w:rPr>
            <w:noProof/>
            <w:webHidden/>
            <w:sz w:val="18"/>
            <w:szCs w:val="18"/>
          </w:rPr>
          <w:fldChar w:fldCharType="end"/>
        </w:r>
      </w:hyperlink>
    </w:p>
    <w:p w14:paraId="55E8E892" w14:textId="58EDFDBF"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099" w:history="1">
        <w:r w:rsidRPr="00753B6B">
          <w:rPr>
            <w:rStyle w:val="Hiperpovezava"/>
            <w:noProof/>
            <w:sz w:val="18"/>
            <w:szCs w:val="18"/>
          </w:rPr>
          <w:t>Picture 45: Pin 33: VDD33IO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_Toc69722099 \h </w:instrText>
        </w:r>
        <w:r w:rsidRPr="00753B6B">
          <w:rPr>
            <w:noProof/>
            <w:webHidden/>
            <w:sz w:val="18"/>
            <w:szCs w:val="18"/>
          </w:rPr>
        </w:r>
        <w:r w:rsidRPr="00753B6B">
          <w:rPr>
            <w:noProof/>
            <w:webHidden/>
            <w:sz w:val="18"/>
            <w:szCs w:val="18"/>
          </w:rPr>
          <w:fldChar w:fldCharType="separate"/>
        </w:r>
        <w:r w:rsidR="00CE36C1">
          <w:rPr>
            <w:noProof/>
            <w:webHidden/>
            <w:sz w:val="18"/>
            <w:szCs w:val="18"/>
          </w:rPr>
          <w:t>23</w:t>
        </w:r>
        <w:r w:rsidRPr="00753B6B">
          <w:rPr>
            <w:noProof/>
            <w:webHidden/>
            <w:sz w:val="18"/>
            <w:szCs w:val="18"/>
          </w:rPr>
          <w:fldChar w:fldCharType="end"/>
        </w:r>
      </w:hyperlink>
    </w:p>
    <w:p w14:paraId="632F18D5" w14:textId="6C0E8DBD"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0" w:history="1">
        <w:r w:rsidRPr="00753B6B">
          <w:rPr>
            <w:rStyle w:val="Hiperpovezava"/>
            <w:noProof/>
            <w:sz w:val="18"/>
            <w:szCs w:val="18"/>
          </w:rPr>
          <w:t>Picture 46: Pin 38: VDD18CORE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_Toc69722100 \h </w:instrText>
        </w:r>
        <w:r w:rsidRPr="00753B6B">
          <w:rPr>
            <w:noProof/>
            <w:webHidden/>
            <w:sz w:val="18"/>
            <w:szCs w:val="18"/>
          </w:rPr>
        </w:r>
        <w:r w:rsidRPr="00753B6B">
          <w:rPr>
            <w:noProof/>
            <w:webHidden/>
            <w:sz w:val="18"/>
            <w:szCs w:val="18"/>
          </w:rPr>
          <w:fldChar w:fldCharType="separate"/>
        </w:r>
        <w:r w:rsidR="00CE36C1">
          <w:rPr>
            <w:noProof/>
            <w:webHidden/>
            <w:sz w:val="18"/>
            <w:szCs w:val="18"/>
          </w:rPr>
          <w:t>24</w:t>
        </w:r>
        <w:r w:rsidRPr="00753B6B">
          <w:rPr>
            <w:noProof/>
            <w:webHidden/>
            <w:sz w:val="18"/>
            <w:szCs w:val="18"/>
          </w:rPr>
          <w:fldChar w:fldCharType="end"/>
        </w:r>
      </w:hyperlink>
    </w:p>
    <w:p w14:paraId="20D87D85" w14:textId="612ACE54"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1" w:history="1">
        <w:r w:rsidRPr="00753B6B">
          <w:rPr>
            <w:rStyle w:val="Hiperpovezava"/>
            <w:noProof/>
            <w:sz w:val="18"/>
            <w:szCs w:val="18"/>
          </w:rPr>
          <w:t>Picture 47: Pin 38: VDD18CORE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_Toc69722101 \h </w:instrText>
        </w:r>
        <w:r w:rsidRPr="00753B6B">
          <w:rPr>
            <w:noProof/>
            <w:webHidden/>
            <w:sz w:val="18"/>
            <w:szCs w:val="18"/>
          </w:rPr>
        </w:r>
        <w:r w:rsidRPr="00753B6B">
          <w:rPr>
            <w:noProof/>
            <w:webHidden/>
            <w:sz w:val="18"/>
            <w:szCs w:val="18"/>
          </w:rPr>
          <w:fldChar w:fldCharType="separate"/>
        </w:r>
        <w:r w:rsidR="00CE36C1">
          <w:rPr>
            <w:noProof/>
            <w:webHidden/>
            <w:sz w:val="18"/>
            <w:szCs w:val="18"/>
          </w:rPr>
          <w:t>24</w:t>
        </w:r>
        <w:r w:rsidRPr="00753B6B">
          <w:rPr>
            <w:noProof/>
            <w:webHidden/>
            <w:sz w:val="18"/>
            <w:szCs w:val="18"/>
          </w:rPr>
          <w:fldChar w:fldCharType="end"/>
        </w:r>
      </w:hyperlink>
    </w:p>
    <w:p w14:paraId="2C541E80" w14:textId="519E37BD"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2" w:history="1">
        <w:r w:rsidRPr="00753B6B">
          <w:rPr>
            <w:rStyle w:val="Hiperpovezava"/>
            <w:noProof/>
            <w:sz w:val="18"/>
            <w:szCs w:val="18"/>
          </w:rPr>
          <w:t>Picture 48: Pin 39: VDD33IO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_Toc69722102 \h </w:instrText>
        </w:r>
        <w:r w:rsidRPr="00753B6B">
          <w:rPr>
            <w:noProof/>
            <w:webHidden/>
            <w:sz w:val="18"/>
            <w:szCs w:val="18"/>
          </w:rPr>
        </w:r>
        <w:r w:rsidRPr="00753B6B">
          <w:rPr>
            <w:noProof/>
            <w:webHidden/>
            <w:sz w:val="18"/>
            <w:szCs w:val="18"/>
          </w:rPr>
          <w:fldChar w:fldCharType="separate"/>
        </w:r>
        <w:r w:rsidR="00CE36C1">
          <w:rPr>
            <w:noProof/>
            <w:webHidden/>
            <w:sz w:val="18"/>
            <w:szCs w:val="18"/>
          </w:rPr>
          <w:t>25</w:t>
        </w:r>
        <w:r w:rsidRPr="00753B6B">
          <w:rPr>
            <w:noProof/>
            <w:webHidden/>
            <w:sz w:val="18"/>
            <w:szCs w:val="18"/>
          </w:rPr>
          <w:fldChar w:fldCharType="end"/>
        </w:r>
      </w:hyperlink>
    </w:p>
    <w:p w14:paraId="3222DD68" w14:textId="019F549E"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3" w:history="1">
        <w:r w:rsidRPr="00753B6B">
          <w:rPr>
            <w:rStyle w:val="Hiperpovezava"/>
            <w:noProof/>
            <w:sz w:val="18"/>
            <w:szCs w:val="18"/>
          </w:rPr>
          <w:t>Picture 49: Pin 39: VDD33IO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_Toc69722103 \h </w:instrText>
        </w:r>
        <w:r w:rsidRPr="00753B6B">
          <w:rPr>
            <w:noProof/>
            <w:webHidden/>
            <w:sz w:val="18"/>
            <w:szCs w:val="18"/>
          </w:rPr>
        </w:r>
        <w:r w:rsidRPr="00753B6B">
          <w:rPr>
            <w:noProof/>
            <w:webHidden/>
            <w:sz w:val="18"/>
            <w:szCs w:val="18"/>
          </w:rPr>
          <w:fldChar w:fldCharType="separate"/>
        </w:r>
        <w:r w:rsidR="00CE36C1">
          <w:rPr>
            <w:noProof/>
            <w:webHidden/>
            <w:sz w:val="18"/>
            <w:szCs w:val="18"/>
          </w:rPr>
          <w:t>25</w:t>
        </w:r>
        <w:r w:rsidRPr="00753B6B">
          <w:rPr>
            <w:noProof/>
            <w:webHidden/>
            <w:sz w:val="18"/>
            <w:szCs w:val="18"/>
          </w:rPr>
          <w:fldChar w:fldCharType="end"/>
        </w:r>
      </w:hyperlink>
    </w:p>
    <w:p w14:paraId="7E94AE80" w14:textId="6FC8224C"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4" w:history="1">
        <w:r w:rsidRPr="00753B6B">
          <w:rPr>
            <w:rStyle w:val="Hiperpovezava"/>
            <w:noProof/>
            <w:sz w:val="18"/>
            <w:szCs w:val="18"/>
          </w:rPr>
          <w:t>Picture 50: Pin 46: VDD33IO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_Toc69722104 \h </w:instrText>
        </w:r>
        <w:r w:rsidRPr="00753B6B">
          <w:rPr>
            <w:noProof/>
            <w:webHidden/>
            <w:sz w:val="18"/>
            <w:szCs w:val="18"/>
          </w:rPr>
        </w:r>
        <w:r w:rsidRPr="00753B6B">
          <w:rPr>
            <w:noProof/>
            <w:webHidden/>
            <w:sz w:val="18"/>
            <w:szCs w:val="18"/>
          </w:rPr>
          <w:fldChar w:fldCharType="separate"/>
        </w:r>
        <w:r w:rsidR="00CE36C1">
          <w:rPr>
            <w:noProof/>
            <w:webHidden/>
            <w:sz w:val="18"/>
            <w:szCs w:val="18"/>
          </w:rPr>
          <w:t>26</w:t>
        </w:r>
        <w:r w:rsidRPr="00753B6B">
          <w:rPr>
            <w:noProof/>
            <w:webHidden/>
            <w:sz w:val="18"/>
            <w:szCs w:val="18"/>
          </w:rPr>
          <w:fldChar w:fldCharType="end"/>
        </w:r>
      </w:hyperlink>
    </w:p>
    <w:p w14:paraId="28F76EE5" w14:textId="72DA3E9F"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5" w:history="1">
        <w:r w:rsidRPr="00753B6B">
          <w:rPr>
            <w:rStyle w:val="Hiperpovezava"/>
            <w:noProof/>
            <w:sz w:val="18"/>
            <w:szCs w:val="18"/>
          </w:rPr>
          <w:t>Picture 51: Pin 46: VDD33IO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_Toc69722105 \h </w:instrText>
        </w:r>
        <w:r w:rsidRPr="00753B6B">
          <w:rPr>
            <w:noProof/>
            <w:webHidden/>
            <w:sz w:val="18"/>
            <w:szCs w:val="18"/>
          </w:rPr>
        </w:r>
        <w:r w:rsidRPr="00753B6B">
          <w:rPr>
            <w:noProof/>
            <w:webHidden/>
            <w:sz w:val="18"/>
            <w:szCs w:val="18"/>
          </w:rPr>
          <w:fldChar w:fldCharType="separate"/>
        </w:r>
        <w:r w:rsidR="00CE36C1">
          <w:rPr>
            <w:noProof/>
            <w:webHidden/>
            <w:sz w:val="18"/>
            <w:szCs w:val="18"/>
          </w:rPr>
          <w:t>26</w:t>
        </w:r>
        <w:r w:rsidRPr="00753B6B">
          <w:rPr>
            <w:noProof/>
            <w:webHidden/>
            <w:sz w:val="18"/>
            <w:szCs w:val="18"/>
          </w:rPr>
          <w:fldChar w:fldCharType="end"/>
        </w:r>
      </w:hyperlink>
    </w:p>
    <w:p w14:paraId="37660D8D" w14:textId="7A61D460"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6" w:history="1">
        <w:r w:rsidRPr="00753B6B">
          <w:rPr>
            <w:rStyle w:val="Hiperpovezava"/>
            <w:noProof/>
            <w:sz w:val="18"/>
            <w:szCs w:val="18"/>
          </w:rPr>
          <w:t>Picture 52: Pin 48: VDD18ETHPLL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_Toc69722106 \h </w:instrText>
        </w:r>
        <w:r w:rsidRPr="00753B6B">
          <w:rPr>
            <w:noProof/>
            <w:webHidden/>
            <w:sz w:val="18"/>
            <w:szCs w:val="18"/>
          </w:rPr>
        </w:r>
        <w:r w:rsidRPr="00753B6B">
          <w:rPr>
            <w:noProof/>
            <w:webHidden/>
            <w:sz w:val="18"/>
            <w:szCs w:val="18"/>
          </w:rPr>
          <w:fldChar w:fldCharType="separate"/>
        </w:r>
        <w:r w:rsidR="00CE36C1">
          <w:rPr>
            <w:noProof/>
            <w:webHidden/>
            <w:sz w:val="18"/>
            <w:szCs w:val="18"/>
          </w:rPr>
          <w:t>27</w:t>
        </w:r>
        <w:r w:rsidRPr="00753B6B">
          <w:rPr>
            <w:noProof/>
            <w:webHidden/>
            <w:sz w:val="18"/>
            <w:szCs w:val="18"/>
          </w:rPr>
          <w:fldChar w:fldCharType="end"/>
        </w:r>
      </w:hyperlink>
    </w:p>
    <w:p w14:paraId="6122A333" w14:textId="00E2DDC6"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7" w:history="1">
        <w:r w:rsidRPr="00753B6B">
          <w:rPr>
            <w:rStyle w:val="Hiperpovezava"/>
            <w:noProof/>
            <w:sz w:val="18"/>
            <w:szCs w:val="18"/>
          </w:rPr>
          <w:t>Picture 53: Pin 48: VDD18ETHPLL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_Toc69722107 \h </w:instrText>
        </w:r>
        <w:r w:rsidRPr="00753B6B">
          <w:rPr>
            <w:noProof/>
            <w:webHidden/>
            <w:sz w:val="18"/>
            <w:szCs w:val="18"/>
          </w:rPr>
        </w:r>
        <w:r w:rsidRPr="00753B6B">
          <w:rPr>
            <w:noProof/>
            <w:webHidden/>
            <w:sz w:val="18"/>
            <w:szCs w:val="18"/>
          </w:rPr>
          <w:fldChar w:fldCharType="separate"/>
        </w:r>
        <w:r w:rsidR="00CE36C1">
          <w:rPr>
            <w:noProof/>
            <w:webHidden/>
            <w:sz w:val="18"/>
            <w:szCs w:val="18"/>
          </w:rPr>
          <w:t>27</w:t>
        </w:r>
        <w:r w:rsidRPr="00753B6B">
          <w:rPr>
            <w:noProof/>
            <w:webHidden/>
            <w:sz w:val="18"/>
            <w:szCs w:val="18"/>
          </w:rPr>
          <w:fldChar w:fldCharType="end"/>
        </w:r>
      </w:hyperlink>
    </w:p>
    <w:p w14:paraId="08DBD896" w14:textId="5470A023"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8" w:history="1">
        <w:r w:rsidRPr="00753B6B">
          <w:rPr>
            <w:rStyle w:val="Hiperpovezava"/>
            <w:noProof/>
            <w:sz w:val="18"/>
            <w:szCs w:val="18"/>
          </w:rPr>
          <w:t>Picture 54: Pin 49: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_Toc69722108 \h </w:instrText>
        </w:r>
        <w:r w:rsidRPr="00753B6B">
          <w:rPr>
            <w:noProof/>
            <w:webHidden/>
            <w:sz w:val="18"/>
            <w:szCs w:val="18"/>
          </w:rPr>
        </w:r>
        <w:r w:rsidRPr="00753B6B">
          <w:rPr>
            <w:noProof/>
            <w:webHidden/>
            <w:sz w:val="18"/>
            <w:szCs w:val="18"/>
          </w:rPr>
          <w:fldChar w:fldCharType="separate"/>
        </w:r>
        <w:r w:rsidR="00CE36C1">
          <w:rPr>
            <w:noProof/>
            <w:webHidden/>
            <w:sz w:val="18"/>
            <w:szCs w:val="18"/>
          </w:rPr>
          <w:t>28</w:t>
        </w:r>
        <w:r w:rsidRPr="00753B6B">
          <w:rPr>
            <w:noProof/>
            <w:webHidden/>
            <w:sz w:val="18"/>
            <w:szCs w:val="18"/>
          </w:rPr>
          <w:fldChar w:fldCharType="end"/>
        </w:r>
      </w:hyperlink>
    </w:p>
    <w:p w14:paraId="7510AC09" w14:textId="73A89795"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09" w:history="1">
        <w:r w:rsidRPr="00753B6B">
          <w:rPr>
            <w:rStyle w:val="Hiperpovezava"/>
            <w:noProof/>
            <w:sz w:val="18"/>
            <w:szCs w:val="18"/>
          </w:rPr>
          <w:t>Picture 55: Pin 49: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_Toc69722109 \h </w:instrText>
        </w:r>
        <w:r w:rsidRPr="00753B6B">
          <w:rPr>
            <w:noProof/>
            <w:webHidden/>
            <w:sz w:val="18"/>
            <w:szCs w:val="18"/>
          </w:rPr>
        </w:r>
        <w:r w:rsidRPr="00753B6B">
          <w:rPr>
            <w:noProof/>
            <w:webHidden/>
            <w:sz w:val="18"/>
            <w:szCs w:val="18"/>
          </w:rPr>
          <w:fldChar w:fldCharType="separate"/>
        </w:r>
        <w:r w:rsidR="00CE36C1">
          <w:rPr>
            <w:noProof/>
            <w:webHidden/>
            <w:sz w:val="18"/>
            <w:szCs w:val="18"/>
          </w:rPr>
          <w:t>28</w:t>
        </w:r>
        <w:r w:rsidRPr="00753B6B">
          <w:rPr>
            <w:noProof/>
            <w:webHidden/>
            <w:sz w:val="18"/>
            <w:szCs w:val="18"/>
          </w:rPr>
          <w:fldChar w:fldCharType="end"/>
        </w:r>
      </w:hyperlink>
    </w:p>
    <w:p w14:paraId="1BA4C24B" w14:textId="24AB285A"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0" w:history="1">
        <w:r w:rsidRPr="00753B6B">
          <w:rPr>
            <w:rStyle w:val="Hiperpovezava"/>
            <w:noProof/>
            <w:sz w:val="18"/>
            <w:szCs w:val="18"/>
          </w:rPr>
          <w:t>Picture 56: Pin 51: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_Toc69722110 \h </w:instrText>
        </w:r>
        <w:r w:rsidRPr="00753B6B">
          <w:rPr>
            <w:noProof/>
            <w:webHidden/>
            <w:sz w:val="18"/>
            <w:szCs w:val="18"/>
          </w:rPr>
        </w:r>
        <w:r w:rsidRPr="00753B6B">
          <w:rPr>
            <w:noProof/>
            <w:webHidden/>
            <w:sz w:val="18"/>
            <w:szCs w:val="18"/>
          </w:rPr>
          <w:fldChar w:fldCharType="separate"/>
        </w:r>
        <w:r w:rsidR="00CE36C1">
          <w:rPr>
            <w:noProof/>
            <w:webHidden/>
            <w:sz w:val="18"/>
            <w:szCs w:val="18"/>
          </w:rPr>
          <w:t>29</w:t>
        </w:r>
        <w:r w:rsidRPr="00753B6B">
          <w:rPr>
            <w:noProof/>
            <w:webHidden/>
            <w:sz w:val="18"/>
            <w:szCs w:val="18"/>
          </w:rPr>
          <w:fldChar w:fldCharType="end"/>
        </w:r>
      </w:hyperlink>
    </w:p>
    <w:p w14:paraId="1ABE75D0" w14:textId="59F9AF9B"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1" w:history="1">
        <w:r w:rsidRPr="00753B6B">
          <w:rPr>
            <w:rStyle w:val="Hiperpovezava"/>
            <w:noProof/>
            <w:sz w:val="18"/>
            <w:szCs w:val="18"/>
          </w:rPr>
          <w:t>Picture 57: Pin 51: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_Toc69722111 \h </w:instrText>
        </w:r>
        <w:r w:rsidRPr="00753B6B">
          <w:rPr>
            <w:noProof/>
            <w:webHidden/>
            <w:sz w:val="18"/>
            <w:szCs w:val="18"/>
          </w:rPr>
        </w:r>
        <w:r w:rsidRPr="00753B6B">
          <w:rPr>
            <w:noProof/>
            <w:webHidden/>
            <w:sz w:val="18"/>
            <w:szCs w:val="18"/>
          </w:rPr>
          <w:fldChar w:fldCharType="separate"/>
        </w:r>
        <w:r w:rsidR="00CE36C1">
          <w:rPr>
            <w:noProof/>
            <w:webHidden/>
            <w:sz w:val="18"/>
            <w:szCs w:val="18"/>
          </w:rPr>
          <w:t>29</w:t>
        </w:r>
        <w:r w:rsidRPr="00753B6B">
          <w:rPr>
            <w:noProof/>
            <w:webHidden/>
            <w:sz w:val="18"/>
            <w:szCs w:val="18"/>
          </w:rPr>
          <w:fldChar w:fldCharType="end"/>
        </w:r>
      </w:hyperlink>
    </w:p>
    <w:p w14:paraId="17BA79BE" w14:textId="60C772EE"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2" w:history="1">
        <w:r w:rsidRPr="00753B6B">
          <w:rPr>
            <w:rStyle w:val="Hiperpovezava"/>
            <w:noProof/>
            <w:sz w:val="18"/>
            <w:szCs w:val="18"/>
          </w:rPr>
          <w:t>Picture 58: Pin 54: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_Toc69722112 \h </w:instrText>
        </w:r>
        <w:r w:rsidRPr="00753B6B">
          <w:rPr>
            <w:noProof/>
            <w:webHidden/>
            <w:sz w:val="18"/>
            <w:szCs w:val="18"/>
          </w:rPr>
        </w:r>
        <w:r w:rsidRPr="00753B6B">
          <w:rPr>
            <w:noProof/>
            <w:webHidden/>
            <w:sz w:val="18"/>
            <w:szCs w:val="18"/>
          </w:rPr>
          <w:fldChar w:fldCharType="separate"/>
        </w:r>
        <w:r w:rsidR="00CE36C1">
          <w:rPr>
            <w:noProof/>
            <w:webHidden/>
            <w:sz w:val="18"/>
            <w:szCs w:val="18"/>
          </w:rPr>
          <w:t>30</w:t>
        </w:r>
        <w:r w:rsidRPr="00753B6B">
          <w:rPr>
            <w:noProof/>
            <w:webHidden/>
            <w:sz w:val="18"/>
            <w:szCs w:val="18"/>
          </w:rPr>
          <w:fldChar w:fldCharType="end"/>
        </w:r>
      </w:hyperlink>
    </w:p>
    <w:p w14:paraId="67DD24F2" w14:textId="79B0EA87"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3" w:history="1">
        <w:r w:rsidRPr="00753B6B">
          <w:rPr>
            <w:rStyle w:val="Hiperpovezava"/>
            <w:noProof/>
            <w:sz w:val="18"/>
            <w:szCs w:val="18"/>
          </w:rPr>
          <w:t>Picture 59: Pin 54: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_Toc69722113 \h </w:instrText>
        </w:r>
        <w:r w:rsidRPr="00753B6B">
          <w:rPr>
            <w:noProof/>
            <w:webHidden/>
            <w:sz w:val="18"/>
            <w:szCs w:val="18"/>
          </w:rPr>
        </w:r>
        <w:r w:rsidRPr="00753B6B">
          <w:rPr>
            <w:noProof/>
            <w:webHidden/>
            <w:sz w:val="18"/>
            <w:szCs w:val="18"/>
          </w:rPr>
          <w:fldChar w:fldCharType="separate"/>
        </w:r>
        <w:r w:rsidR="00CE36C1">
          <w:rPr>
            <w:noProof/>
            <w:webHidden/>
            <w:sz w:val="18"/>
            <w:szCs w:val="18"/>
          </w:rPr>
          <w:t>30</w:t>
        </w:r>
        <w:r w:rsidRPr="00753B6B">
          <w:rPr>
            <w:noProof/>
            <w:webHidden/>
            <w:sz w:val="18"/>
            <w:szCs w:val="18"/>
          </w:rPr>
          <w:fldChar w:fldCharType="end"/>
        </w:r>
      </w:hyperlink>
    </w:p>
    <w:p w14:paraId="29DF3739" w14:textId="240A4642"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4" w:history="1">
        <w:r w:rsidRPr="00753B6B">
          <w:rPr>
            <w:rStyle w:val="Hiperpovezava"/>
            <w:noProof/>
            <w:sz w:val="18"/>
            <w:szCs w:val="18"/>
          </w:rPr>
          <w:t>Picture 60: Pin 57: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_Toc69722114 \h </w:instrText>
        </w:r>
        <w:r w:rsidRPr="00753B6B">
          <w:rPr>
            <w:noProof/>
            <w:webHidden/>
            <w:sz w:val="18"/>
            <w:szCs w:val="18"/>
          </w:rPr>
        </w:r>
        <w:r w:rsidRPr="00753B6B">
          <w:rPr>
            <w:noProof/>
            <w:webHidden/>
            <w:sz w:val="18"/>
            <w:szCs w:val="18"/>
          </w:rPr>
          <w:fldChar w:fldCharType="separate"/>
        </w:r>
        <w:r w:rsidR="00CE36C1">
          <w:rPr>
            <w:noProof/>
            <w:webHidden/>
            <w:sz w:val="18"/>
            <w:szCs w:val="18"/>
          </w:rPr>
          <w:t>31</w:t>
        </w:r>
        <w:r w:rsidRPr="00753B6B">
          <w:rPr>
            <w:noProof/>
            <w:webHidden/>
            <w:sz w:val="18"/>
            <w:szCs w:val="18"/>
          </w:rPr>
          <w:fldChar w:fldCharType="end"/>
        </w:r>
      </w:hyperlink>
    </w:p>
    <w:p w14:paraId="73566157" w14:textId="6BD77E24"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5" w:history="1">
        <w:r w:rsidRPr="00753B6B">
          <w:rPr>
            <w:rStyle w:val="Hiperpovezava"/>
            <w:noProof/>
            <w:sz w:val="18"/>
            <w:szCs w:val="18"/>
          </w:rPr>
          <w:t>Picture 61: Pin 57: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_Toc69722115 \h </w:instrText>
        </w:r>
        <w:r w:rsidRPr="00753B6B">
          <w:rPr>
            <w:noProof/>
            <w:webHidden/>
            <w:sz w:val="18"/>
            <w:szCs w:val="18"/>
          </w:rPr>
        </w:r>
        <w:r w:rsidRPr="00753B6B">
          <w:rPr>
            <w:noProof/>
            <w:webHidden/>
            <w:sz w:val="18"/>
            <w:szCs w:val="18"/>
          </w:rPr>
          <w:fldChar w:fldCharType="separate"/>
        </w:r>
        <w:r w:rsidR="00CE36C1">
          <w:rPr>
            <w:noProof/>
            <w:webHidden/>
            <w:sz w:val="18"/>
            <w:szCs w:val="18"/>
          </w:rPr>
          <w:t>31</w:t>
        </w:r>
        <w:r w:rsidRPr="00753B6B">
          <w:rPr>
            <w:noProof/>
            <w:webHidden/>
            <w:sz w:val="18"/>
            <w:szCs w:val="18"/>
          </w:rPr>
          <w:fldChar w:fldCharType="end"/>
        </w:r>
      </w:hyperlink>
    </w:p>
    <w:p w14:paraId="53E14C6D" w14:textId="713BA37E"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6" w:history="1">
        <w:r w:rsidRPr="00753B6B">
          <w:rPr>
            <w:rStyle w:val="Hiperpovezava"/>
            <w:noProof/>
            <w:sz w:val="18"/>
            <w:szCs w:val="18"/>
          </w:rPr>
          <w:t>Picture 62: Pin 62: VDD18USBPLL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_Toc69722116 \h </w:instrText>
        </w:r>
        <w:r w:rsidRPr="00753B6B">
          <w:rPr>
            <w:noProof/>
            <w:webHidden/>
            <w:sz w:val="18"/>
            <w:szCs w:val="18"/>
          </w:rPr>
        </w:r>
        <w:r w:rsidRPr="00753B6B">
          <w:rPr>
            <w:noProof/>
            <w:webHidden/>
            <w:sz w:val="18"/>
            <w:szCs w:val="18"/>
          </w:rPr>
          <w:fldChar w:fldCharType="separate"/>
        </w:r>
        <w:r w:rsidR="00CE36C1">
          <w:rPr>
            <w:noProof/>
            <w:webHidden/>
            <w:sz w:val="18"/>
            <w:szCs w:val="18"/>
          </w:rPr>
          <w:t>32</w:t>
        </w:r>
        <w:r w:rsidRPr="00753B6B">
          <w:rPr>
            <w:noProof/>
            <w:webHidden/>
            <w:sz w:val="18"/>
            <w:szCs w:val="18"/>
          </w:rPr>
          <w:fldChar w:fldCharType="end"/>
        </w:r>
      </w:hyperlink>
    </w:p>
    <w:p w14:paraId="053DDB53" w14:textId="38A85692"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7" w:history="1">
        <w:r w:rsidRPr="00753B6B">
          <w:rPr>
            <w:rStyle w:val="Hiperpovezava"/>
            <w:noProof/>
            <w:sz w:val="18"/>
            <w:szCs w:val="18"/>
          </w:rPr>
          <w:t>Picture 63: Pin 62: VDD18USBPLL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_Toc69722117 \h </w:instrText>
        </w:r>
        <w:r w:rsidRPr="00753B6B">
          <w:rPr>
            <w:noProof/>
            <w:webHidden/>
            <w:sz w:val="18"/>
            <w:szCs w:val="18"/>
          </w:rPr>
        </w:r>
        <w:r w:rsidRPr="00753B6B">
          <w:rPr>
            <w:noProof/>
            <w:webHidden/>
            <w:sz w:val="18"/>
            <w:szCs w:val="18"/>
          </w:rPr>
          <w:fldChar w:fldCharType="separate"/>
        </w:r>
        <w:r w:rsidR="00CE36C1">
          <w:rPr>
            <w:noProof/>
            <w:webHidden/>
            <w:sz w:val="18"/>
            <w:szCs w:val="18"/>
          </w:rPr>
          <w:t>32</w:t>
        </w:r>
        <w:r w:rsidRPr="00753B6B">
          <w:rPr>
            <w:noProof/>
            <w:webHidden/>
            <w:sz w:val="18"/>
            <w:szCs w:val="18"/>
          </w:rPr>
          <w:fldChar w:fldCharType="end"/>
        </w:r>
      </w:hyperlink>
    </w:p>
    <w:p w14:paraId="3113BDF2" w14:textId="0CE937B7"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8" w:history="1">
        <w:r w:rsidRPr="00753B6B">
          <w:rPr>
            <w:rStyle w:val="Hiperpovezava"/>
            <w:noProof/>
            <w:sz w:val="18"/>
            <w:szCs w:val="18"/>
          </w:rPr>
          <w:t>Picture 64: Pin 64: VDD33A - DC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_Toc69722118 \h </w:instrText>
        </w:r>
        <w:r w:rsidRPr="00753B6B">
          <w:rPr>
            <w:noProof/>
            <w:webHidden/>
            <w:sz w:val="18"/>
            <w:szCs w:val="18"/>
          </w:rPr>
        </w:r>
        <w:r w:rsidRPr="00753B6B">
          <w:rPr>
            <w:noProof/>
            <w:webHidden/>
            <w:sz w:val="18"/>
            <w:szCs w:val="18"/>
          </w:rPr>
          <w:fldChar w:fldCharType="separate"/>
        </w:r>
        <w:r w:rsidR="00CE36C1">
          <w:rPr>
            <w:noProof/>
            <w:webHidden/>
            <w:sz w:val="18"/>
            <w:szCs w:val="18"/>
          </w:rPr>
          <w:t>33</w:t>
        </w:r>
        <w:r w:rsidRPr="00753B6B">
          <w:rPr>
            <w:noProof/>
            <w:webHidden/>
            <w:sz w:val="18"/>
            <w:szCs w:val="18"/>
          </w:rPr>
          <w:fldChar w:fldCharType="end"/>
        </w:r>
      </w:hyperlink>
    </w:p>
    <w:p w14:paraId="5D6AA8A1" w14:textId="46B15F34"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19" w:history="1">
        <w:r w:rsidRPr="00753B6B">
          <w:rPr>
            <w:rStyle w:val="Hiperpovezava"/>
            <w:noProof/>
            <w:sz w:val="18"/>
            <w:szCs w:val="18"/>
          </w:rPr>
          <w:t>Picture 65: Pin 64: VDD33A - AC</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_Toc69722119 \h </w:instrText>
        </w:r>
        <w:r w:rsidRPr="00753B6B">
          <w:rPr>
            <w:noProof/>
            <w:webHidden/>
            <w:sz w:val="18"/>
            <w:szCs w:val="18"/>
          </w:rPr>
        </w:r>
        <w:r w:rsidRPr="00753B6B">
          <w:rPr>
            <w:noProof/>
            <w:webHidden/>
            <w:sz w:val="18"/>
            <w:szCs w:val="18"/>
          </w:rPr>
          <w:fldChar w:fldCharType="separate"/>
        </w:r>
        <w:r w:rsidR="00CE36C1">
          <w:rPr>
            <w:noProof/>
            <w:webHidden/>
            <w:sz w:val="18"/>
            <w:szCs w:val="18"/>
          </w:rPr>
          <w:t>33</w:t>
        </w:r>
        <w:r w:rsidRPr="00753B6B">
          <w:rPr>
            <w:noProof/>
            <w:webHidden/>
            <w:sz w:val="18"/>
            <w:szCs w:val="18"/>
          </w:rPr>
          <w:fldChar w:fldCharType="end"/>
        </w:r>
      </w:hyperlink>
    </w:p>
    <w:p w14:paraId="5FD41FC6" w14:textId="55F4334A"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0" w:history="1">
        <w:r w:rsidRPr="00753B6B">
          <w:rPr>
            <w:rStyle w:val="Hiperpovezava"/>
            <w:noProof/>
            <w:sz w:val="18"/>
            <w:szCs w:val="18"/>
          </w:rPr>
          <w:t>Picture 66: Schematic print of measuring points of differential pair for Ethernet</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_Toc69722120 \h </w:instrText>
        </w:r>
        <w:r w:rsidRPr="00753B6B">
          <w:rPr>
            <w:noProof/>
            <w:webHidden/>
            <w:sz w:val="18"/>
            <w:szCs w:val="18"/>
          </w:rPr>
        </w:r>
        <w:r w:rsidRPr="00753B6B">
          <w:rPr>
            <w:noProof/>
            <w:webHidden/>
            <w:sz w:val="18"/>
            <w:szCs w:val="18"/>
          </w:rPr>
          <w:fldChar w:fldCharType="separate"/>
        </w:r>
        <w:r w:rsidR="00CE36C1">
          <w:rPr>
            <w:noProof/>
            <w:webHidden/>
            <w:sz w:val="18"/>
            <w:szCs w:val="18"/>
          </w:rPr>
          <w:t>34</w:t>
        </w:r>
        <w:r w:rsidRPr="00753B6B">
          <w:rPr>
            <w:noProof/>
            <w:webHidden/>
            <w:sz w:val="18"/>
            <w:szCs w:val="18"/>
          </w:rPr>
          <w:fldChar w:fldCharType="end"/>
        </w:r>
      </w:hyperlink>
    </w:p>
    <w:p w14:paraId="67D3CF5C" w14:textId="52FAB018"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1" w:history="1">
        <w:r w:rsidRPr="00753B6B">
          <w:rPr>
            <w:rStyle w:val="Hiperpovezava"/>
            <w:noProof/>
            <w:sz w:val="18"/>
            <w:szCs w:val="18"/>
          </w:rPr>
          <w:t>Picture 67: Differential pair TXP-TXN</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_Toc69722121 \h </w:instrText>
        </w:r>
        <w:r w:rsidRPr="00753B6B">
          <w:rPr>
            <w:noProof/>
            <w:webHidden/>
            <w:sz w:val="18"/>
            <w:szCs w:val="18"/>
          </w:rPr>
        </w:r>
        <w:r w:rsidRPr="00753B6B">
          <w:rPr>
            <w:noProof/>
            <w:webHidden/>
            <w:sz w:val="18"/>
            <w:szCs w:val="18"/>
          </w:rPr>
          <w:fldChar w:fldCharType="separate"/>
        </w:r>
        <w:r w:rsidR="00CE36C1">
          <w:rPr>
            <w:noProof/>
            <w:webHidden/>
            <w:sz w:val="18"/>
            <w:szCs w:val="18"/>
          </w:rPr>
          <w:t>34</w:t>
        </w:r>
        <w:r w:rsidRPr="00753B6B">
          <w:rPr>
            <w:noProof/>
            <w:webHidden/>
            <w:sz w:val="18"/>
            <w:szCs w:val="18"/>
          </w:rPr>
          <w:fldChar w:fldCharType="end"/>
        </w:r>
      </w:hyperlink>
    </w:p>
    <w:p w14:paraId="43C6F3DC" w14:textId="6E865A31"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2" w:history="1">
        <w:r w:rsidRPr="00753B6B">
          <w:rPr>
            <w:rStyle w:val="Hiperpovezava"/>
            <w:noProof/>
            <w:sz w:val="18"/>
            <w:szCs w:val="18"/>
          </w:rPr>
          <w:t>Picture 68: Differential pair RXP-RXN</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_Toc69722122 \h </w:instrText>
        </w:r>
        <w:r w:rsidRPr="00753B6B">
          <w:rPr>
            <w:noProof/>
            <w:webHidden/>
            <w:sz w:val="18"/>
            <w:szCs w:val="18"/>
          </w:rPr>
        </w:r>
        <w:r w:rsidRPr="00753B6B">
          <w:rPr>
            <w:noProof/>
            <w:webHidden/>
            <w:sz w:val="18"/>
            <w:szCs w:val="18"/>
          </w:rPr>
          <w:fldChar w:fldCharType="separate"/>
        </w:r>
        <w:r w:rsidR="00CE36C1">
          <w:rPr>
            <w:noProof/>
            <w:webHidden/>
            <w:sz w:val="18"/>
            <w:szCs w:val="18"/>
          </w:rPr>
          <w:t>35</w:t>
        </w:r>
        <w:r w:rsidRPr="00753B6B">
          <w:rPr>
            <w:noProof/>
            <w:webHidden/>
            <w:sz w:val="18"/>
            <w:szCs w:val="18"/>
          </w:rPr>
          <w:fldChar w:fldCharType="end"/>
        </w:r>
      </w:hyperlink>
    </w:p>
    <w:p w14:paraId="428606EE" w14:textId="13C8E19D"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3" w:history="1">
        <w:r w:rsidRPr="00753B6B">
          <w:rPr>
            <w:rStyle w:val="Hiperpovezava"/>
            <w:noProof/>
            <w:sz w:val="18"/>
            <w:szCs w:val="18"/>
          </w:rPr>
          <w:t>Picture 69: Differential pair TXP-TXN</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_Toc69722123 \h </w:instrText>
        </w:r>
        <w:r w:rsidRPr="00753B6B">
          <w:rPr>
            <w:noProof/>
            <w:webHidden/>
            <w:sz w:val="18"/>
            <w:szCs w:val="18"/>
          </w:rPr>
        </w:r>
        <w:r w:rsidRPr="00753B6B">
          <w:rPr>
            <w:noProof/>
            <w:webHidden/>
            <w:sz w:val="18"/>
            <w:szCs w:val="18"/>
          </w:rPr>
          <w:fldChar w:fldCharType="separate"/>
        </w:r>
        <w:r w:rsidR="00CE36C1">
          <w:rPr>
            <w:noProof/>
            <w:webHidden/>
            <w:sz w:val="18"/>
            <w:szCs w:val="18"/>
          </w:rPr>
          <w:t>36</w:t>
        </w:r>
        <w:r w:rsidRPr="00753B6B">
          <w:rPr>
            <w:noProof/>
            <w:webHidden/>
            <w:sz w:val="18"/>
            <w:szCs w:val="18"/>
          </w:rPr>
          <w:fldChar w:fldCharType="end"/>
        </w:r>
      </w:hyperlink>
    </w:p>
    <w:p w14:paraId="2AC4A14B" w14:textId="100873C1"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4" w:history="1">
        <w:r w:rsidRPr="00753B6B">
          <w:rPr>
            <w:rStyle w:val="Hiperpovezava"/>
            <w:noProof/>
            <w:sz w:val="18"/>
            <w:szCs w:val="18"/>
          </w:rPr>
          <w:t>Picture 70: Differential pair RXP-RXN</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_Toc69722124 \h </w:instrText>
        </w:r>
        <w:r w:rsidRPr="00753B6B">
          <w:rPr>
            <w:noProof/>
            <w:webHidden/>
            <w:sz w:val="18"/>
            <w:szCs w:val="18"/>
          </w:rPr>
        </w:r>
        <w:r w:rsidRPr="00753B6B">
          <w:rPr>
            <w:noProof/>
            <w:webHidden/>
            <w:sz w:val="18"/>
            <w:szCs w:val="18"/>
          </w:rPr>
          <w:fldChar w:fldCharType="separate"/>
        </w:r>
        <w:r w:rsidR="00CE36C1">
          <w:rPr>
            <w:noProof/>
            <w:webHidden/>
            <w:sz w:val="18"/>
            <w:szCs w:val="18"/>
          </w:rPr>
          <w:t>36</w:t>
        </w:r>
        <w:r w:rsidRPr="00753B6B">
          <w:rPr>
            <w:noProof/>
            <w:webHidden/>
            <w:sz w:val="18"/>
            <w:szCs w:val="18"/>
          </w:rPr>
          <w:fldChar w:fldCharType="end"/>
        </w:r>
      </w:hyperlink>
    </w:p>
    <w:p w14:paraId="546C8300" w14:textId="4734A2BA"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5" w:history="1">
        <w:r w:rsidRPr="00753B6B">
          <w:rPr>
            <w:rStyle w:val="Hiperpovezava"/>
            <w:noProof/>
            <w:sz w:val="18"/>
            <w:szCs w:val="18"/>
          </w:rPr>
          <w:t>Picture 71: Schematic print of TCXO</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_Toc69722125 \h </w:instrText>
        </w:r>
        <w:r w:rsidRPr="00753B6B">
          <w:rPr>
            <w:noProof/>
            <w:webHidden/>
            <w:sz w:val="18"/>
            <w:szCs w:val="18"/>
          </w:rPr>
        </w:r>
        <w:r w:rsidRPr="00753B6B">
          <w:rPr>
            <w:noProof/>
            <w:webHidden/>
            <w:sz w:val="18"/>
            <w:szCs w:val="18"/>
          </w:rPr>
          <w:fldChar w:fldCharType="separate"/>
        </w:r>
        <w:r w:rsidR="00CE36C1">
          <w:rPr>
            <w:noProof/>
            <w:webHidden/>
            <w:sz w:val="18"/>
            <w:szCs w:val="18"/>
          </w:rPr>
          <w:t>37</w:t>
        </w:r>
        <w:r w:rsidRPr="00753B6B">
          <w:rPr>
            <w:noProof/>
            <w:webHidden/>
            <w:sz w:val="18"/>
            <w:szCs w:val="18"/>
          </w:rPr>
          <w:fldChar w:fldCharType="end"/>
        </w:r>
      </w:hyperlink>
    </w:p>
    <w:p w14:paraId="61EA7F26" w14:textId="2539E11B"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6" w:history="1">
        <w:r w:rsidRPr="00753B6B">
          <w:rPr>
            <w:rStyle w:val="Hiperpovezava"/>
            <w:noProof/>
            <w:sz w:val="18"/>
            <w:szCs w:val="18"/>
          </w:rPr>
          <w:t>Picture 72: XO</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_Toc69722126 \h </w:instrText>
        </w:r>
        <w:r w:rsidRPr="00753B6B">
          <w:rPr>
            <w:noProof/>
            <w:webHidden/>
            <w:sz w:val="18"/>
            <w:szCs w:val="18"/>
          </w:rPr>
        </w:r>
        <w:r w:rsidRPr="00753B6B">
          <w:rPr>
            <w:noProof/>
            <w:webHidden/>
            <w:sz w:val="18"/>
            <w:szCs w:val="18"/>
          </w:rPr>
          <w:fldChar w:fldCharType="separate"/>
        </w:r>
        <w:r w:rsidR="00CE36C1">
          <w:rPr>
            <w:noProof/>
            <w:webHidden/>
            <w:sz w:val="18"/>
            <w:szCs w:val="18"/>
          </w:rPr>
          <w:t>37</w:t>
        </w:r>
        <w:r w:rsidRPr="00753B6B">
          <w:rPr>
            <w:noProof/>
            <w:webHidden/>
            <w:sz w:val="18"/>
            <w:szCs w:val="18"/>
          </w:rPr>
          <w:fldChar w:fldCharType="end"/>
        </w:r>
      </w:hyperlink>
    </w:p>
    <w:p w14:paraId="7C1CC113" w14:textId="42326163"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7" w:history="1">
        <w:r w:rsidRPr="00753B6B">
          <w:rPr>
            <w:rStyle w:val="Hiperpovezava"/>
            <w:noProof/>
            <w:sz w:val="18"/>
            <w:szCs w:val="18"/>
          </w:rPr>
          <w:t>Picture 73: XI</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_Toc69722127 \h </w:instrText>
        </w:r>
        <w:r w:rsidRPr="00753B6B">
          <w:rPr>
            <w:noProof/>
            <w:webHidden/>
            <w:sz w:val="18"/>
            <w:szCs w:val="18"/>
          </w:rPr>
        </w:r>
        <w:r w:rsidRPr="00753B6B">
          <w:rPr>
            <w:noProof/>
            <w:webHidden/>
            <w:sz w:val="18"/>
            <w:szCs w:val="18"/>
          </w:rPr>
          <w:fldChar w:fldCharType="separate"/>
        </w:r>
        <w:r w:rsidR="00CE36C1">
          <w:rPr>
            <w:noProof/>
            <w:webHidden/>
            <w:sz w:val="18"/>
            <w:szCs w:val="18"/>
          </w:rPr>
          <w:t>38</w:t>
        </w:r>
        <w:r w:rsidRPr="00753B6B">
          <w:rPr>
            <w:noProof/>
            <w:webHidden/>
            <w:sz w:val="18"/>
            <w:szCs w:val="18"/>
          </w:rPr>
          <w:fldChar w:fldCharType="end"/>
        </w:r>
      </w:hyperlink>
    </w:p>
    <w:p w14:paraId="7627E1CC" w14:textId="1C67B51A"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8" w:history="1">
        <w:r w:rsidRPr="00753B6B">
          <w:rPr>
            <w:rStyle w:val="Hiperpovezava"/>
            <w:noProof/>
            <w:sz w:val="18"/>
            <w:szCs w:val="18"/>
          </w:rPr>
          <w:t>Picture 74: XI signal with some spikes</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_Toc69722128 \h </w:instrText>
        </w:r>
        <w:r w:rsidRPr="00753B6B">
          <w:rPr>
            <w:noProof/>
            <w:webHidden/>
            <w:sz w:val="18"/>
            <w:szCs w:val="18"/>
          </w:rPr>
        </w:r>
        <w:r w:rsidRPr="00753B6B">
          <w:rPr>
            <w:noProof/>
            <w:webHidden/>
            <w:sz w:val="18"/>
            <w:szCs w:val="18"/>
          </w:rPr>
          <w:fldChar w:fldCharType="separate"/>
        </w:r>
        <w:r w:rsidR="00CE36C1">
          <w:rPr>
            <w:noProof/>
            <w:webHidden/>
            <w:sz w:val="18"/>
            <w:szCs w:val="18"/>
          </w:rPr>
          <w:t>38</w:t>
        </w:r>
        <w:r w:rsidRPr="00753B6B">
          <w:rPr>
            <w:noProof/>
            <w:webHidden/>
            <w:sz w:val="18"/>
            <w:szCs w:val="18"/>
          </w:rPr>
          <w:fldChar w:fldCharType="end"/>
        </w:r>
      </w:hyperlink>
    </w:p>
    <w:p w14:paraId="730E3E86" w14:textId="52F78053"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29" w:history="1">
        <w:r w:rsidRPr="00753B6B">
          <w:rPr>
            <w:rStyle w:val="Hiperpovezava"/>
            <w:noProof/>
            <w:sz w:val="18"/>
            <w:szCs w:val="18"/>
          </w:rPr>
          <w:t>Picture 75: XO</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_Toc69722129 \h </w:instrText>
        </w:r>
        <w:r w:rsidRPr="00753B6B">
          <w:rPr>
            <w:noProof/>
            <w:webHidden/>
            <w:sz w:val="18"/>
            <w:szCs w:val="18"/>
          </w:rPr>
        </w:r>
        <w:r w:rsidRPr="00753B6B">
          <w:rPr>
            <w:noProof/>
            <w:webHidden/>
            <w:sz w:val="18"/>
            <w:szCs w:val="18"/>
          </w:rPr>
          <w:fldChar w:fldCharType="separate"/>
        </w:r>
        <w:r w:rsidR="00CE36C1">
          <w:rPr>
            <w:noProof/>
            <w:webHidden/>
            <w:sz w:val="18"/>
            <w:szCs w:val="18"/>
          </w:rPr>
          <w:t>39</w:t>
        </w:r>
        <w:r w:rsidRPr="00753B6B">
          <w:rPr>
            <w:noProof/>
            <w:webHidden/>
            <w:sz w:val="18"/>
            <w:szCs w:val="18"/>
          </w:rPr>
          <w:fldChar w:fldCharType="end"/>
        </w:r>
      </w:hyperlink>
    </w:p>
    <w:p w14:paraId="04819EC8" w14:textId="1225C5C9" w:rsidR="00753B6B" w:rsidRPr="00753B6B" w:rsidRDefault="00753B6B">
      <w:pPr>
        <w:pStyle w:val="Kazaloslik"/>
        <w:tabs>
          <w:tab w:val="right" w:leader="dot" w:pos="8114"/>
        </w:tabs>
        <w:rPr>
          <w:rFonts w:asciiTheme="minorHAnsi" w:eastAsiaTheme="minorEastAsia" w:hAnsiTheme="minorHAnsi" w:cstheme="minorBidi"/>
          <w:noProof/>
          <w:color w:val="auto"/>
          <w:sz w:val="18"/>
          <w:szCs w:val="18"/>
          <w:lang w:eastAsia="en-GB"/>
        </w:rPr>
      </w:pPr>
      <w:hyperlink w:anchor="_Toc69722130" w:history="1">
        <w:r w:rsidRPr="00753B6B">
          <w:rPr>
            <w:rStyle w:val="Hiperpovezava"/>
            <w:noProof/>
            <w:sz w:val="18"/>
            <w:szCs w:val="18"/>
          </w:rPr>
          <w:t>Picture 76: XI</w:t>
        </w:r>
        <w:r w:rsidRPr="00753B6B">
          <w:rPr>
            <w:noProof/>
            <w:webHidden/>
            <w:sz w:val="18"/>
            <w:szCs w:val="18"/>
          </w:rPr>
          <w:tab/>
        </w:r>
        <w:r w:rsidRPr="00753B6B">
          <w:rPr>
            <w:noProof/>
            <w:webHidden/>
            <w:sz w:val="18"/>
            <w:szCs w:val="18"/>
          </w:rPr>
          <w:fldChar w:fldCharType="begin"/>
        </w:r>
        <w:r w:rsidRPr="00753B6B">
          <w:rPr>
            <w:noProof/>
            <w:webHidden/>
            <w:sz w:val="18"/>
            <w:szCs w:val="18"/>
          </w:rPr>
          <w:instrText xml:space="preserve"> PAGEREF _Toc69722130 \h </w:instrText>
        </w:r>
        <w:r w:rsidRPr="00753B6B">
          <w:rPr>
            <w:noProof/>
            <w:webHidden/>
            <w:sz w:val="18"/>
            <w:szCs w:val="18"/>
          </w:rPr>
        </w:r>
        <w:r w:rsidRPr="00753B6B">
          <w:rPr>
            <w:noProof/>
            <w:webHidden/>
            <w:sz w:val="18"/>
            <w:szCs w:val="18"/>
          </w:rPr>
          <w:fldChar w:fldCharType="separate"/>
        </w:r>
        <w:r w:rsidR="00CE36C1">
          <w:rPr>
            <w:noProof/>
            <w:webHidden/>
            <w:sz w:val="18"/>
            <w:szCs w:val="18"/>
          </w:rPr>
          <w:t>39</w:t>
        </w:r>
        <w:r w:rsidRPr="00753B6B">
          <w:rPr>
            <w:noProof/>
            <w:webHidden/>
            <w:sz w:val="18"/>
            <w:szCs w:val="18"/>
          </w:rPr>
          <w:fldChar w:fldCharType="end"/>
        </w:r>
      </w:hyperlink>
    </w:p>
    <w:p w14:paraId="45F93389" w14:textId="7BB51B1F" w:rsidR="000E405D" w:rsidRPr="00F3127E" w:rsidRDefault="00C36655" w:rsidP="00500DF8">
      <w:pPr>
        <w:rPr>
          <w:sz w:val="18"/>
          <w:szCs w:val="18"/>
        </w:rPr>
        <w:sectPr w:rsidR="000E405D" w:rsidRPr="00F3127E" w:rsidSect="00AF7CED">
          <w:headerReference w:type="default" r:id="rId12"/>
          <w:footerReference w:type="default" r:id="rId13"/>
          <w:pgSz w:w="11900" w:h="16840"/>
          <w:pgMar w:top="1701" w:right="1888" w:bottom="1701" w:left="1888" w:header="868" w:footer="794" w:gutter="0"/>
          <w:cols w:space="708"/>
          <w:docGrid w:linePitch="360"/>
        </w:sectPr>
      </w:pPr>
      <w:r w:rsidRPr="00753B6B">
        <w:rPr>
          <w:sz w:val="18"/>
          <w:szCs w:val="18"/>
        </w:rPr>
        <w:fldChar w:fldCharType="end"/>
      </w:r>
    </w:p>
    <w:p w14:paraId="3FB0D68D" w14:textId="09FEB683" w:rsidR="00864DE4" w:rsidRDefault="00EA726B" w:rsidP="00C71781">
      <w:pPr>
        <w:pStyle w:val="IH1"/>
      </w:pPr>
      <w:bookmarkStart w:id="0" w:name="_Toc69722044"/>
      <w:r>
        <w:lastRenderedPageBreak/>
        <w:t>Problem description</w:t>
      </w:r>
      <w:bookmarkEnd w:id="0"/>
    </w:p>
    <w:p w14:paraId="0BAC6CED" w14:textId="68F8735B" w:rsidR="00EA726B" w:rsidRDefault="00BD1CF1" w:rsidP="00EA726B">
      <w:pPr>
        <w:pStyle w:val="IP"/>
      </w:pPr>
      <w:r>
        <w:t xml:space="preserve">We have our custom PCB with chip LAN9514 which works for some time, but then stops working for an unknown reason (LEDs on the ethernet connector stops blinking, </w:t>
      </w:r>
      <w:proofErr w:type="gramStart"/>
      <w:r>
        <w:t>they’re</w:t>
      </w:r>
      <w:proofErr w:type="gramEnd"/>
      <w:r>
        <w:t xml:space="preserve"> turned on all the time). </w:t>
      </w:r>
    </w:p>
    <w:p w14:paraId="2D4F8730" w14:textId="285F07C5" w:rsidR="00EA726B" w:rsidRDefault="00EA726B" w:rsidP="00EA726B">
      <w:pPr>
        <w:pStyle w:val="IP"/>
      </w:pPr>
      <w:r>
        <w:t xml:space="preserve">Questions </w:t>
      </w:r>
      <w:r w:rsidR="00FD0D3C">
        <w:t>from Microchip Technical Support to be answered:</w:t>
      </w:r>
    </w:p>
    <w:p w14:paraId="4F33BBBD" w14:textId="4965AB77" w:rsidR="00FD0D3C" w:rsidRDefault="00FD0D3C" w:rsidP="00FD0D3C">
      <w:pPr>
        <w:pStyle w:val="IP"/>
      </w:pPr>
      <w:r>
        <w:t xml:space="preserve">1. Have you check the power supplies at every power supply pin? </w:t>
      </w:r>
      <w:proofErr w:type="gramStart"/>
      <w:r>
        <w:t>( Please</w:t>
      </w:r>
      <w:proofErr w:type="gramEnd"/>
      <w:r>
        <w:t xml:space="preserve"> pay particular attention to the VDD18CORE and VDD18ETHPLL pins). Could you scope the signals and attach them to the case please?</w:t>
      </w:r>
    </w:p>
    <w:p w14:paraId="0EB62744" w14:textId="49F6DF16" w:rsidR="00FD0D3C" w:rsidRDefault="00FD0D3C" w:rsidP="00FD0D3C">
      <w:pPr>
        <w:pStyle w:val="IP"/>
      </w:pPr>
      <w:r>
        <w:t>2. Are you using any power management features on the device?</w:t>
      </w:r>
    </w:p>
    <w:p w14:paraId="7D0D1ADD" w14:textId="0B3FADB8" w:rsidR="00FD0D3C" w:rsidRDefault="00FD0D3C" w:rsidP="00FD0D3C">
      <w:pPr>
        <w:pStyle w:val="IP"/>
      </w:pPr>
      <w:r>
        <w:t xml:space="preserve">3. When the link disappears, and there is slow blinking of the LED, are there any signals on RXP/M, TXP/M? Could you scope those signals and attach them to the case? Is there a link between one USB port and another? </w:t>
      </w:r>
      <w:proofErr w:type="gramStart"/>
      <w:r>
        <w:t>( I</w:t>
      </w:r>
      <w:proofErr w:type="gramEnd"/>
      <w:r>
        <w:t xml:space="preserve"> am trying to see if this is a device-wide failure, or specific to the Ethernet part of the device, I am thinking it is the Ethernet part, but just to confirm)</w:t>
      </w:r>
    </w:p>
    <w:p w14:paraId="7140E8BC" w14:textId="5EE7722C" w:rsidR="00FD0D3C" w:rsidRDefault="00FD0D3C" w:rsidP="00FD0D3C">
      <w:pPr>
        <w:pStyle w:val="IP"/>
      </w:pPr>
      <w:r>
        <w:t>4. Could you please check the clock when this is happening - is there any change to the clock when the problem occurs? Again, it would be helpful if you could scope the clock pins XI and XO and attach them to the case.</w:t>
      </w:r>
    </w:p>
    <w:p w14:paraId="6D87FA30" w14:textId="2CB74538" w:rsidR="00EA726B" w:rsidRPr="00EA726B" w:rsidRDefault="00FD0D3C" w:rsidP="00FD0D3C">
      <w:pPr>
        <w:pStyle w:val="IH2"/>
      </w:pPr>
      <w:bookmarkStart w:id="1" w:name="_Toc69722045"/>
      <w:r>
        <w:t>Used equipment</w:t>
      </w:r>
      <w:bookmarkEnd w:id="1"/>
    </w:p>
    <w:p w14:paraId="1F0C39FC" w14:textId="35A5CCE1" w:rsidR="00903A1B" w:rsidRDefault="00EA726B" w:rsidP="00903A1B">
      <w:pPr>
        <w:pStyle w:val="IP"/>
      </w:pPr>
      <w:r>
        <w:t>Oscilloscope: OWON MSO8202T</w:t>
      </w:r>
    </w:p>
    <w:p w14:paraId="34B19454" w14:textId="32D119E1" w:rsidR="0010069F" w:rsidRDefault="0010069F" w:rsidP="00903A1B">
      <w:pPr>
        <w:pStyle w:val="IP"/>
      </w:pPr>
      <w:r>
        <w:t>Oscilloscope</w:t>
      </w:r>
      <w:r>
        <w:t>: SIGLENT SDS 1102CML</w:t>
      </w:r>
      <w:r w:rsidR="00BB7E15">
        <w:t xml:space="preserve"> </w:t>
      </w:r>
    </w:p>
    <w:p w14:paraId="3F579755" w14:textId="0DE74B97" w:rsidR="00EA726B" w:rsidRDefault="00EA726B" w:rsidP="00903A1B">
      <w:pPr>
        <w:pStyle w:val="IP"/>
      </w:pPr>
      <w:r>
        <w:t>POE: UBIQUITI NETWORKS HP-H240-125G</w:t>
      </w:r>
    </w:p>
    <w:p w14:paraId="7D4B95F3" w14:textId="7F393122" w:rsidR="00FD0D3C" w:rsidRDefault="00FD0D3C" w:rsidP="00903A1B">
      <w:pPr>
        <w:pStyle w:val="IP"/>
      </w:pPr>
      <w:r>
        <w:t>Custom PCB with Microchip LAN9514 chipset</w:t>
      </w:r>
    </w:p>
    <w:p w14:paraId="501EF0DE" w14:textId="4084C295" w:rsidR="00FD0D3C" w:rsidRDefault="00FD0D3C" w:rsidP="00903A1B">
      <w:pPr>
        <w:pStyle w:val="IP"/>
      </w:pPr>
      <w:r>
        <w:t>Setup used for testing:</w:t>
      </w:r>
    </w:p>
    <w:p w14:paraId="7CD542B8" w14:textId="77777777" w:rsidR="006E54C3" w:rsidRDefault="00FD0D3C" w:rsidP="006E54C3">
      <w:pPr>
        <w:pStyle w:val="IP"/>
        <w:keepNext/>
        <w:jc w:val="center"/>
      </w:pPr>
      <w:r>
        <w:rPr>
          <w:noProof/>
        </w:rPr>
        <w:drawing>
          <wp:inline distT="0" distB="0" distL="0" distR="0" wp14:anchorId="3DAF6CB7" wp14:editId="7F1C524D">
            <wp:extent cx="3193185" cy="2628000"/>
            <wp:effectExtent l="0" t="0" r="7620" b="127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1809" t="10227" r="6264"/>
                    <a:stretch/>
                  </pic:blipFill>
                  <pic:spPr bwMode="auto">
                    <a:xfrm>
                      <a:off x="0" y="0"/>
                      <a:ext cx="3193185" cy="2628000"/>
                    </a:xfrm>
                    <a:prstGeom prst="rect">
                      <a:avLst/>
                    </a:prstGeom>
                    <a:noFill/>
                    <a:ln>
                      <a:noFill/>
                    </a:ln>
                    <a:extLst>
                      <a:ext uri="{53640926-AAD7-44D8-BBD7-CCE9431645EC}">
                        <a14:shadowObscured xmlns:a14="http://schemas.microsoft.com/office/drawing/2010/main"/>
                      </a:ext>
                    </a:extLst>
                  </pic:spPr>
                </pic:pic>
              </a:graphicData>
            </a:graphic>
          </wp:inline>
        </w:drawing>
      </w:r>
    </w:p>
    <w:p w14:paraId="6D1834C2" w14:textId="0FD02798" w:rsidR="00EA726B" w:rsidRDefault="006E54C3" w:rsidP="006E54C3">
      <w:pPr>
        <w:pStyle w:val="Napis"/>
        <w:jc w:val="center"/>
      </w:pPr>
      <w:bookmarkStart w:id="2" w:name="_Toc69722055"/>
      <w:r>
        <w:t xml:space="preserve">Picture </w:t>
      </w:r>
      <w:fldSimple w:instr=" SEQ Picture \* ARABIC ">
        <w:r w:rsidR="00CE36C1">
          <w:rPr>
            <w:noProof/>
          </w:rPr>
          <w:t>1</w:t>
        </w:r>
      </w:fldSimple>
      <w:r>
        <w:t>: Testing setup</w:t>
      </w:r>
      <w:bookmarkEnd w:id="2"/>
    </w:p>
    <w:p w14:paraId="14562340" w14:textId="20A436A8" w:rsidR="004B2AB5" w:rsidRPr="004241BC" w:rsidRDefault="00EA726B" w:rsidP="00903A1B">
      <w:pPr>
        <w:pStyle w:val="IP"/>
        <w:rPr>
          <w:b/>
          <w:bCs/>
        </w:rPr>
      </w:pPr>
      <w:r w:rsidRPr="00BD1CF1">
        <w:rPr>
          <w:b/>
          <w:bCs/>
        </w:rPr>
        <w:t>NOTE: The shift in images with measurements is due to plotting of the graph on oscilloscope.</w:t>
      </w:r>
    </w:p>
    <w:p w14:paraId="501407C0" w14:textId="74CC2D95" w:rsidR="004B2AB5" w:rsidRDefault="004B2AB5" w:rsidP="00703253">
      <w:pPr>
        <w:pStyle w:val="IH1"/>
      </w:pPr>
      <w:bookmarkStart w:id="3" w:name="_Toc69722046"/>
      <w:r>
        <w:lastRenderedPageBreak/>
        <w:t>Checking every power supply pin</w:t>
      </w:r>
      <w:bookmarkEnd w:id="3"/>
    </w:p>
    <w:p w14:paraId="0C1FF7F2" w14:textId="12A22E5C" w:rsidR="00DF631F" w:rsidRDefault="00DF631F" w:rsidP="00DF631F">
      <w:pPr>
        <w:pStyle w:val="IH2"/>
      </w:pPr>
      <w:bookmarkStart w:id="4" w:name="_Toc69722047"/>
      <w:r>
        <w:t>Working device</w:t>
      </w:r>
      <w:bookmarkEnd w:id="4"/>
    </w:p>
    <w:p w14:paraId="72D94866" w14:textId="77777777" w:rsidR="006E54C3" w:rsidRPr="006E54C3" w:rsidRDefault="006E54C3" w:rsidP="006E54C3">
      <w:pPr>
        <w:pStyle w:val="IP"/>
      </w:pPr>
    </w:p>
    <w:p w14:paraId="25FE3DB1" w14:textId="3069639C" w:rsidR="00703253" w:rsidRPr="00CE36C1" w:rsidRDefault="00703253" w:rsidP="00703253">
      <w:pPr>
        <w:rPr>
          <w:b/>
          <w:bCs/>
        </w:rPr>
      </w:pPr>
      <w:r w:rsidRPr="00CE36C1">
        <w:rPr>
          <w:b/>
          <w:bCs/>
        </w:rPr>
        <w:t>Pin 5: VDD33A</w:t>
      </w:r>
    </w:p>
    <w:p w14:paraId="561F2B37" w14:textId="77777777" w:rsidR="00B417D5" w:rsidRDefault="00B417D5" w:rsidP="00703253"/>
    <w:p w14:paraId="5F161C76" w14:textId="77777777" w:rsidR="00B417D5" w:rsidRDefault="00703253" w:rsidP="00B417D5">
      <w:pPr>
        <w:keepNext/>
        <w:jc w:val="center"/>
      </w:pPr>
      <w:r>
        <w:rPr>
          <w:noProof/>
        </w:rPr>
        <w:drawing>
          <wp:inline distT="0" distB="0" distL="0" distR="0" wp14:anchorId="5D29B350" wp14:editId="0EF80D8E">
            <wp:extent cx="3853242" cy="2880000"/>
            <wp:effectExtent l="0" t="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077" t="15165" r="7938" b="8115"/>
                    <a:stretch/>
                  </pic:blipFill>
                  <pic:spPr bwMode="auto">
                    <a:xfrm rot="10800000">
                      <a:off x="0" y="0"/>
                      <a:ext cx="385324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C28CD59" w14:textId="643BF4D4" w:rsidR="006E54C3" w:rsidRDefault="00B417D5" w:rsidP="00B417D5">
      <w:pPr>
        <w:pStyle w:val="Napis"/>
        <w:jc w:val="center"/>
        <w:rPr>
          <w:noProof/>
        </w:rPr>
      </w:pPr>
      <w:bookmarkStart w:id="5" w:name="_Toc69722056"/>
      <w:r>
        <w:t xml:space="preserve">Picture </w:t>
      </w:r>
      <w:fldSimple w:instr=" SEQ Picture \* ARABIC ">
        <w:r w:rsidR="00CE36C1">
          <w:rPr>
            <w:noProof/>
          </w:rPr>
          <w:t>2</w:t>
        </w:r>
      </w:fldSimple>
      <w:r>
        <w:t xml:space="preserve">: </w:t>
      </w:r>
      <w:r w:rsidRPr="00977C41">
        <w:t>Pin 5: VDD33A</w:t>
      </w:r>
      <w:r>
        <w:rPr>
          <w:noProof/>
        </w:rPr>
        <w:t xml:space="preserve"> – DC</w:t>
      </w:r>
      <w:bookmarkEnd w:id="5"/>
    </w:p>
    <w:p w14:paraId="3880ED59" w14:textId="77777777" w:rsidR="00B417D5" w:rsidRPr="00B417D5" w:rsidRDefault="00B417D5" w:rsidP="00B417D5">
      <w:pPr>
        <w:pStyle w:val="IP"/>
      </w:pPr>
    </w:p>
    <w:p w14:paraId="3E67EA48" w14:textId="77777777" w:rsidR="00B417D5" w:rsidRDefault="00703253" w:rsidP="00B417D5">
      <w:pPr>
        <w:keepNext/>
        <w:jc w:val="center"/>
      </w:pPr>
      <w:r>
        <w:rPr>
          <w:noProof/>
        </w:rPr>
        <w:drawing>
          <wp:inline distT="0" distB="0" distL="0" distR="0" wp14:anchorId="2033C934" wp14:editId="6618859E">
            <wp:extent cx="4088422" cy="2880000"/>
            <wp:effectExtent l="0" t="0" r="762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030" t="15866" r="7673" b="19048"/>
                    <a:stretch/>
                  </pic:blipFill>
                  <pic:spPr bwMode="auto">
                    <a:xfrm rot="10800000">
                      <a:off x="0" y="0"/>
                      <a:ext cx="408842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591695F" w14:textId="5F7FC72F" w:rsidR="00703253" w:rsidRDefault="00B417D5" w:rsidP="00B417D5">
      <w:pPr>
        <w:pStyle w:val="Napis"/>
        <w:jc w:val="center"/>
      </w:pPr>
      <w:bookmarkStart w:id="6" w:name="_Toc69722057"/>
      <w:r>
        <w:t xml:space="preserve">Picture </w:t>
      </w:r>
      <w:fldSimple w:instr=" SEQ Picture \* ARABIC ">
        <w:r w:rsidR="00CE36C1">
          <w:rPr>
            <w:noProof/>
          </w:rPr>
          <w:t>3</w:t>
        </w:r>
      </w:fldSimple>
      <w:r>
        <w:t xml:space="preserve">: </w:t>
      </w:r>
      <w:r w:rsidRPr="006B1E62">
        <w:t>Pin 5: VDD33A</w:t>
      </w:r>
      <w:r>
        <w:t xml:space="preserve"> - AC</w:t>
      </w:r>
      <w:bookmarkEnd w:id="6"/>
    </w:p>
    <w:p w14:paraId="3BCE86F3" w14:textId="4DB4131F" w:rsidR="00B417D5" w:rsidRDefault="006E54C3" w:rsidP="00703253">
      <w:r>
        <w:tab/>
      </w:r>
      <w:r>
        <w:tab/>
      </w:r>
      <w:r>
        <w:tab/>
      </w:r>
      <w:r>
        <w:tab/>
      </w:r>
      <w:r>
        <w:tab/>
      </w:r>
      <w:r>
        <w:tab/>
      </w:r>
      <w:r>
        <w:tab/>
      </w:r>
      <w:r>
        <w:tab/>
      </w:r>
    </w:p>
    <w:p w14:paraId="104E6CFF" w14:textId="76545CC2" w:rsidR="004241BC" w:rsidRDefault="004241BC" w:rsidP="00703253"/>
    <w:p w14:paraId="1D7785E0" w14:textId="77777777" w:rsidR="004241BC" w:rsidRDefault="004241BC" w:rsidP="00703253"/>
    <w:p w14:paraId="56843295" w14:textId="0C3BEFBB" w:rsidR="00703253" w:rsidRPr="00CE36C1" w:rsidRDefault="00703253" w:rsidP="00703253">
      <w:pPr>
        <w:rPr>
          <w:b/>
          <w:bCs/>
        </w:rPr>
      </w:pPr>
      <w:r w:rsidRPr="00CE36C1">
        <w:rPr>
          <w:b/>
          <w:bCs/>
        </w:rPr>
        <w:lastRenderedPageBreak/>
        <w:t>Pin 10: VDD3A</w:t>
      </w:r>
    </w:p>
    <w:p w14:paraId="72689001" w14:textId="77777777" w:rsidR="00B417D5" w:rsidRDefault="00B417D5" w:rsidP="00703253"/>
    <w:p w14:paraId="00213BCA" w14:textId="77777777" w:rsidR="00B417D5" w:rsidRDefault="00703253" w:rsidP="00B417D5">
      <w:pPr>
        <w:keepNext/>
        <w:jc w:val="center"/>
      </w:pPr>
      <w:r>
        <w:rPr>
          <w:noProof/>
        </w:rPr>
        <w:drawing>
          <wp:inline distT="0" distB="0" distL="0" distR="0" wp14:anchorId="787C513D" wp14:editId="1C540BCA">
            <wp:extent cx="3760580" cy="288000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136" t="13921" r="8202" b="8819"/>
                    <a:stretch/>
                  </pic:blipFill>
                  <pic:spPr bwMode="auto">
                    <a:xfrm rot="10800000">
                      <a:off x="0" y="0"/>
                      <a:ext cx="376058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F0A869" w14:textId="28A65A96" w:rsidR="00B417D5" w:rsidRDefault="00B417D5" w:rsidP="00B417D5">
      <w:pPr>
        <w:pStyle w:val="Napis"/>
        <w:jc w:val="center"/>
      </w:pPr>
      <w:bookmarkStart w:id="7" w:name="_Toc69722058"/>
      <w:r>
        <w:t xml:space="preserve">Picture </w:t>
      </w:r>
      <w:fldSimple w:instr=" SEQ Picture \* ARABIC ">
        <w:r w:rsidR="00CE36C1">
          <w:rPr>
            <w:noProof/>
          </w:rPr>
          <w:t>4</w:t>
        </w:r>
      </w:fldSimple>
      <w:r>
        <w:t xml:space="preserve">: </w:t>
      </w:r>
      <w:r w:rsidRPr="00B74E5A">
        <w:t>Pin 10: VDD3A</w:t>
      </w:r>
      <w:r>
        <w:t xml:space="preserve"> – DC</w:t>
      </w:r>
      <w:bookmarkEnd w:id="7"/>
    </w:p>
    <w:p w14:paraId="4FE76C41" w14:textId="77777777" w:rsidR="00B417D5" w:rsidRPr="00B417D5" w:rsidRDefault="00B417D5" w:rsidP="00B417D5">
      <w:pPr>
        <w:pStyle w:val="IP"/>
      </w:pPr>
    </w:p>
    <w:p w14:paraId="2740A285" w14:textId="77777777" w:rsidR="00B417D5" w:rsidRDefault="00703253" w:rsidP="00B417D5">
      <w:pPr>
        <w:keepNext/>
        <w:jc w:val="center"/>
      </w:pPr>
      <w:r>
        <w:rPr>
          <w:noProof/>
        </w:rPr>
        <w:drawing>
          <wp:inline distT="0" distB="0" distL="0" distR="0" wp14:anchorId="0A3D01AD" wp14:editId="5E30ABCE">
            <wp:extent cx="3902277" cy="2880000"/>
            <wp:effectExtent l="0" t="0" r="3175"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353" t="21689" r="5952" b="7761"/>
                    <a:stretch/>
                  </pic:blipFill>
                  <pic:spPr bwMode="auto">
                    <a:xfrm rot="10800000">
                      <a:off x="0" y="0"/>
                      <a:ext cx="3902277"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8956C80" w14:textId="60A52FBA" w:rsidR="00703253" w:rsidRDefault="00B417D5" w:rsidP="00B417D5">
      <w:pPr>
        <w:pStyle w:val="Napis"/>
        <w:jc w:val="center"/>
      </w:pPr>
      <w:bookmarkStart w:id="8" w:name="_Toc69722059"/>
      <w:r>
        <w:t xml:space="preserve">Picture </w:t>
      </w:r>
      <w:fldSimple w:instr=" SEQ Picture \* ARABIC ">
        <w:r w:rsidR="00CE36C1">
          <w:rPr>
            <w:noProof/>
          </w:rPr>
          <w:t>5</w:t>
        </w:r>
      </w:fldSimple>
      <w:r>
        <w:t xml:space="preserve">: </w:t>
      </w:r>
      <w:r w:rsidRPr="000E10CC">
        <w:t>Pin 10: VDD3A</w:t>
      </w:r>
      <w:r>
        <w:t xml:space="preserve"> – AC</w:t>
      </w:r>
      <w:bookmarkEnd w:id="8"/>
    </w:p>
    <w:p w14:paraId="4C8264EA" w14:textId="29150B25" w:rsidR="00B417D5" w:rsidRDefault="00B417D5" w:rsidP="00B417D5">
      <w:pPr>
        <w:pStyle w:val="IP"/>
      </w:pPr>
    </w:p>
    <w:p w14:paraId="27594111" w14:textId="2621EC9D" w:rsidR="00B417D5" w:rsidRDefault="00B417D5" w:rsidP="00B417D5">
      <w:pPr>
        <w:pStyle w:val="IP"/>
      </w:pPr>
    </w:p>
    <w:p w14:paraId="7E7F08CA" w14:textId="6A8131B4" w:rsidR="00B417D5" w:rsidRDefault="00B417D5" w:rsidP="00B417D5">
      <w:pPr>
        <w:pStyle w:val="IP"/>
      </w:pPr>
    </w:p>
    <w:p w14:paraId="795CBE33" w14:textId="75F9955F" w:rsidR="00B417D5" w:rsidRDefault="00B417D5" w:rsidP="00B417D5">
      <w:pPr>
        <w:pStyle w:val="IP"/>
      </w:pPr>
    </w:p>
    <w:p w14:paraId="02E45E9E" w14:textId="0E0E85AE" w:rsidR="00B417D5" w:rsidRDefault="00B417D5" w:rsidP="00B417D5">
      <w:pPr>
        <w:pStyle w:val="IP"/>
      </w:pPr>
    </w:p>
    <w:p w14:paraId="6F225306" w14:textId="77777777" w:rsidR="00B417D5" w:rsidRPr="00B417D5" w:rsidRDefault="00B417D5" w:rsidP="00B417D5">
      <w:pPr>
        <w:pStyle w:val="IP"/>
      </w:pPr>
    </w:p>
    <w:p w14:paraId="07703356" w14:textId="12D8121B" w:rsidR="00703253" w:rsidRPr="00CE36C1" w:rsidRDefault="00703253" w:rsidP="00703253">
      <w:pPr>
        <w:rPr>
          <w:b/>
          <w:bCs/>
        </w:rPr>
      </w:pPr>
      <w:r w:rsidRPr="00CE36C1">
        <w:rPr>
          <w:b/>
          <w:bCs/>
        </w:rPr>
        <w:lastRenderedPageBreak/>
        <w:t>Pin 15: VDD18CORE</w:t>
      </w:r>
    </w:p>
    <w:p w14:paraId="063B5248" w14:textId="77777777" w:rsidR="00B417D5" w:rsidRDefault="00B417D5" w:rsidP="00703253"/>
    <w:p w14:paraId="08B7F132" w14:textId="77777777" w:rsidR="00B417D5" w:rsidRDefault="00703253" w:rsidP="00B417D5">
      <w:pPr>
        <w:keepNext/>
        <w:jc w:val="center"/>
      </w:pPr>
      <w:r>
        <w:rPr>
          <w:noProof/>
        </w:rPr>
        <w:drawing>
          <wp:inline distT="0" distB="0" distL="0" distR="0" wp14:anchorId="06E8C64D" wp14:editId="74451F56">
            <wp:extent cx="3918109" cy="2880000"/>
            <wp:effectExtent l="0" t="0" r="635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606" t="13745" r="7541" b="10935"/>
                    <a:stretch/>
                  </pic:blipFill>
                  <pic:spPr bwMode="auto">
                    <a:xfrm rot="10800000">
                      <a:off x="0" y="0"/>
                      <a:ext cx="3918109"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151A5B" w14:textId="076A61B1" w:rsidR="00B417D5" w:rsidRDefault="00B417D5" w:rsidP="00B417D5">
      <w:pPr>
        <w:pStyle w:val="Napis"/>
        <w:jc w:val="center"/>
      </w:pPr>
      <w:bookmarkStart w:id="9" w:name="_Toc69722060"/>
      <w:r>
        <w:t xml:space="preserve">Picture </w:t>
      </w:r>
      <w:fldSimple w:instr=" SEQ Picture \* ARABIC ">
        <w:r w:rsidR="00CE36C1">
          <w:rPr>
            <w:noProof/>
          </w:rPr>
          <w:t>6</w:t>
        </w:r>
      </w:fldSimple>
      <w:r>
        <w:t xml:space="preserve">: </w:t>
      </w:r>
      <w:r w:rsidRPr="003B749C">
        <w:t>Pin 15: VDD18CORE</w:t>
      </w:r>
      <w:r>
        <w:t xml:space="preserve"> – DC</w:t>
      </w:r>
      <w:bookmarkEnd w:id="9"/>
    </w:p>
    <w:p w14:paraId="5682D3C2" w14:textId="77777777" w:rsidR="00B417D5" w:rsidRPr="00B417D5" w:rsidRDefault="00B417D5" w:rsidP="00B417D5">
      <w:pPr>
        <w:pStyle w:val="IP"/>
      </w:pPr>
    </w:p>
    <w:p w14:paraId="7BE940FF" w14:textId="77777777" w:rsidR="00B417D5" w:rsidRDefault="00703253" w:rsidP="00B417D5">
      <w:pPr>
        <w:keepNext/>
        <w:jc w:val="center"/>
      </w:pPr>
      <w:r>
        <w:rPr>
          <w:noProof/>
        </w:rPr>
        <w:drawing>
          <wp:inline distT="0" distB="0" distL="0" distR="0" wp14:anchorId="0E3BFD52" wp14:editId="630F4AE8">
            <wp:extent cx="3901461" cy="2880000"/>
            <wp:effectExtent l="0" t="0" r="381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337" t="22211" r="12039" b="15168"/>
                    <a:stretch/>
                  </pic:blipFill>
                  <pic:spPr bwMode="auto">
                    <a:xfrm rot="10800000">
                      <a:off x="0" y="0"/>
                      <a:ext cx="390146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766E0CA2" w14:textId="078A874B" w:rsidR="00703253" w:rsidRDefault="00B417D5" w:rsidP="00B417D5">
      <w:pPr>
        <w:pStyle w:val="Napis"/>
        <w:jc w:val="center"/>
      </w:pPr>
      <w:bookmarkStart w:id="10" w:name="_Toc69722061"/>
      <w:r>
        <w:t xml:space="preserve">Picture </w:t>
      </w:r>
      <w:fldSimple w:instr=" SEQ Picture \* ARABIC ">
        <w:r w:rsidR="00CE36C1">
          <w:rPr>
            <w:noProof/>
          </w:rPr>
          <w:t>7</w:t>
        </w:r>
      </w:fldSimple>
      <w:r>
        <w:t xml:space="preserve">: </w:t>
      </w:r>
      <w:r w:rsidRPr="00900077">
        <w:t>Pin 15: VDD18CORE</w:t>
      </w:r>
      <w:r>
        <w:t xml:space="preserve"> - AC</w:t>
      </w:r>
      <w:bookmarkEnd w:id="10"/>
    </w:p>
    <w:p w14:paraId="76E78B00" w14:textId="77777777" w:rsidR="00703253" w:rsidRDefault="00703253" w:rsidP="00703253"/>
    <w:p w14:paraId="2BCC6B6C" w14:textId="5F51CCA6" w:rsidR="00703253" w:rsidRDefault="00703253" w:rsidP="00703253"/>
    <w:p w14:paraId="6024D312" w14:textId="7FC24069" w:rsidR="00B417D5" w:rsidRDefault="00B417D5" w:rsidP="00703253"/>
    <w:p w14:paraId="5A2E0B68" w14:textId="33787A03" w:rsidR="00B417D5" w:rsidRDefault="00B417D5" w:rsidP="00703253"/>
    <w:p w14:paraId="2FED87C7" w14:textId="467EAA18" w:rsidR="00B417D5" w:rsidRDefault="00B417D5" w:rsidP="00703253"/>
    <w:p w14:paraId="04503B88" w14:textId="15087799" w:rsidR="00B417D5" w:rsidRDefault="00B417D5" w:rsidP="00703253"/>
    <w:p w14:paraId="00E0DBFD" w14:textId="4D641D40" w:rsidR="00B417D5" w:rsidRDefault="00B417D5" w:rsidP="00703253"/>
    <w:p w14:paraId="14C2FDC4" w14:textId="178DFB28" w:rsidR="00B417D5" w:rsidRDefault="00B417D5" w:rsidP="00703253"/>
    <w:p w14:paraId="3CE8F4CA" w14:textId="5003B941" w:rsidR="00B417D5" w:rsidRDefault="00B417D5" w:rsidP="00703253"/>
    <w:p w14:paraId="39E6E494" w14:textId="77777777" w:rsidR="00B417D5" w:rsidRDefault="00B417D5" w:rsidP="00703253"/>
    <w:p w14:paraId="5C41E1C7" w14:textId="69DBE62B" w:rsidR="00703253" w:rsidRPr="00CE36C1" w:rsidRDefault="00703253" w:rsidP="00703253">
      <w:pPr>
        <w:rPr>
          <w:b/>
          <w:bCs/>
        </w:rPr>
      </w:pPr>
      <w:r w:rsidRPr="00CE36C1">
        <w:rPr>
          <w:b/>
          <w:bCs/>
        </w:rPr>
        <w:lastRenderedPageBreak/>
        <w:t>Pin 19: VDD33IO</w:t>
      </w:r>
    </w:p>
    <w:p w14:paraId="3419E8BF" w14:textId="77777777" w:rsidR="00B417D5" w:rsidRDefault="00B417D5" w:rsidP="00703253"/>
    <w:p w14:paraId="06CB2D0E" w14:textId="77777777" w:rsidR="00B417D5" w:rsidRDefault="00703253" w:rsidP="00B417D5">
      <w:pPr>
        <w:keepNext/>
        <w:jc w:val="center"/>
      </w:pPr>
      <w:r>
        <w:rPr>
          <w:noProof/>
        </w:rPr>
        <w:drawing>
          <wp:inline distT="0" distB="0" distL="0" distR="0" wp14:anchorId="65059491" wp14:editId="7D8C8EF0">
            <wp:extent cx="3930103" cy="288000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871" t="16217" r="11377" b="12699"/>
                    <a:stretch/>
                  </pic:blipFill>
                  <pic:spPr bwMode="auto">
                    <a:xfrm rot="10800000">
                      <a:off x="0" y="0"/>
                      <a:ext cx="393010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71A49444" w14:textId="25F545FA" w:rsidR="00B417D5" w:rsidRDefault="00B417D5" w:rsidP="00B417D5">
      <w:pPr>
        <w:pStyle w:val="Napis"/>
        <w:jc w:val="center"/>
      </w:pPr>
      <w:bookmarkStart w:id="11" w:name="_Toc69722062"/>
      <w:r>
        <w:t xml:space="preserve">Picture </w:t>
      </w:r>
      <w:fldSimple w:instr=" SEQ Picture \* ARABIC ">
        <w:r w:rsidR="00CE36C1">
          <w:rPr>
            <w:noProof/>
          </w:rPr>
          <w:t>8</w:t>
        </w:r>
      </w:fldSimple>
      <w:r>
        <w:t xml:space="preserve">: </w:t>
      </w:r>
      <w:r w:rsidRPr="00E279ED">
        <w:t>Pin 19: VDD33IO</w:t>
      </w:r>
      <w:r>
        <w:t xml:space="preserve"> -DC</w:t>
      </w:r>
      <w:bookmarkEnd w:id="11"/>
    </w:p>
    <w:p w14:paraId="0AAE403D" w14:textId="77777777" w:rsidR="00B417D5" w:rsidRDefault="00B417D5" w:rsidP="00703253"/>
    <w:p w14:paraId="7354B087" w14:textId="77777777" w:rsidR="00B417D5" w:rsidRDefault="00703253" w:rsidP="00B417D5">
      <w:pPr>
        <w:keepNext/>
        <w:jc w:val="center"/>
      </w:pPr>
      <w:r>
        <w:rPr>
          <w:noProof/>
        </w:rPr>
        <w:drawing>
          <wp:inline distT="0" distB="0" distL="0" distR="0" wp14:anchorId="796F3685" wp14:editId="079F0B16">
            <wp:extent cx="3832934" cy="28800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003" t="9336" r="6350" b="12875"/>
                    <a:stretch/>
                  </pic:blipFill>
                  <pic:spPr bwMode="auto">
                    <a:xfrm rot="10800000">
                      <a:off x="0" y="0"/>
                      <a:ext cx="3832934"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67F7D6F" w14:textId="3A639CAE" w:rsidR="00703253" w:rsidRDefault="00B417D5" w:rsidP="00B417D5">
      <w:pPr>
        <w:pStyle w:val="Napis"/>
        <w:jc w:val="center"/>
      </w:pPr>
      <w:bookmarkStart w:id="12" w:name="_Toc69722063"/>
      <w:r>
        <w:t xml:space="preserve">Picture </w:t>
      </w:r>
      <w:fldSimple w:instr=" SEQ Picture \* ARABIC ">
        <w:r w:rsidR="00CE36C1">
          <w:rPr>
            <w:noProof/>
          </w:rPr>
          <w:t>9</w:t>
        </w:r>
      </w:fldSimple>
      <w:r>
        <w:t xml:space="preserve">: </w:t>
      </w:r>
      <w:r w:rsidRPr="008B5359">
        <w:t>Pin 19: VDD33IO</w:t>
      </w:r>
      <w:r>
        <w:t xml:space="preserve"> – AC</w:t>
      </w:r>
      <w:bookmarkEnd w:id="12"/>
    </w:p>
    <w:p w14:paraId="6B8AB5FB" w14:textId="4A95F5AE" w:rsidR="00B417D5" w:rsidRDefault="00B417D5" w:rsidP="00B417D5">
      <w:pPr>
        <w:pStyle w:val="IP"/>
      </w:pPr>
    </w:p>
    <w:p w14:paraId="75FEE727" w14:textId="4EF6C64B" w:rsidR="00B417D5" w:rsidRDefault="00B417D5" w:rsidP="00B417D5">
      <w:pPr>
        <w:pStyle w:val="IP"/>
      </w:pPr>
    </w:p>
    <w:p w14:paraId="6C22004A" w14:textId="6F71F6F0" w:rsidR="00B417D5" w:rsidRDefault="00B417D5" w:rsidP="00B417D5">
      <w:pPr>
        <w:pStyle w:val="IP"/>
      </w:pPr>
    </w:p>
    <w:p w14:paraId="021B504C" w14:textId="6CE437DE" w:rsidR="00B417D5" w:rsidRDefault="00B417D5" w:rsidP="00B417D5">
      <w:pPr>
        <w:pStyle w:val="IP"/>
      </w:pPr>
    </w:p>
    <w:p w14:paraId="0A402BB3" w14:textId="5AD939BB" w:rsidR="00B417D5" w:rsidRDefault="00B417D5" w:rsidP="00B417D5">
      <w:pPr>
        <w:pStyle w:val="IP"/>
      </w:pPr>
    </w:p>
    <w:p w14:paraId="5A88B49E" w14:textId="4985EAA3" w:rsidR="00B417D5" w:rsidRDefault="00B417D5" w:rsidP="00B417D5">
      <w:pPr>
        <w:pStyle w:val="IP"/>
      </w:pPr>
    </w:p>
    <w:p w14:paraId="318755DE" w14:textId="77777777" w:rsidR="00B417D5" w:rsidRPr="00B417D5" w:rsidRDefault="00B417D5" w:rsidP="00B417D5">
      <w:pPr>
        <w:pStyle w:val="IP"/>
      </w:pPr>
    </w:p>
    <w:p w14:paraId="43FC0BFA" w14:textId="2FF5F9A5" w:rsidR="00703253" w:rsidRPr="00CE36C1" w:rsidRDefault="00703253" w:rsidP="00703253">
      <w:pPr>
        <w:rPr>
          <w:b/>
          <w:bCs/>
        </w:rPr>
      </w:pPr>
      <w:r w:rsidRPr="00CE36C1">
        <w:rPr>
          <w:b/>
          <w:bCs/>
        </w:rPr>
        <w:t>Pin 27: VCC33IO</w:t>
      </w:r>
    </w:p>
    <w:p w14:paraId="0A76FA2C" w14:textId="77777777" w:rsidR="00B417D5" w:rsidRDefault="00B417D5" w:rsidP="00703253"/>
    <w:p w14:paraId="264A2296" w14:textId="77777777" w:rsidR="00C36655" w:rsidRDefault="00703253" w:rsidP="00C36655">
      <w:pPr>
        <w:keepNext/>
        <w:jc w:val="center"/>
      </w:pPr>
      <w:r>
        <w:rPr>
          <w:noProof/>
        </w:rPr>
        <w:drawing>
          <wp:inline distT="0" distB="0" distL="0" distR="0" wp14:anchorId="160242FF" wp14:editId="490EE333">
            <wp:extent cx="3957282" cy="2880000"/>
            <wp:effectExtent l="0" t="0" r="5715"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046" t="13919" r="11511" b="18695"/>
                    <a:stretch/>
                  </pic:blipFill>
                  <pic:spPr bwMode="auto">
                    <a:xfrm rot="10800000">
                      <a:off x="0" y="0"/>
                      <a:ext cx="395728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45B7139" w14:textId="0DBB6464" w:rsidR="00B417D5" w:rsidRDefault="00C36655" w:rsidP="00C36655">
      <w:pPr>
        <w:pStyle w:val="Napis"/>
        <w:jc w:val="center"/>
      </w:pPr>
      <w:bookmarkStart w:id="13" w:name="_Toc69722064"/>
      <w:r>
        <w:t xml:space="preserve">Picture </w:t>
      </w:r>
      <w:fldSimple w:instr=" SEQ Picture \* ARABIC ">
        <w:r w:rsidR="00CE36C1">
          <w:rPr>
            <w:noProof/>
          </w:rPr>
          <w:t>10</w:t>
        </w:r>
      </w:fldSimple>
      <w:r>
        <w:t xml:space="preserve">. </w:t>
      </w:r>
      <w:r w:rsidRPr="00A53CFD">
        <w:t>Pin 27: VCC33IO</w:t>
      </w:r>
      <w:r>
        <w:t xml:space="preserve"> - DC</w:t>
      </w:r>
      <w:bookmarkEnd w:id="13"/>
    </w:p>
    <w:p w14:paraId="4086E506" w14:textId="77777777" w:rsidR="00B417D5" w:rsidRDefault="00B417D5" w:rsidP="00703253"/>
    <w:p w14:paraId="6976791B" w14:textId="77777777" w:rsidR="00C36655" w:rsidRDefault="00703253" w:rsidP="00C36655">
      <w:pPr>
        <w:keepNext/>
        <w:jc w:val="center"/>
      </w:pPr>
      <w:r>
        <w:rPr>
          <w:noProof/>
        </w:rPr>
        <w:drawing>
          <wp:inline distT="0" distB="0" distL="0" distR="0" wp14:anchorId="3C0E1B3C" wp14:editId="7E14B59C">
            <wp:extent cx="3858560" cy="2880000"/>
            <wp:effectExtent l="0" t="0" r="889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649" t="14803" r="10452" b="14639"/>
                    <a:stretch/>
                  </pic:blipFill>
                  <pic:spPr bwMode="auto">
                    <a:xfrm rot="10800000">
                      <a:off x="0" y="0"/>
                      <a:ext cx="385856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644AF1" w14:textId="7784FB6A" w:rsidR="00703253" w:rsidRDefault="00C36655" w:rsidP="00C36655">
      <w:pPr>
        <w:pStyle w:val="Napis"/>
        <w:jc w:val="center"/>
      </w:pPr>
      <w:bookmarkStart w:id="14" w:name="_Toc69722065"/>
      <w:r>
        <w:t xml:space="preserve">Picture </w:t>
      </w:r>
      <w:fldSimple w:instr=" SEQ Picture \* ARABIC ">
        <w:r w:rsidR="00CE36C1">
          <w:rPr>
            <w:noProof/>
          </w:rPr>
          <w:t>11</w:t>
        </w:r>
      </w:fldSimple>
      <w:r>
        <w:t xml:space="preserve">: </w:t>
      </w:r>
      <w:r w:rsidRPr="009541B1">
        <w:t>Pin 27: VCC33IO</w:t>
      </w:r>
      <w:r>
        <w:rPr>
          <w:noProof/>
        </w:rPr>
        <w:t xml:space="preserve"> - AC</w:t>
      </w:r>
      <w:bookmarkEnd w:id="14"/>
    </w:p>
    <w:p w14:paraId="17AF05A9" w14:textId="7B882F22" w:rsidR="00B417D5" w:rsidRDefault="00B417D5" w:rsidP="00703253"/>
    <w:p w14:paraId="32852928" w14:textId="3988BC79" w:rsidR="00C36655" w:rsidRDefault="00C36655" w:rsidP="00703253"/>
    <w:p w14:paraId="4DB338BC" w14:textId="6F9468C6" w:rsidR="00C36655" w:rsidRDefault="00C36655" w:rsidP="00703253"/>
    <w:p w14:paraId="2B846406" w14:textId="10FE09D5" w:rsidR="00C36655" w:rsidRDefault="00C36655" w:rsidP="00703253"/>
    <w:p w14:paraId="7CCBE713" w14:textId="356CB4AC" w:rsidR="00C36655" w:rsidRDefault="00C36655" w:rsidP="00703253"/>
    <w:p w14:paraId="265BEC33" w14:textId="2F811F78" w:rsidR="00C36655" w:rsidRDefault="00C36655" w:rsidP="00703253"/>
    <w:p w14:paraId="07A10841" w14:textId="47C647EE" w:rsidR="00C36655" w:rsidRDefault="00C36655" w:rsidP="00703253"/>
    <w:p w14:paraId="1CC256A5" w14:textId="6682C1F8" w:rsidR="00C36655" w:rsidRDefault="00C36655" w:rsidP="00703253"/>
    <w:p w14:paraId="4158329E" w14:textId="77777777" w:rsidR="00C36655" w:rsidRDefault="00C36655" w:rsidP="00703253"/>
    <w:p w14:paraId="1D9BC037" w14:textId="120CFF68" w:rsidR="00703253" w:rsidRPr="00CE36C1" w:rsidRDefault="00703253" w:rsidP="00703253">
      <w:pPr>
        <w:rPr>
          <w:b/>
          <w:bCs/>
        </w:rPr>
      </w:pPr>
      <w:r w:rsidRPr="00CE36C1">
        <w:rPr>
          <w:b/>
          <w:bCs/>
        </w:rPr>
        <w:lastRenderedPageBreak/>
        <w:t>Pin 33: VDD33IO</w:t>
      </w:r>
    </w:p>
    <w:p w14:paraId="77E2A630" w14:textId="77777777" w:rsidR="00C36655" w:rsidRDefault="00C36655" w:rsidP="00703253"/>
    <w:p w14:paraId="00ECC3B9" w14:textId="77777777" w:rsidR="00C36655" w:rsidRDefault="00703253" w:rsidP="00C36655">
      <w:pPr>
        <w:keepNext/>
        <w:jc w:val="center"/>
      </w:pPr>
      <w:r>
        <w:rPr>
          <w:noProof/>
        </w:rPr>
        <w:drawing>
          <wp:inline distT="0" distB="0" distL="0" distR="0" wp14:anchorId="633D6CB3" wp14:editId="2669DB10">
            <wp:extent cx="4042254" cy="2880000"/>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533" t="12158" r="4366" b="12699"/>
                    <a:stretch/>
                  </pic:blipFill>
                  <pic:spPr bwMode="auto">
                    <a:xfrm rot="10800000">
                      <a:off x="0" y="0"/>
                      <a:ext cx="4042254"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914FFA1" w14:textId="707F6904" w:rsidR="00B417D5" w:rsidRDefault="00C36655" w:rsidP="00C36655">
      <w:pPr>
        <w:pStyle w:val="Napis"/>
        <w:jc w:val="center"/>
      </w:pPr>
      <w:bookmarkStart w:id="15" w:name="_Toc69722066"/>
      <w:r>
        <w:t xml:space="preserve">Picture </w:t>
      </w:r>
      <w:fldSimple w:instr=" SEQ Picture \* ARABIC ">
        <w:r w:rsidR="00CE36C1">
          <w:rPr>
            <w:noProof/>
          </w:rPr>
          <w:t>12</w:t>
        </w:r>
      </w:fldSimple>
      <w:r>
        <w:t xml:space="preserve">: </w:t>
      </w:r>
      <w:r w:rsidRPr="009159F6">
        <w:t>Pin 33: VDD33IO</w:t>
      </w:r>
      <w:r>
        <w:t xml:space="preserve"> -DC</w:t>
      </w:r>
      <w:bookmarkEnd w:id="15"/>
    </w:p>
    <w:p w14:paraId="41715AAC" w14:textId="77777777" w:rsidR="00C36655" w:rsidRDefault="00C36655" w:rsidP="00703253"/>
    <w:p w14:paraId="4B9A04F5" w14:textId="77777777" w:rsidR="00C36655" w:rsidRDefault="00703253" w:rsidP="00C36655">
      <w:pPr>
        <w:keepNext/>
        <w:jc w:val="center"/>
      </w:pPr>
      <w:r>
        <w:rPr>
          <w:noProof/>
        </w:rPr>
        <w:drawing>
          <wp:inline distT="0" distB="0" distL="0" distR="0" wp14:anchorId="3676C2E7" wp14:editId="683143B8">
            <wp:extent cx="3985931" cy="2880000"/>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062" t="10216" r="6218" b="15873"/>
                    <a:stretch/>
                  </pic:blipFill>
                  <pic:spPr bwMode="auto">
                    <a:xfrm rot="10800000">
                      <a:off x="0" y="0"/>
                      <a:ext cx="398593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7B29CE73" w14:textId="1782634C" w:rsidR="00703253" w:rsidRDefault="00C36655" w:rsidP="00C36655">
      <w:pPr>
        <w:pStyle w:val="Napis"/>
        <w:jc w:val="center"/>
      </w:pPr>
      <w:bookmarkStart w:id="16" w:name="_Toc69722067"/>
      <w:r>
        <w:t xml:space="preserve">Picture </w:t>
      </w:r>
      <w:fldSimple w:instr=" SEQ Picture \* ARABIC ">
        <w:r w:rsidR="00CE36C1">
          <w:rPr>
            <w:noProof/>
          </w:rPr>
          <w:t>13</w:t>
        </w:r>
      </w:fldSimple>
      <w:r>
        <w:t xml:space="preserve">: </w:t>
      </w:r>
      <w:r w:rsidRPr="00F82F6D">
        <w:t>Pin 33: VDD33IO</w:t>
      </w:r>
      <w:r>
        <w:t xml:space="preserve"> - AC</w:t>
      </w:r>
      <w:bookmarkEnd w:id="16"/>
    </w:p>
    <w:p w14:paraId="57F43BB6" w14:textId="4605B926" w:rsidR="00703253" w:rsidRDefault="00703253" w:rsidP="00703253"/>
    <w:p w14:paraId="649CB374" w14:textId="6A9D625F" w:rsidR="00C36655" w:rsidRDefault="00C36655" w:rsidP="00703253"/>
    <w:p w14:paraId="32D3D2AB" w14:textId="0345C324" w:rsidR="00C36655" w:rsidRDefault="00C36655" w:rsidP="00703253"/>
    <w:p w14:paraId="265BE777" w14:textId="2ECB7A3B" w:rsidR="00C36655" w:rsidRDefault="00C36655" w:rsidP="00703253"/>
    <w:p w14:paraId="4F1CE42D" w14:textId="226A7BC6" w:rsidR="00C36655" w:rsidRDefault="00C36655" w:rsidP="00703253"/>
    <w:p w14:paraId="6A1B2435" w14:textId="2E48F7D2" w:rsidR="00C36655" w:rsidRDefault="00C36655" w:rsidP="00703253"/>
    <w:p w14:paraId="405802B7" w14:textId="0B6CEEA4" w:rsidR="00C36655" w:rsidRDefault="00C36655" w:rsidP="00703253"/>
    <w:p w14:paraId="6D0BB9FB" w14:textId="75EAB90F" w:rsidR="00C36655" w:rsidRDefault="00C36655" w:rsidP="00703253"/>
    <w:p w14:paraId="48CA5D6C" w14:textId="166EE482" w:rsidR="00C36655" w:rsidRDefault="00C36655" w:rsidP="00703253"/>
    <w:p w14:paraId="374114C3" w14:textId="56C645E5" w:rsidR="00C36655" w:rsidRDefault="00C36655" w:rsidP="00703253"/>
    <w:p w14:paraId="0F743FDB" w14:textId="77777777" w:rsidR="00C36655" w:rsidRDefault="00C36655" w:rsidP="00703253"/>
    <w:p w14:paraId="4FA39600" w14:textId="0FA20E1C" w:rsidR="00703253" w:rsidRPr="00CE36C1" w:rsidRDefault="00703253" w:rsidP="00703253">
      <w:pPr>
        <w:rPr>
          <w:b/>
          <w:bCs/>
        </w:rPr>
      </w:pPr>
      <w:r w:rsidRPr="00CE36C1">
        <w:rPr>
          <w:b/>
          <w:bCs/>
        </w:rPr>
        <w:lastRenderedPageBreak/>
        <w:t>Pin 38: VDD18CORE</w:t>
      </w:r>
    </w:p>
    <w:p w14:paraId="5703F461" w14:textId="77777777" w:rsidR="00C36655" w:rsidRDefault="00C36655" w:rsidP="00703253"/>
    <w:p w14:paraId="7E230173" w14:textId="77777777" w:rsidR="00C36655" w:rsidRDefault="00703253" w:rsidP="00C36655">
      <w:pPr>
        <w:keepNext/>
        <w:jc w:val="center"/>
      </w:pPr>
      <w:r>
        <w:rPr>
          <w:noProof/>
        </w:rPr>
        <w:drawing>
          <wp:inline distT="0" distB="0" distL="0" distR="0" wp14:anchorId="36C6A2EC" wp14:editId="76CDDFF1">
            <wp:extent cx="3937686" cy="2880000"/>
            <wp:effectExtent l="0" t="0" r="5715"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543" t="12155" r="4101" b="17284"/>
                    <a:stretch/>
                  </pic:blipFill>
                  <pic:spPr bwMode="auto">
                    <a:xfrm rot="10800000">
                      <a:off x="0" y="0"/>
                      <a:ext cx="393768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525D091D" w14:textId="30B6F01E" w:rsidR="00C36655" w:rsidRDefault="00C36655" w:rsidP="00C36655">
      <w:pPr>
        <w:pStyle w:val="Napis"/>
        <w:jc w:val="center"/>
      </w:pPr>
      <w:bookmarkStart w:id="17" w:name="_Toc69722068"/>
      <w:r>
        <w:t xml:space="preserve">Picture </w:t>
      </w:r>
      <w:fldSimple w:instr=" SEQ Picture \* ARABIC ">
        <w:r w:rsidR="00CE36C1">
          <w:rPr>
            <w:noProof/>
          </w:rPr>
          <w:t>14</w:t>
        </w:r>
      </w:fldSimple>
      <w:r>
        <w:t xml:space="preserve">: </w:t>
      </w:r>
      <w:r w:rsidRPr="0090286C">
        <w:t>Pin 38: VDD18CORE</w:t>
      </w:r>
      <w:r>
        <w:t xml:space="preserve"> - DC</w:t>
      </w:r>
      <w:bookmarkEnd w:id="17"/>
    </w:p>
    <w:p w14:paraId="5ECDCA1B" w14:textId="77777777" w:rsidR="00C36655" w:rsidRDefault="00C36655" w:rsidP="00703253"/>
    <w:p w14:paraId="190D507C" w14:textId="77777777" w:rsidR="00C36655" w:rsidRDefault="00703253" w:rsidP="00C36655">
      <w:pPr>
        <w:keepNext/>
        <w:jc w:val="center"/>
      </w:pPr>
      <w:r>
        <w:rPr>
          <w:noProof/>
        </w:rPr>
        <w:drawing>
          <wp:inline distT="0" distB="0" distL="0" distR="0" wp14:anchorId="2A5CFAB2" wp14:editId="6FCBAAA5">
            <wp:extent cx="3958540" cy="2880000"/>
            <wp:effectExtent l="0" t="0" r="4445"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138" t="13386" r="1922" b="11978"/>
                    <a:stretch/>
                  </pic:blipFill>
                  <pic:spPr bwMode="auto">
                    <a:xfrm rot="10800000">
                      <a:off x="0" y="0"/>
                      <a:ext cx="39585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51BE5285" w14:textId="45F5B1B1" w:rsidR="00703253" w:rsidRDefault="00C36655" w:rsidP="00C36655">
      <w:pPr>
        <w:pStyle w:val="Napis"/>
        <w:jc w:val="center"/>
      </w:pPr>
      <w:bookmarkStart w:id="18" w:name="_Toc69722069"/>
      <w:r>
        <w:t xml:space="preserve">Picture </w:t>
      </w:r>
      <w:fldSimple w:instr=" SEQ Picture \* ARABIC ">
        <w:r w:rsidR="00CE36C1">
          <w:rPr>
            <w:noProof/>
          </w:rPr>
          <w:t>15</w:t>
        </w:r>
      </w:fldSimple>
      <w:r>
        <w:t xml:space="preserve">: </w:t>
      </w:r>
      <w:r w:rsidRPr="00910273">
        <w:t>Pin 38: VDD18CORE</w:t>
      </w:r>
      <w:r>
        <w:t xml:space="preserve"> - AC</w:t>
      </w:r>
      <w:bookmarkEnd w:id="18"/>
    </w:p>
    <w:p w14:paraId="632F64D3" w14:textId="735E6237" w:rsidR="00C36655" w:rsidRDefault="00C36655" w:rsidP="00703253"/>
    <w:p w14:paraId="06EAD5F0" w14:textId="7A1E18B3" w:rsidR="00B90D61" w:rsidRDefault="00B90D61" w:rsidP="00703253"/>
    <w:p w14:paraId="6FA673ED" w14:textId="5FBA3053" w:rsidR="00B90D61" w:rsidRDefault="00B90D61" w:rsidP="00703253"/>
    <w:p w14:paraId="04DCC948" w14:textId="25227C91" w:rsidR="00B90D61" w:rsidRDefault="00B90D61" w:rsidP="00703253"/>
    <w:p w14:paraId="37117D00" w14:textId="34F536ED" w:rsidR="00B90D61" w:rsidRDefault="00B90D61" w:rsidP="00703253"/>
    <w:p w14:paraId="3E48F857" w14:textId="106BFE12" w:rsidR="00B90D61" w:rsidRDefault="00B90D61" w:rsidP="00703253"/>
    <w:p w14:paraId="19FEB190" w14:textId="5AEE9D8E" w:rsidR="00B90D61" w:rsidRDefault="00B90D61" w:rsidP="00703253"/>
    <w:p w14:paraId="0F1F2BED" w14:textId="39E4E6AF" w:rsidR="00B90D61" w:rsidRDefault="00B90D61" w:rsidP="00703253"/>
    <w:p w14:paraId="1D729B46" w14:textId="50BB7BC9" w:rsidR="00B90D61" w:rsidRDefault="00B90D61" w:rsidP="00703253"/>
    <w:p w14:paraId="4388A011" w14:textId="6B71820B" w:rsidR="00B90D61" w:rsidRDefault="00B90D61" w:rsidP="00703253"/>
    <w:p w14:paraId="7C96BFFA" w14:textId="77777777" w:rsidR="00B90D61" w:rsidRDefault="00B90D61" w:rsidP="00703253"/>
    <w:p w14:paraId="0D708DF6" w14:textId="76D0376D" w:rsidR="00703253" w:rsidRPr="00CE36C1" w:rsidRDefault="00703253" w:rsidP="00703253">
      <w:pPr>
        <w:rPr>
          <w:b/>
          <w:bCs/>
        </w:rPr>
      </w:pPr>
      <w:r w:rsidRPr="00CE36C1">
        <w:rPr>
          <w:b/>
          <w:bCs/>
        </w:rPr>
        <w:lastRenderedPageBreak/>
        <w:t>Pin 39: VDD33IO</w:t>
      </w:r>
    </w:p>
    <w:p w14:paraId="2CEB53CC" w14:textId="77777777" w:rsidR="00C36655" w:rsidRDefault="00C36655" w:rsidP="00703253"/>
    <w:p w14:paraId="5D6B8038" w14:textId="77777777" w:rsidR="00C36655" w:rsidRDefault="00703253" w:rsidP="00C36655">
      <w:pPr>
        <w:keepNext/>
        <w:jc w:val="center"/>
      </w:pPr>
      <w:r>
        <w:rPr>
          <w:noProof/>
        </w:rPr>
        <w:drawing>
          <wp:inline distT="0" distB="0" distL="0" distR="0" wp14:anchorId="414BBD0E" wp14:editId="366B072B">
            <wp:extent cx="3941728" cy="2880000"/>
            <wp:effectExtent l="0" t="0" r="1905"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676" t="13747" r="3175" b="14992"/>
                    <a:stretch/>
                  </pic:blipFill>
                  <pic:spPr bwMode="auto">
                    <a:xfrm rot="10800000">
                      <a:off x="0" y="0"/>
                      <a:ext cx="3941728"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A0B7469" w14:textId="2BECDE9F" w:rsidR="00C36655" w:rsidRDefault="00C36655" w:rsidP="00C36655">
      <w:pPr>
        <w:pStyle w:val="Napis"/>
        <w:jc w:val="center"/>
      </w:pPr>
      <w:bookmarkStart w:id="19" w:name="_Toc69722070"/>
      <w:r>
        <w:t xml:space="preserve">Picture </w:t>
      </w:r>
      <w:fldSimple w:instr=" SEQ Picture \* ARABIC ">
        <w:r w:rsidR="00CE36C1">
          <w:rPr>
            <w:noProof/>
          </w:rPr>
          <w:t>16</w:t>
        </w:r>
      </w:fldSimple>
      <w:r>
        <w:t xml:space="preserve">: </w:t>
      </w:r>
      <w:r w:rsidRPr="0034350F">
        <w:t>Pin 39: VDD33IO</w:t>
      </w:r>
      <w:r>
        <w:t xml:space="preserve"> - DC</w:t>
      </w:r>
      <w:bookmarkEnd w:id="19"/>
    </w:p>
    <w:p w14:paraId="343B4267" w14:textId="77777777" w:rsidR="00C36655" w:rsidRDefault="00C36655" w:rsidP="00703253"/>
    <w:p w14:paraId="5BD6E164" w14:textId="77777777" w:rsidR="00C36655" w:rsidRDefault="00703253" w:rsidP="00C36655">
      <w:pPr>
        <w:keepNext/>
        <w:jc w:val="center"/>
      </w:pPr>
      <w:r>
        <w:rPr>
          <w:noProof/>
        </w:rPr>
        <w:drawing>
          <wp:inline distT="0" distB="0" distL="0" distR="0" wp14:anchorId="5B7ECE44" wp14:editId="1D63B516">
            <wp:extent cx="3845567" cy="2880000"/>
            <wp:effectExtent l="0" t="0" r="254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151" t="9331" r="4763" b="9700"/>
                    <a:stretch/>
                  </pic:blipFill>
                  <pic:spPr bwMode="auto">
                    <a:xfrm rot="10800000">
                      <a:off x="0" y="0"/>
                      <a:ext cx="3845567"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202E172" w14:textId="19BD52A4" w:rsidR="00703253" w:rsidRDefault="00C36655" w:rsidP="00C36655">
      <w:pPr>
        <w:pStyle w:val="Napis"/>
        <w:jc w:val="center"/>
      </w:pPr>
      <w:bookmarkStart w:id="20" w:name="_Toc69722071"/>
      <w:r>
        <w:t xml:space="preserve">Picture </w:t>
      </w:r>
      <w:fldSimple w:instr=" SEQ Picture \* ARABIC ">
        <w:r w:rsidR="00CE36C1">
          <w:rPr>
            <w:noProof/>
          </w:rPr>
          <w:t>17</w:t>
        </w:r>
      </w:fldSimple>
      <w:r>
        <w:t xml:space="preserve">: </w:t>
      </w:r>
      <w:r w:rsidRPr="00E14C86">
        <w:t>Pin 39: VDD33IO</w:t>
      </w:r>
      <w:r>
        <w:t xml:space="preserve"> - AC</w:t>
      </w:r>
      <w:bookmarkEnd w:id="20"/>
    </w:p>
    <w:p w14:paraId="27E4279B" w14:textId="1526DCB8" w:rsidR="00C36655" w:rsidRDefault="00C36655" w:rsidP="00703253"/>
    <w:p w14:paraId="0EEE3C83" w14:textId="649433DF" w:rsidR="00B90D61" w:rsidRDefault="00B90D61" w:rsidP="00703253"/>
    <w:p w14:paraId="2496DA64" w14:textId="4A44E2C7" w:rsidR="00B90D61" w:rsidRDefault="00B90D61" w:rsidP="00703253"/>
    <w:p w14:paraId="4FBCCBD3" w14:textId="18E44E33" w:rsidR="00B90D61" w:rsidRDefault="00B90D61" w:rsidP="00703253"/>
    <w:p w14:paraId="0998A743" w14:textId="405579AD" w:rsidR="00B90D61" w:rsidRDefault="00B90D61" w:rsidP="00703253"/>
    <w:p w14:paraId="2A29AE80" w14:textId="1C183760" w:rsidR="00B90D61" w:rsidRDefault="00B90D61" w:rsidP="00703253"/>
    <w:p w14:paraId="68110D4D" w14:textId="71384259" w:rsidR="00B90D61" w:rsidRDefault="00B90D61" w:rsidP="00703253"/>
    <w:p w14:paraId="16564872" w14:textId="0725F77D" w:rsidR="00B90D61" w:rsidRDefault="00B90D61" w:rsidP="00703253"/>
    <w:p w14:paraId="5694211E" w14:textId="0BC76A45" w:rsidR="00B90D61" w:rsidRDefault="00B90D61" w:rsidP="00703253"/>
    <w:p w14:paraId="7C44A1E5" w14:textId="7003BD4F" w:rsidR="00B90D61" w:rsidRDefault="00B90D61" w:rsidP="00703253"/>
    <w:p w14:paraId="5A8267EC" w14:textId="77777777" w:rsidR="00B90D61" w:rsidRDefault="00B90D61" w:rsidP="00703253"/>
    <w:p w14:paraId="338FAC67" w14:textId="4F91B487" w:rsidR="00703253" w:rsidRPr="00CE36C1" w:rsidRDefault="00703253" w:rsidP="00703253">
      <w:pPr>
        <w:rPr>
          <w:b/>
          <w:bCs/>
        </w:rPr>
      </w:pPr>
      <w:r w:rsidRPr="00CE36C1">
        <w:rPr>
          <w:b/>
          <w:bCs/>
        </w:rPr>
        <w:lastRenderedPageBreak/>
        <w:t>Pin 46: VDD33IO</w:t>
      </w:r>
    </w:p>
    <w:p w14:paraId="23C775D0" w14:textId="77777777" w:rsidR="00C36655" w:rsidRDefault="00C36655" w:rsidP="00703253"/>
    <w:p w14:paraId="7E3F9219" w14:textId="77777777" w:rsidR="00C36655" w:rsidRDefault="00703253" w:rsidP="00C36655">
      <w:pPr>
        <w:keepNext/>
        <w:jc w:val="center"/>
      </w:pPr>
      <w:r>
        <w:rPr>
          <w:noProof/>
        </w:rPr>
        <w:drawing>
          <wp:inline distT="0" distB="0" distL="0" distR="0" wp14:anchorId="0656F284" wp14:editId="1CED5C1F">
            <wp:extent cx="3865477" cy="2880000"/>
            <wp:effectExtent l="0" t="0" r="1905"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781" t="13220" r="1852" b="7936"/>
                    <a:stretch/>
                  </pic:blipFill>
                  <pic:spPr bwMode="auto">
                    <a:xfrm rot="10800000">
                      <a:off x="0" y="0"/>
                      <a:ext cx="3865477"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3085ACE" w14:textId="7D457AD1" w:rsidR="00C36655" w:rsidRDefault="00C36655" w:rsidP="00C36655">
      <w:pPr>
        <w:pStyle w:val="Napis"/>
        <w:jc w:val="center"/>
      </w:pPr>
      <w:bookmarkStart w:id="21" w:name="_Toc69722072"/>
      <w:r>
        <w:t xml:space="preserve">Picture </w:t>
      </w:r>
      <w:fldSimple w:instr=" SEQ Picture \* ARABIC ">
        <w:r w:rsidR="00CE36C1">
          <w:rPr>
            <w:noProof/>
          </w:rPr>
          <w:t>18</w:t>
        </w:r>
      </w:fldSimple>
      <w:r>
        <w:t xml:space="preserve">: </w:t>
      </w:r>
      <w:r w:rsidRPr="004F5C71">
        <w:t>Pin 46: VDD33IO</w:t>
      </w:r>
      <w:r>
        <w:t xml:space="preserve"> - DC</w:t>
      </w:r>
      <w:bookmarkEnd w:id="21"/>
    </w:p>
    <w:p w14:paraId="454E6F14" w14:textId="77777777" w:rsidR="00C36655" w:rsidRDefault="00C36655" w:rsidP="00703253"/>
    <w:p w14:paraId="0F6D3F87" w14:textId="77777777" w:rsidR="00C36655" w:rsidRDefault="00703253" w:rsidP="00C36655">
      <w:pPr>
        <w:keepNext/>
        <w:jc w:val="center"/>
      </w:pPr>
      <w:r>
        <w:rPr>
          <w:noProof/>
        </w:rPr>
        <w:drawing>
          <wp:inline distT="0" distB="0" distL="0" distR="0" wp14:anchorId="7F25D522" wp14:editId="7FF64748">
            <wp:extent cx="3654338" cy="2880000"/>
            <wp:effectExtent l="0" t="0" r="381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829" t="14453" b="10759"/>
                    <a:stretch/>
                  </pic:blipFill>
                  <pic:spPr bwMode="auto">
                    <a:xfrm rot="10800000">
                      <a:off x="0" y="0"/>
                      <a:ext cx="3654338"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9D5CB07" w14:textId="13A5B4CD" w:rsidR="00703253" w:rsidRDefault="00C36655" w:rsidP="00C36655">
      <w:pPr>
        <w:pStyle w:val="Napis"/>
        <w:jc w:val="center"/>
      </w:pPr>
      <w:bookmarkStart w:id="22" w:name="_Toc69722073"/>
      <w:r>
        <w:t xml:space="preserve">Picture </w:t>
      </w:r>
      <w:fldSimple w:instr=" SEQ Picture \* ARABIC ">
        <w:r w:rsidR="00CE36C1">
          <w:rPr>
            <w:noProof/>
          </w:rPr>
          <w:t>19</w:t>
        </w:r>
      </w:fldSimple>
      <w:r>
        <w:t xml:space="preserve">: </w:t>
      </w:r>
      <w:r w:rsidRPr="00615606">
        <w:t>Pin 46: VDD33IO</w:t>
      </w:r>
      <w:r>
        <w:t xml:space="preserve"> - AC</w:t>
      </w:r>
      <w:bookmarkEnd w:id="22"/>
    </w:p>
    <w:p w14:paraId="09DA9CB2" w14:textId="77777777" w:rsidR="00703253" w:rsidRDefault="00703253" w:rsidP="00703253"/>
    <w:p w14:paraId="22BA0147" w14:textId="77777777" w:rsidR="00703253" w:rsidRDefault="00703253" w:rsidP="00703253"/>
    <w:p w14:paraId="54CFC580" w14:textId="77777777" w:rsidR="00703253" w:rsidRDefault="00703253" w:rsidP="00703253"/>
    <w:p w14:paraId="41D8AEFE" w14:textId="26198D1E" w:rsidR="00703253" w:rsidRDefault="00703253" w:rsidP="00703253"/>
    <w:p w14:paraId="3D478A65" w14:textId="7C951E01" w:rsidR="00B90D61" w:rsidRDefault="00B90D61" w:rsidP="00703253"/>
    <w:p w14:paraId="7FACF9FB" w14:textId="29FF087F" w:rsidR="00B90D61" w:rsidRDefault="00B90D61" w:rsidP="00703253"/>
    <w:p w14:paraId="37F5C2C9" w14:textId="77777777" w:rsidR="00B90D61" w:rsidRDefault="00B90D61" w:rsidP="00703253"/>
    <w:p w14:paraId="30BE2AE7" w14:textId="77777777" w:rsidR="00703253" w:rsidRDefault="00703253" w:rsidP="00703253"/>
    <w:p w14:paraId="0A80B796" w14:textId="77777777" w:rsidR="00703253" w:rsidRDefault="00703253" w:rsidP="00703253"/>
    <w:p w14:paraId="070FBCE7" w14:textId="77777777" w:rsidR="00703253" w:rsidRDefault="00703253" w:rsidP="00703253"/>
    <w:p w14:paraId="01CEA15E" w14:textId="77777777" w:rsidR="00703253" w:rsidRDefault="00703253" w:rsidP="00703253"/>
    <w:p w14:paraId="6F115682" w14:textId="7DD3D32B" w:rsidR="00703253" w:rsidRPr="00CE36C1" w:rsidRDefault="00703253" w:rsidP="00703253">
      <w:pPr>
        <w:rPr>
          <w:b/>
          <w:bCs/>
        </w:rPr>
      </w:pPr>
      <w:r w:rsidRPr="00CE36C1">
        <w:rPr>
          <w:b/>
          <w:bCs/>
        </w:rPr>
        <w:lastRenderedPageBreak/>
        <w:t>Pin 48: VDD18ETHPLL</w:t>
      </w:r>
    </w:p>
    <w:p w14:paraId="425925B6" w14:textId="77777777" w:rsidR="00C36655" w:rsidRDefault="00C36655" w:rsidP="00703253"/>
    <w:p w14:paraId="5B80CF6B" w14:textId="77777777" w:rsidR="00C36655" w:rsidRDefault="00703253" w:rsidP="00C36655">
      <w:pPr>
        <w:keepNext/>
        <w:jc w:val="center"/>
      </w:pPr>
      <w:r>
        <w:rPr>
          <w:noProof/>
        </w:rPr>
        <w:drawing>
          <wp:inline distT="0" distB="0" distL="0" distR="0" wp14:anchorId="4C62A38B" wp14:editId="750BFEA8">
            <wp:extent cx="3796674" cy="2880000"/>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575" t="10746" b="14992"/>
                    <a:stretch/>
                  </pic:blipFill>
                  <pic:spPr bwMode="auto">
                    <a:xfrm rot="10800000">
                      <a:off x="0" y="0"/>
                      <a:ext cx="3796674"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DBD69B" w14:textId="130394FE" w:rsidR="00C36655" w:rsidRDefault="00C36655" w:rsidP="00C36655">
      <w:pPr>
        <w:pStyle w:val="Napis"/>
        <w:jc w:val="center"/>
      </w:pPr>
      <w:bookmarkStart w:id="23" w:name="_Toc69722074"/>
      <w:r>
        <w:t xml:space="preserve">Picture </w:t>
      </w:r>
      <w:fldSimple w:instr=" SEQ Picture \* ARABIC ">
        <w:r w:rsidR="00CE36C1">
          <w:rPr>
            <w:noProof/>
          </w:rPr>
          <w:t>20</w:t>
        </w:r>
      </w:fldSimple>
      <w:r>
        <w:t xml:space="preserve">: </w:t>
      </w:r>
      <w:r w:rsidRPr="00FE27F8">
        <w:t>Pin 48: VDD18ETHPLL</w:t>
      </w:r>
      <w:r>
        <w:t xml:space="preserve"> - DC</w:t>
      </w:r>
      <w:bookmarkEnd w:id="23"/>
    </w:p>
    <w:p w14:paraId="67513B72" w14:textId="77777777" w:rsidR="00C36655" w:rsidRDefault="00C36655" w:rsidP="00703253"/>
    <w:p w14:paraId="233440BA" w14:textId="77777777" w:rsidR="00B90D61" w:rsidRDefault="00703253" w:rsidP="00B90D61">
      <w:pPr>
        <w:keepNext/>
        <w:jc w:val="center"/>
      </w:pPr>
      <w:r>
        <w:rPr>
          <w:noProof/>
        </w:rPr>
        <w:drawing>
          <wp:inline distT="0" distB="0" distL="0" distR="0" wp14:anchorId="5DB99402" wp14:editId="47CE726E">
            <wp:extent cx="3857545" cy="2880000"/>
            <wp:effectExtent l="0" t="0" r="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517" t="10571" r="5821" b="14111"/>
                    <a:stretch/>
                  </pic:blipFill>
                  <pic:spPr bwMode="auto">
                    <a:xfrm rot="10800000">
                      <a:off x="0" y="0"/>
                      <a:ext cx="385754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309E63" w14:textId="21600601" w:rsidR="00703253" w:rsidRDefault="00B90D61" w:rsidP="00B90D61">
      <w:pPr>
        <w:pStyle w:val="Napis"/>
        <w:jc w:val="center"/>
      </w:pPr>
      <w:bookmarkStart w:id="24" w:name="_Toc69722075"/>
      <w:r>
        <w:t xml:space="preserve">Picture </w:t>
      </w:r>
      <w:fldSimple w:instr=" SEQ Picture \* ARABIC ">
        <w:r w:rsidR="00CE36C1">
          <w:rPr>
            <w:noProof/>
          </w:rPr>
          <w:t>21</w:t>
        </w:r>
      </w:fldSimple>
      <w:r>
        <w:t xml:space="preserve">: </w:t>
      </w:r>
      <w:r w:rsidRPr="00A3676A">
        <w:t>Pin 48: VDD18ETHPLL</w:t>
      </w:r>
      <w:r>
        <w:t xml:space="preserve"> - AC</w:t>
      </w:r>
      <w:bookmarkEnd w:id="24"/>
    </w:p>
    <w:p w14:paraId="03874CA0" w14:textId="5608D2D5" w:rsidR="00C36655" w:rsidRDefault="00C36655" w:rsidP="00703253"/>
    <w:p w14:paraId="2B8D0C4C" w14:textId="5D1D8E0F" w:rsidR="00B90D61" w:rsidRDefault="00B90D61" w:rsidP="00703253"/>
    <w:p w14:paraId="51DFB61B" w14:textId="0E5A0FCA" w:rsidR="00B90D61" w:rsidRDefault="00B90D61" w:rsidP="00703253"/>
    <w:p w14:paraId="301C7407" w14:textId="4E9BFA7F" w:rsidR="00B90D61" w:rsidRDefault="00B90D61" w:rsidP="00703253"/>
    <w:p w14:paraId="50E5BEB1" w14:textId="18D15D00" w:rsidR="00B90D61" w:rsidRDefault="00B90D61" w:rsidP="00703253"/>
    <w:p w14:paraId="32E99487" w14:textId="45F3DC7A" w:rsidR="00B90D61" w:rsidRDefault="00B90D61" w:rsidP="00703253"/>
    <w:p w14:paraId="375E2191" w14:textId="313A8B12" w:rsidR="00B90D61" w:rsidRDefault="00B90D61" w:rsidP="00703253"/>
    <w:p w14:paraId="2DF611C0" w14:textId="5413AEEB" w:rsidR="00B90D61" w:rsidRDefault="00B90D61" w:rsidP="00703253"/>
    <w:p w14:paraId="122A41BE" w14:textId="7A28DDBA" w:rsidR="00B90D61" w:rsidRDefault="00B90D61" w:rsidP="00703253"/>
    <w:p w14:paraId="0CCF2242" w14:textId="0161F0DB" w:rsidR="00B90D61" w:rsidRDefault="00B90D61" w:rsidP="00703253"/>
    <w:p w14:paraId="2561C1D9" w14:textId="77777777" w:rsidR="00B90D61" w:rsidRDefault="00B90D61" w:rsidP="00703253"/>
    <w:p w14:paraId="6F38E865" w14:textId="77777777" w:rsidR="00703253" w:rsidRPr="00CE36C1" w:rsidRDefault="00703253" w:rsidP="00703253">
      <w:pPr>
        <w:rPr>
          <w:b/>
          <w:bCs/>
        </w:rPr>
      </w:pPr>
      <w:r w:rsidRPr="00CE36C1">
        <w:rPr>
          <w:b/>
          <w:bCs/>
        </w:rPr>
        <w:lastRenderedPageBreak/>
        <w:t>Pin 49: VDD33A</w:t>
      </w:r>
    </w:p>
    <w:p w14:paraId="5692B8B2" w14:textId="77777777" w:rsidR="00B90D61" w:rsidRDefault="00B90D61" w:rsidP="00703253"/>
    <w:p w14:paraId="351D062A" w14:textId="77777777" w:rsidR="00B90D61" w:rsidRDefault="00703253" w:rsidP="00B90D61">
      <w:pPr>
        <w:keepNext/>
        <w:jc w:val="center"/>
      </w:pPr>
      <w:r>
        <w:rPr>
          <w:noProof/>
        </w:rPr>
        <w:drawing>
          <wp:inline distT="0" distB="0" distL="0" distR="0" wp14:anchorId="6B8BA00C" wp14:editId="374A9751">
            <wp:extent cx="3981637" cy="2880000"/>
            <wp:effectExtent l="0" t="0" r="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840" t="13223" r="4630" b="13933"/>
                    <a:stretch/>
                  </pic:blipFill>
                  <pic:spPr bwMode="auto">
                    <a:xfrm rot="10800000">
                      <a:off x="0" y="0"/>
                      <a:ext cx="3981637"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9F31CBF" w14:textId="63CC82DC" w:rsidR="00B90D61" w:rsidRDefault="00B90D61" w:rsidP="00B90D61">
      <w:pPr>
        <w:pStyle w:val="Napis"/>
        <w:jc w:val="center"/>
      </w:pPr>
      <w:bookmarkStart w:id="25" w:name="_Toc69722076"/>
      <w:r>
        <w:t xml:space="preserve">Picture </w:t>
      </w:r>
      <w:fldSimple w:instr=" SEQ Picture \* ARABIC ">
        <w:r w:rsidR="00CE36C1">
          <w:rPr>
            <w:noProof/>
          </w:rPr>
          <w:t>22</w:t>
        </w:r>
      </w:fldSimple>
      <w:r>
        <w:t xml:space="preserve">: </w:t>
      </w:r>
      <w:r w:rsidRPr="005B1E8E">
        <w:t>Pin 49: VDD33A</w:t>
      </w:r>
      <w:r>
        <w:t xml:space="preserve"> - DC</w:t>
      </w:r>
      <w:bookmarkEnd w:id="25"/>
    </w:p>
    <w:p w14:paraId="6CF3C3CC" w14:textId="77777777" w:rsidR="00B90D61" w:rsidRDefault="00B90D61" w:rsidP="00703253"/>
    <w:p w14:paraId="704A5460" w14:textId="77777777" w:rsidR="00B90D61" w:rsidRDefault="00703253" w:rsidP="00B90D61">
      <w:pPr>
        <w:keepNext/>
        <w:jc w:val="center"/>
      </w:pPr>
      <w:r>
        <w:rPr>
          <w:noProof/>
        </w:rPr>
        <w:drawing>
          <wp:inline distT="0" distB="0" distL="0" distR="0" wp14:anchorId="04D9411A" wp14:editId="4CE9D8B1">
            <wp:extent cx="3647138" cy="2880000"/>
            <wp:effectExtent l="0" t="0" r="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2088" t="24684" r="11906" b="5820"/>
                    <a:stretch/>
                  </pic:blipFill>
                  <pic:spPr bwMode="auto">
                    <a:xfrm rot="10800000">
                      <a:off x="0" y="0"/>
                      <a:ext cx="3647138"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75385FE0" w14:textId="04AF7026" w:rsidR="00703253" w:rsidRDefault="00B90D61" w:rsidP="00B90D61">
      <w:pPr>
        <w:pStyle w:val="Napis"/>
        <w:jc w:val="center"/>
      </w:pPr>
      <w:bookmarkStart w:id="26" w:name="_Toc69722077"/>
      <w:r>
        <w:t xml:space="preserve">Picture </w:t>
      </w:r>
      <w:fldSimple w:instr=" SEQ Picture \* ARABIC ">
        <w:r w:rsidR="00CE36C1">
          <w:rPr>
            <w:noProof/>
          </w:rPr>
          <w:t>23</w:t>
        </w:r>
      </w:fldSimple>
      <w:r>
        <w:t xml:space="preserve">: </w:t>
      </w:r>
      <w:r w:rsidRPr="00561E0E">
        <w:t>Pin 49: VDD33A</w:t>
      </w:r>
      <w:r>
        <w:t xml:space="preserve"> - AC</w:t>
      </w:r>
      <w:bookmarkEnd w:id="26"/>
    </w:p>
    <w:p w14:paraId="0419A791" w14:textId="77777777" w:rsidR="00B90D61" w:rsidRDefault="00B90D61" w:rsidP="00703253"/>
    <w:p w14:paraId="56DE81BE" w14:textId="77777777" w:rsidR="00B90D61" w:rsidRDefault="00B90D61" w:rsidP="00703253"/>
    <w:p w14:paraId="5341AEFC" w14:textId="77777777" w:rsidR="00B90D61" w:rsidRDefault="00B90D61" w:rsidP="00703253"/>
    <w:p w14:paraId="2DB4B010" w14:textId="77777777" w:rsidR="00B90D61" w:rsidRDefault="00B90D61" w:rsidP="00703253"/>
    <w:p w14:paraId="4712424E" w14:textId="77777777" w:rsidR="00B90D61" w:rsidRDefault="00B90D61" w:rsidP="00703253"/>
    <w:p w14:paraId="1B7B7BB0" w14:textId="77777777" w:rsidR="00B90D61" w:rsidRDefault="00B90D61" w:rsidP="00703253"/>
    <w:p w14:paraId="4B9AA35F" w14:textId="77777777" w:rsidR="00B90D61" w:rsidRDefault="00B90D61" w:rsidP="00703253"/>
    <w:p w14:paraId="1F746AA9" w14:textId="77777777" w:rsidR="00B90D61" w:rsidRDefault="00B90D61" w:rsidP="00703253"/>
    <w:p w14:paraId="585A9B5F" w14:textId="77777777" w:rsidR="00B90D61" w:rsidRDefault="00B90D61" w:rsidP="00703253"/>
    <w:p w14:paraId="633DAE8E" w14:textId="77777777" w:rsidR="00B90D61" w:rsidRDefault="00B90D61" w:rsidP="00703253"/>
    <w:p w14:paraId="4E6F40B8" w14:textId="77777777" w:rsidR="00B90D61" w:rsidRDefault="00B90D61" w:rsidP="00703253"/>
    <w:p w14:paraId="0EC317E1" w14:textId="505E5853" w:rsidR="00703253" w:rsidRPr="00CE36C1" w:rsidRDefault="00703253" w:rsidP="00703253">
      <w:pPr>
        <w:rPr>
          <w:b/>
          <w:bCs/>
        </w:rPr>
      </w:pPr>
      <w:r w:rsidRPr="00CE36C1">
        <w:rPr>
          <w:b/>
          <w:bCs/>
        </w:rPr>
        <w:lastRenderedPageBreak/>
        <w:t>Pin 51: VDD33A</w:t>
      </w:r>
    </w:p>
    <w:p w14:paraId="3D7529F9" w14:textId="77777777" w:rsidR="00B90D61" w:rsidRDefault="00B90D61" w:rsidP="00703253"/>
    <w:p w14:paraId="347FD145" w14:textId="77777777" w:rsidR="00B90D61" w:rsidRDefault="00703253" w:rsidP="00B90D61">
      <w:pPr>
        <w:keepNext/>
        <w:jc w:val="center"/>
      </w:pPr>
      <w:r>
        <w:rPr>
          <w:noProof/>
        </w:rPr>
        <w:drawing>
          <wp:inline distT="0" distB="0" distL="0" distR="0" wp14:anchorId="191093A4" wp14:editId="7A4E9237">
            <wp:extent cx="3994505" cy="2880000"/>
            <wp:effectExtent l="0" t="0" r="635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062" t="9334" b="10935"/>
                    <a:stretch/>
                  </pic:blipFill>
                  <pic:spPr bwMode="auto">
                    <a:xfrm rot="10800000">
                      <a:off x="0" y="0"/>
                      <a:ext cx="399450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AC813DF" w14:textId="2D343049" w:rsidR="00B90D61" w:rsidRDefault="00B90D61" w:rsidP="00B90D61">
      <w:pPr>
        <w:pStyle w:val="Napis"/>
        <w:jc w:val="center"/>
      </w:pPr>
      <w:bookmarkStart w:id="27" w:name="_Toc69722078"/>
      <w:r>
        <w:t xml:space="preserve">Picture </w:t>
      </w:r>
      <w:fldSimple w:instr=" SEQ Picture \* ARABIC ">
        <w:r w:rsidR="00CE36C1">
          <w:rPr>
            <w:noProof/>
          </w:rPr>
          <w:t>24</w:t>
        </w:r>
      </w:fldSimple>
      <w:r>
        <w:t xml:space="preserve">: </w:t>
      </w:r>
      <w:r w:rsidRPr="00D74564">
        <w:t>Pin 51: VDD33A</w:t>
      </w:r>
      <w:r>
        <w:t xml:space="preserve"> - DC</w:t>
      </w:r>
      <w:bookmarkEnd w:id="27"/>
    </w:p>
    <w:p w14:paraId="2D2A8151" w14:textId="77777777" w:rsidR="00B90D61" w:rsidRDefault="00B90D61" w:rsidP="00703253"/>
    <w:p w14:paraId="2C8B6D56" w14:textId="77777777" w:rsidR="00B90D61" w:rsidRDefault="00703253" w:rsidP="00B90D61">
      <w:pPr>
        <w:keepNext/>
        <w:jc w:val="center"/>
      </w:pPr>
      <w:r>
        <w:rPr>
          <w:noProof/>
        </w:rPr>
        <w:drawing>
          <wp:inline distT="0" distB="0" distL="0" distR="0" wp14:anchorId="1B8DD425" wp14:editId="600334BD">
            <wp:extent cx="3790238" cy="2880000"/>
            <wp:effectExtent l="0" t="0" r="127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077" t="4579" r="3969" b="13404"/>
                    <a:stretch/>
                  </pic:blipFill>
                  <pic:spPr bwMode="auto">
                    <a:xfrm rot="10800000">
                      <a:off x="0" y="0"/>
                      <a:ext cx="3790238"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D77BDD2" w14:textId="59763789" w:rsidR="00703253" w:rsidRDefault="00B90D61" w:rsidP="00B90D61">
      <w:pPr>
        <w:pStyle w:val="Napis"/>
        <w:jc w:val="center"/>
      </w:pPr>
      <w:bookmarkStart w:id="28" w:name="_Toc69722079"/>
      <w:r>
        <w:t xml:space="preserve">Picture </w:t>
      </w:r>
      <w:fldSimple w:instr=" SEQ Picture \* ARABIC ">
        <w:r w:rsidR="00CE36C1">
          <w:rPr>
            <w:noProof/>
          </w:rPr>
          <w:t>25</w:t>
        </w:r>
      </w:fldSimple>
      <w:r>
        <w:t xml:space="preserve">: </w:t>
      </w:r>
      <w:r w:rsidRPr="0083064E">
        <w:t>Pin 51: VDD33A</w:t>
      </w:r>
      <w:r>
        <w:t xml:space="preserve"> - AC</w:t>
      </w:r>
      <w:bookmarkEnd w:id="28"/>
    </w:p>
    <w:p w14:paraId="25BA0C24" w14:textId="77777777" w:rsidR="00703253" w:rsidRDefault="00703253" w:rsidP="00703253"/>
    <w:p w14:paraId="6D707573" w14:textId="77777777" w:rsidR="00703253" w:rsidRDefault="00703253" w:rsidP="00703253"/>
    <w:p w14:paraId="0E56BBB6" w14:textId="77777777" w:rsidR="00703253" w:rsidRDefault="00703253" w:rsidP="00703253"/>
    <w:p w14:paraId="306BDD35" w14:textId="77777777" w:rsidR="00703253" w:rsidRDefault="00703253" w:rsidP="00703253"/>
    <w:p w14:paraId="3511F48D" w14:textId="77777777" w:rsidR="00703253" w:rsidRDefault="00703253" w:rsidP="00703253"/>
    <w:p w14:paraId="0CDF84D7" w14:textId="760B20D5" w:rsidR="00703253" w:rsidRDefault="00703253" w:rsidP="00703253"/>
    <w:p w14:paraId="23F773FB" w14:textId="67292D89" w:rsidR="00B90D61" w:rsidRDefault="00B90D61" w:rsidP="00703253"/>
    <w:p w14:paraId="31C4DA4E" w14:textId="67F7ADA3" w:rsidR="00B90D61" w:rsidRDefault="00B90D61" w:rsidP="00703253"/>
    <w:p w14:paraId="23CD351C" w14:textId="77777777" w:rsidR="00B90D61" w:rsidRDefault="00B90D61" w:rsidP="00703253"/>
    <w:p w14:paraId="75F7E7BF" w14:textId="77777777" w:rsidR="00703253" w:rsidRDefault="00703253" w:rsidP="00703253"/>
    <w:p w14:paraId="42827AB4" w14:textId="77777777" w:rsidR="00703253" w:rsidRDefault="00703253" w:rsidP="00703253"/>
    <w:p w14:paraId="22AA3005" w14:textId="127B466C" w:rsidR="00703253" w:rsidRPr="00CE36C1" w:rsidRDefault="00703253" w:rsidP="00703253">
      <w:pPr>
        <w:rPr>
          <w:b/>
          <w:bCs/>
        </w:rPr>
      </w:pPr>
      <w:r w:rsidRPr="00CE36C1">
        <w:rPr>
          <w:b/>
          <w:bCs/>
        </w:rPr>
        <w:lastRenderedPageBreak/>
        <w:t>Pin 54: VDD33A</w:t>
      </w:r>
    </w:p>
    <w:p w14:paraId="1E494925" w14:textId="77777777" w:rsidR="00B90D61" w:rsidRDefault="00B90D61" w:rsidP="00703253"/>
    <w:p w14:paraId="793A0F44" w14:textId="77777777" w:rsidR="00B90D61" w:rsidRDefault="00703253" w:rsidP="00B90D61">
      <w:pPr>
        <w:keepNext/>
        <w:jc w:val="center"/>
      </w:pPr>
      <w:r>
        <w:rPr>
          <w:noProof/>
        </w:rPr>
        <w:drawing>
          <wp:inline distT="0" distB="0" distL="0" distR="0" wp14:anchorId="2979A7D4" wp14:editId="2EB7EC68">
            <wp:extent cx="3922190" cy="2880000"/>
            <wp:effectExtent l="0" t="0" r="254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5209" t="12693" r="7144" b="11288"/>
                    <a:stretch/>
                  </pic:blipFill>
                  <pic:spPr bwMode="auto">
                    <a:xfrm rot="10800000">
                      <a:off x="0" y="0"/>
                      <a:ext cx="392219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1FD82D2" w14:textId="2FAD3DA2" w:rsidR="00B90D61" w:rsidRDefault="00B90D61" w:rsidP="00B90D61">
      <w:pPr>
        <w:pStyle w:val="Napis"/>
        <w:jc w:val="center"/>
      </w:pPr>
      <w:bookmarkStart w:id="29" w:name="_Toc69722080"/>
      <w:r>
        <w:t xml:space="preserve">Picture </w:t>
      </w:r>
      <w:fldSimple w:instr=" SEQ Picture \* ARABIC ">
        <w:r w:rsidR="00CE36C1">
          <w:rPr>
            <w:noProof/>
          </w:rPr>
          <w:t>26</w:t>
        </w:r>
      </w:fldSimple>
      <w:r>
        <w:t xml:space="preserve">: </w:t>
      </w:r>
      <w:r w:rsidRPr="00644AAF">
        <w:t>Pin 54: VDD33A</w:t>
      </w:r>
      <w:r>
        <w:t xml:space="preserve"> - DC</w:t>
      </w:r>
      <w:bookmarkEnd w:id="29"/>
    </w:p>
    <w:p w14:paraId="3DF37505" w14:textId="77777777" w:rsidR="00B90D61" w:rsidRDefault="00B90D61" w:rsidP="00703253"/>
    <w:p w14:paraId="00F40DC2" w14:textId="77777777" w:rsidR="00B90D61" w:rsidRDefault="00703253" w:rsidP="00B90D61">
      <w:pPr>
        <w:keepNext/>
        <w:jc w:val="center"/>
      </w:pPr>
      <w:r>
        <w:rPr>
          <w:noProof/>
        </w:rPr>
        <w:drawing>
          <wp:inline distT="0" distB="0" distL="0" distR="0" wp14:anchorId="136F8AB1" wp14:editId="67B11ADB">
            <wp:extent cx="3898383" cy="2880000"/>
            <wp:effectExtent l="0" t="0" r="6985"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1030" t="16566" r="6086" b="11640"/>
                    <a:stretch/>
                  </pic:blipFill>
                  <pic:spPr bwMode="auto">
                    <a:xfrm rot="10800000">
                      <a:off x="0" y="0"/>
                      <a:ext cx="389838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7601077B" w14:textId="0E5EE728" w:rsidR="00703253" w:rsidRDefault="00B90D61" w:rsidP="00B90D61">
      <w:pPr>
        <w:pStyle w:val="Napis"/>
        <w:jc w:val="center"/>
      </w:pPr>
      <w:bookmarkStart w:id="30" w:name="_Toc69722081"/>
      <w:r>
        <w:t xml:space="preserve">Picture </w:t>
      </w:r>
      <w:fldSimple w:instr=" SEQ Picture \* ARABIC ">
        <w:r w:rsidR="00CE36C1">
          <w:rPr>
            <w:noProof/>
          </w:rPr>
          <w:t>27</w:t>
        </w:r>
      </w:fldSimple>
      <w:r>
        <w:t xml:space="preserve">: </w:t>
      </w:r>
      <w:r w:rsidRPr="00E9702D">
        <w:t>Pin 54: VDD33A</w:t>
      </w:r>
      <w:r>
        <w:t xml:space="preserve"> - AC</w:t>
      </w:r>
      <w:bookmarkEnd w:id="30"/>
    </w:p>
    <w:p w14:paraId="537CB668" w14:textId="77777777" w:rsidR="00B90D61" w:rsidRDefault="00B90D61" w:rsidP="00703253"/>
    <w:p w14:paraId="15CBC37B" w14:textId="77777777" w:rsidR="00B90D61" w:rsidRDefault="00B90D61" w:rsidP="00703253"/>
    <w:p w14:paraId="1E69DFAC" w14:textId="77777777" w:rsidR="00B90D61" w:rsidRDefault="00B90D61" w:rsidP="00703253"/>
    <w:p w14:paraId="1A7FF40F" w14:textId="77777777" w:rsidR="00B90D61" w:rsidRDefault="00B90D61" w:rsidP="00703253"/>
    <w:p w14:paraId="7A38C75A" w14:textId="77777777" w:rsidR="00B90D61" w:rsidRDefault="00B90D61" w:rsidP="00703253"/>
    <w:p w14:paraId="3AD869C5" w14:textId="77777777" w:rsidR="00B90D61" w:rsidRDefault="00B90D61" w:rsidP="00703253"/>
    <w:p w14:paraId="14101B33" w14:textId="77777777" w:rsidR="00B90D61" w:rsidRDefault="00B90D61" w:rsidP="00703253"/>
    <w:p w14:paraId="3EC7B20A" w14:textId="77777777" w:rsidR="00B90D61" w:rsidRDefault="00B90D61" w:rsidP="00703253"/>
    <w:p w14:paraId="14956F1A" w14:textId="77777777" w:rsidR="00B90D61" w:rsidRDefault="00B90D61" w:rsidP="00703253"/>
    <w:p w14:paraId="35AC7BC9" w14:textId="77777777" w:rsidR="00B90D61" w:rsidRDefault="00B90D61" w:rsidP="00703253"/>
    <w:p w14:paraId="18125469" w14:textId="77777777" w:rsidR="00B90D61" w:rsidRDefault="00B90D61" w:rsidP="00703253"/>
    <w:p w14:paraId="2088E775" w14:textId="123D0382" w:rsidR="00703253" w:rsidRPr="00CE36C1" w:rsidRDefault="00703253" w:rsidP="00703253">
      <w:pPr>
        <w:rPr>
          <w:b/>
          <w:bCs/>
        </w:rPr>
      </w:pPr>
      <w:r w:rsidRPr="00CE36C1">
        <w:rPr>
          <w:b/>
          <w:bCs/>
        </w:rPr>
        <w:lastRenderedPageBreak/>
        <w:t>Pin 57: VDD33A</w:t>
      </w:r>
    </w:p>
    <w:p w14:paraId="49BC5104" w14:textId="77777777" w:rsidR="00B90D61" w:rsidRDefault="00B90D61" w:rsidP="00703253"/>
    <w:p w14:paraId="1D520313" w14:textId="77777777" w:rsidR="00B90D61" w:rsidRDefault="00703253" w:rsidP="00B90D61">
      <w:pPr>
        <w:keepNext/>
        <w:jc w:val="center"/>
      </w:pPr>
      <w:r>
        <w:rPr>
          <w:noProof/>
        </w:rPr>
        <w:drawing>
          <wp:inline distT="0" distB="0" distL="0" distR="0" wp14:anchorId="5C80D106" wp14:editId="37A28344">
            <wp:extent cx="3841903" cy="2880000"/>
            <wp:effectExtent l="0" t="0" r="635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7723" t="14099" r="12039" b="15697"/>
                    <a:stretch/>
                  </pic:blipFill>
                  <pic:spPr bwMode="auto">
                    <a:xfrm rot="10800000">
                      <a:off x="0" y="0"/>
                      <a:ext cx="384190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AF1A0B1" w14:textId="0F451066" w:rsidR="00B90D61" w:rsidRDefault="00B90D61" w:rsidP="00B90D61">
      <w:pPr>
        <w:pStyle w:val="Napis"/>
        <w:jc w:val="center"/>
      </w:pPr>
      <w:bookmarkStart w:id="31" w:name="_Toc69722082"/>
      <w:r>
        <w:t xml:space="preserve">Picture </w:t>
      </w:r>
      <w:fldSimple w:instr=" SEQ Picture \* ARABIC ">
        <w:r w:rsidR="00CE36C1">
          <w:rPr>
            <w:noProof/>
          </w:rPr>
          <w:t>28</w:t>
        </w:r>
      </w:fldSimple>
      <w:r>
        <w:t xml:space="preserve">: </w:t>
      </w:r>
      <w:r w:rsidRPr="00D2090A">
        <w:t>Pin 57: VDD33A</w:t>
      </w:r>
      <w:r>
        <w:t xml:space="preserve"> - DC</w:t>
      </w:r>
      <w:bookmarkEnd w:id="31"/>
    </w:p>
    <w:p w14:paraId="6C73AB5E" w14:textId="77777777" w:rsidR="00B90D61" w:rsidRDefault="00B90D61" w:rsidP="00703253"/>
    <w:p w14:paraId="05D85AEF" w14:textId="77777777" w:rsidR="00B90D61" w:rsidRDefault="00703253" w:rsidP="00B90D61">
      <w:pPr>
        <w:keepNext/>
        <w:jc w:val="center"/>
      </w:pPr>
      <w:r>
        <w:rPr>
          <w:noProof/>
        </w:rPr>
        <w:drawing>
          <wp:inline distT="0" distB="0" distL="0" distR="0" wp14:anchorId="26283188" wp14:editId="2046944E">
            <wp:extent cx="3803415" cy="2880000"/>
            <wp:effectExtent l="0" t="0" r="6985"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326" t="12157" r="3704" b="8113"/>
                    <a:stretch/>
                  </pic:blipFill>
                  <pic:spPr bwMode="auto">
                    <a:xfrm rot="10800000">
                      <a:off x="0" y="0"/>
                      <a:ext cx="380341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F242B07" w14:textId="451FA7B1" w:rsidR="00703253" w:rsidRDefault="00B90D61" w:rsidP="00B90D61">
      <w:pPr>
        <w:pStyle w:val="Napis"/>
        <w:jc w:val="center"/>
      </w:pPr>
      <w:bookmarkStart w:id="32" w:name="_Toc69722083"/>
      <w:r>
        <w:t xml:space="preserve">Picture </w:t>
      </w:r>
      <w:fldSimple w:instr=" SEQ Picture \* ARABIC ">
        <w:r w:rsidR="00CE36C1">
          <w:rPr>
            <w:noProof/>
          </w:rPr>
          <w:t>29</w:t>
        </w:r>
      </w:fldSimple>
      <w:r>
        <w:t xml:space="preserve">: </w:t>
      </w:r>
      <w:r w:rsidRPr="00247A2A">
        <w:t>Pin 57: VDD33A</w:t>
      </w:r>
      <w:r>
        <w:t xml:space="preserve"> - AC</w:t>
      </w:r>
      <w:bookmarkEnd w:id="32"/>
    </w:p>
    <w:p w14:paraId="4183433E" w14:textId="77777777" w:rsidR="00B90D61" w:rsidRDefault="00B90D61" w:rsidP="00703253"/>
    <w:p w14:paraId="0EE808C6" w14:textId="77777777" w:rsidR="00B90D61" w:rsidRDefault="00B90D61" w:rsidP="00703253"/>
    <w:p w14:paraId="3EBF664C" w14:textId="77777777" w:rsidR="00B90D61" w:rsidRDefault="00B90D61" w:rsidP="00703253"/>
    <w:p w14:paraId="37EE53B1" w14:textId="77777777" w:rsidR="00B90D61" w:rsidRDefault="00B90D61" w:rsidP="00703253"/>
    <w:p w14:paraId="1B0C017E" w14:textId="77777777" w:rsidR="00B90D61" w:rsidRDefault="00B90D61" w:rsidP="00703253"/>
    <w:p w14:paraId="02499FB6" w14:textId="77777777" w:rsidR="00B90D61" w:rsidRDefault="00B90D61" w:rsidP="00703253"/>
    <w:p w14:paraId="31650726" w14:textId="77777777" w:rsidR="00B90D61" w:rsidRDefault="00B90D61" w:rsidP="00703253"/>
    <w:p w14:paraId="48523180" w14:textId="77777777" w:rsidR="00B90D61" w:rsidRDefault="00B90D61" w:rsidP="00703253"/>
    <w:p w14:paraId="3FBE7874" w14:textId="77777777" w:rsidR="00B90D61" w:rsidRDefault="00B90D61" w:rsidP="00703253"/>
    <w:p w14:paraId="266A2678" w14:textId="77777777" w:rsidR="00B90D61" w:rsidRDefault="00B90D61" w:rsidP="00703253"/>
    <w:p w14:paraId="65C2BFA1" w14:textId="77777777" w:rsidR="00B90D61" w:rsidRDefault="00B90D61" w:rsidP="00703253"/>
    <w:p w14:paraId="699375DF" w14:textId="515284F0" w:rsidR="00703253" w:rsidRPr="00CE36C1" w:rsidRDefault="00703253" w:rsidP="00703253">
      <w:pPr>
        <w:rPr>
          <w:b/>
          <w:bCs/>
        </w:rPr>
      </w:pPr>
      <w:r w:rsidRPr="00CE36C1">
        <w:rPr>
          <w:b/>
          <w:bCs/>
        </w:rPr>
        <w:lastRenderedPageBreak/>
        <w:t>Pin 62: VDD18USBPLL</w:t>
      </w:r>
    </w:p>
    <w:p w14:paraId="26A2A23E" w14:textId="77777777" w:rsidR="00B90D61" w:rsidRDefault="00B90D61" w:rsidP="00703253"/>
    <w:p w14:paraId="5500135F" w14:textId="77777777" w:rsidR="00B90D61" w:rsidRDefault="00703253" w:rsidP="00B90D61">
      <w:pPr>
        <w:keepNext/>
        <w:jc w:val="center"/>
      </w:pPr>
      <w:r>
        <w:rPr>
          <w:noProof/>
        </w:rPr>
        <w:drawing>
          <wp:inline distT="0" distB="0" distL="0" distR="0" wp14:anchorId="115EFBD6" wp14:editId="026E2D98">
            <wp:extent cx="4017926" cy="2880000"/>
            <wp:effectExtent l="0" t="0" r="190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908" t="18332" r="1587" b="14286"/>
                    <a:stretch/>
                  </pic:blipFill>
                  <pic:spPr bwMode="auto">
                    <a:xfrm rot="10800000">
                      <a:off x="0" y="0"/>
                      <a:ext cx="401792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0C347B8" w14:textId="1D4991BF" w:rsidR="00B90D61" w:rsidRDefault="00B90D61" w:rsidP="00B90D61">
      <w:pPr>
        <w:pStyle w:val="Napis"/>
        <w:jc w:val="center"/>
      </w:pPr>
      <w:bookmarkStart w:id="33" w:name="_Toc69722084"/>
      <w:r>
        <w:t xml:space="preserve">Picture </w:t>
      </w:r>
      <w:fldSimple w:instr=" SEQ Picture \* ARABIC ">
        <w:r w:rsidR="00CE36C1">
          <w:rPr>
            <w:noProof/>
          </w:rPr>
          <w:t>30</w:t>
        </w:r>
      </w:fldSimple>
      <w:r>
        <w:t xml:space="preserve">: </w:t>
      </w:r>
      <w:r w:rsidRPr="00321C1A">
        <w:t>Pin 62: VDD18USBPLL</w:t>
      </w:r>
      <w:r>
        <w:t xml:space="preserve"> - DC</w:t>
      </w:r>
      <w:bookmarkEnd w:id="33"/>
    </w:p>
    <w:p w14:paraId="32073B03" w14:textId="77777777" w:rsidR="00B90D61" w:rsidRDefault="00B90D61" w:rsidP="00703253"/>
    <w:p w14:paraId="2DFC1AEC" w14:textId="77777777" w:rsidR="00B90D61" w:rsidRDefault="00703253" w:rsidP="00B90D61">
      <w:pPr>
        <w:keepNext/>
        <w:jc w:val="center"/>
      </w:pPr>
      <w:r>
        <w:rPr>
          <w:noProof/>
        </w:rPr>
        <w:drawing>
          <wp:inline distT="0" distB="0" distL="0" distR="0" wp14:anchorId="27001F73" wp14:editId="1D481173">
            <wp:extent cx="3954462" cy="2880000"/>
            <wp:effectExtent l="0" t="0" r="825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063" t="10570" r="4100" b="12875"/>
                    <a:stretch/>
                  </pic:blipFill>
                  <pic:spPr bwMode="auto">
                    <a:xfrm rot="10800000">
                      <a:off x="0" y="0"/>
                      <a:ext cx="395446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591DCD0B" w14:textId="15607B18" w:rsidR="00703253" w:rsidRDefault="00B90D61" w:rsidP="00B90D61">
      <w:pPr>
        <w:pStyle w:val="Napis"/>
        <w:jc w:val="center"/>
      </w:pPr>
      <w:bookmarkStart w:id="34" w:name="_Toc69722085"/>
      <w:r>
        <w:t xml:space="preserve">Picture </w:t>
      </w:r>
      <w:fldSimple w:instr=" SEQ Picture \* ARABIC ">
        <w:r w:rsidR="00CE36C1">
          <w:rPr>
            <w:noProof/>
          </w:rPr>
          <w:t>31</w:t>
        </w:r>
      </w:fldSimple>
      <w:r>
        <w:t xml:space="preserve">: </w:t>
      </w:r>
      <w:r w:rsidRPr="00DB24A7">
        <w:t>Pin 62: VDD18USBPLL</w:t>
      </w:r>
      <w:r>
        <w:t xml:space="preserve"> - AC</w:t>
      </w:r>
      <w:bookmarkEnd w:id="34"/>
    </w:p>
    <w:p w14:paraId="67500173" w14:textId="77777777" w:rsidR="00703253" w:rsidRDefault="00703253" w:rsidP="00703253"/>
    <w:p w14:paraId="03548C8C" w14:textId="77777777" w:rsidR="00703253" w:rsidRDefault="00703253" w:rsidP="00703253"/>
    <w:p w14:paraId="5DA07C52" w14:textId="77777777" w:rsidR="00703253" w:rsidRDefault="00703253" w:rsidP="00703253"/>
    <w:p w14:paraId="70CE4F19" w14:textId="77777777" w:rsidR="00703253" w:rsidRDefault="00703253" w:rsidP="00703253"/>
    <w:p w14:paraId="35BD65D9" w14:textId="70D21D73" w:rsidR="00703253" w:rsidRDefault="00703253" w:rsidP="00703253"/>
    <w:p w14:paraId="47C0B937" w14:textId="478E574F" w:rsidR="00B90D61" w:rsidRDefault="00B90D61" w:rsidP="00703253"/>
    <w:p w14:paraId="3AB853DB" w14:textId="77777777" w:rsidR="00B90D61" w:rsidRDefault="00B90D61" w:rsidP="00703253"/>
    <w:p w14:paraId="3DF901BC" w14:textId="77777777" w:rsidR="00703253" w:rsidRDefault="00703253" w:rsidP="00703253"/>
    <w:p w14:paraId="14C46337" w14:textId="77777777" w:rsidR="00703253" w:rsidRDefault="00703253" w:rsidP="00703253"/>
    <w:p w14:paraId="4D1EE742" w14:textId="77777777" w:rsidR="00703253" w:rsidRDefault="00703253" w:rsidP="00703253"/>
    <w:p w14:paraId="359AA43F" w14:textId="77777777" w:rsidR="00703253" w:rsidRDefault="00703253" w:rsidP="00703253"/>
    <w:p w14:paraId="089BD37D" w14:textId="39E3D9DE" w:rsidR="00703253" w:rsidRPr="00CE36C1" w:rsidRDefault="00703253" w:rsidP="00703253">
      <w:pPr>
        <w:rPr>
          <w:b/>
          <w:bCs/>
        </w:rPr>
      </w:pPr>
      <w:r w:rsidRPr="00CE36C1">
        <w:rPr>
          <w:b/>
          <w:bCs/>
        </w:rPr>
        <w:lastRenderedPageBreak/>
        <w:t>Pin 64: VDD33A</w:t>
      </w:r>
    </w:p>
    <w:p w14:paraId="7529F030" w14:textId="77777777" w:rsidR="00B90D61" w:rsidRDefault="00B90D61" w:rsidP="00703253"/>
    <w:p w14:paraId="70D17351" w14:textId="77777777" w:rsidR="00B90D61" w:rsidRDefault="00703253" w:rsidP="00B90D61">
      <w:pPr>
        <w:keepNext/>
        <w:jc w:val="center"/>
      </w:pPr>
      <w:r>
        <w:rPr>
          <w:noProof/>
        </w:rPr>
        <w:drawing>
          <wp:inline distT="0" distB="0" distL="0" distR="0" wp14:anchorId="404B982E" wp14:editId="5EDFF584">
            <wp:extent cx="3739547" cy="288000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2352" t="9687" r="1721" b="12346"/>
                    <a:stretch/>
                  </pic:blipFill>
                  <pic:spPr bwMode="auto">
                    <a:xfrm rot="10800000">
                      <a:off x="0" y="0"/>
                      <a:ext cx="3739547"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73B0CFFA" w14:textId="7C8D23EB" w:rsidR="00B90D61" w:rsidRDefault="00B90D61" w:rsidP="00B90D61">
      <w:pPr>
        <w:pStyle w:val="Napis"/>
        <w:jc w:val="center"/>
      </w:pPr>
      <w:bookmarkStart w:id="35" w:name="_Toc69722086"/>
      <w:r>
        <w:t xml:space="preserve">Picture </w:t>
      </w:r>
      <w:fldSimple w:instr=" SEQ Picture \* ARABIC ">
        <w:r w:rsidR="00CE36C1">
          <w:rPr>
            <w:noProof/>
          </w:rPr>
          <w:t>32</w:t>
        </w:r>
      </w:fldSimple>
      <w:r>
        <w:t xml:space="preserve">: </w:t>
      </w:r>
      <w:r w:rsidRPr="000210EF">
        <w:t>Pin 64: VDD33A</w:t>
      </w:r>
      <w:r>
        <w:t xml:space="preserve"> - DC</w:t>
      </w:r>
      <w:bookmarkEnd w:id="35"/>
    </w:p>
    <w:p w14:paraId="47933272" w14:textId="77777777" w:rsidR="00B90D61" w:rsidRDefault="00B90D61" w:rsidP="00703253"/>
    <w:p w14:paraId="5C6EF477" w14:textId="77777777" w:rsidR="00B90D61" w:rsidRDefault="00703253" w:rsidP="00B90D61">
      <w:pPr>
        <w:keepNext/>
        <w:jc w:val="center"/>
      </w:pPr>
      <w:r>
        <w:rPr>
          <w:noProof/>
        </w:rPr>
        <w:drawing>
          <wp:inline distT="0" distB="0" distL="0" distR="0" wp14:anchorId="0F2332C8" wp14:editId="7FE9600E">
            <wp:extent cx="3853641" cy="2880000"/>
            <wp:effectExtent l="0" t="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6003" t="11099" r="12304" b="17460"/>
                    <a:stretch/>
                  </pic:blipFill>
                  <pic:spPr bwMode="auto">
                    <a:xfrm rot="10800000">
                      <a:off x="0" y="0"/>
                      <a:ext cx="385364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5D0D2AA4" w14:textId="0BF1EC72" w:rsidR="00703253" w:rsidRDefault="00B90D61" w:rsidP="00B90D61">
      <w:pPr>
        <w:pStyle w:val="Napis"/>
        <w:jc w:val="center"/>
      </w:pPr>
      <w:bookmarkStart w:id="36" w:name="_Toc69722087"/>
      <w:r>
        <w:t xml:space="preserve">Picture </w:t>
      </w:r>
      <w:fldSimple w:instr=" SEQ Picture \* ARABIC ">
        <w:r w:rsidR="00CE36C1">
          <w:rPr>
            <w:noProof/>
          </w:rPr>
          <w:t>33</w:t>
        </w:r>
      </w:fldSimple>
      <w:r>
        <w:t xml:space="preserve">: </w:t>
      </w:r>
      <w:r w:rsidRPr="00C60B0A">
        <w:t>Pin 64: VDD33A</w:t>
      </w:r>
      <w:r>
        <w:t xml:space="preserve"> - AC</w:t>
      </w:r>
      <w:bookmarkEnd w:id="36"/>
    </w:p>
    <w:p w14:paraId="05DB4923" w14:textId="3716FCE3" w:rsidR="00DF631F" w:rsidRDefault="00DF631F" w:rsidP="00DF631F">
      <w:pPr>
        <w:pStyle w:val="IP"/>
      </w:pPr>
    </w:p>
    <w:p w14:paraId="07F0576D" w14:textId="2A56A499" w:rsidR="00B90D61" w:rsidRDefault="00B90D61" w:rsidP="00DF631F">
      <w:pPr>
        <w:pStyle w:val="IP"/>
      </w:pPr>
    </w:p>
    <w:p w14:paraId="58F55DAB" w14:textId="0F59CACC" w:rsidR="00B90D61" w:rsidRDefault="00B90D61" w:rsidP="00DF631F">
      <w:pPr>
        <w:pStyle w:val="IP"/>
      </w:pPr>
    </w:p>
    <w:p w14:paraId="02C5A2F2" w14:textId="2B1D5BF7" w:rsidR="00B90D61" w:rsidRDefault="00B90D61" w:rsidP="00DF631F">
      <w:pPr>
        <w:pStyle w:val="IP"/>
      </w:pPr>
    </w:p>
    <w:p w14:paraId="205DC995" w14:textId="77777777" w:rsidR="00B90D61" w:rsidRDefault="00B90D61" w:rsidP="00DF631F">
      <w:pPr>
        <w:pStyle w:val="IP"/>
      </w:pPr>
    </w:p>
    <w:p w14:paraId="11D82A7B" w14:textId="092F75A7" w:rsidR="00DF631F" w:rsidRDefault="00DF631F" w:rsidP="00DF631F">
      <w:pPr>
        <w:pStyle w:val="IH2"/>
      </w:pPr>
      <w:bookmarkStart w:id="37" w:name="_Toc69722048"/>
      <w:r>
        <w:lastRenderedPageBreak/>
        <w:t>Broken device</w:t>
      </w:r>
      <w:bookmarkEnd w:id="37"/>
    </w:p>
    <w:p w14:paraId="7CC12B2E" w14:textId="77777777" w:rsidR="001C0C85" w:rsidRPr="001C0C85" w:rsidRDefault="001C0C85" w:rsidP="001C0C85">
      <w:pPr>
        <w:pStyle w:val="IP"/>
      </w:pPr>
    </w:p>
    <w:p w14:paraId="6997229C" w14:textId="530B2238" w:rsidR="00703253" w:rsidRPr="00CE36C1" w:rsidRDefault="00703253" w:rsidP="00703253">
      <w:pPr>
        <w:rPr>
          <w:b/>
          <w:bCs/>
        </w:rPr>
      </w:pPr>
      <w:r w:rsidRPr="00CE36C1">
        <w:rPr>
          <w:b/>
          <w:bCs/>
        </w:rPr>
        <w:t>Pin 5: VDD33A</w:t>
      </w:r>
    </w:p>
    <w:p w14:paraId="6D2CAEE2" w14:textId="77777777" w:rsidR="00304297" w:rsidRDefault="00304297" w:rsidP="00703253"/>
    <w:p w14:paraId="76199EA1" w14:textId="77777777" w:rsidR="001C0C85" w:rsidRDefault="00703253" w:rsidP="001C0C85">
      <w:pPr>
        <w:keepNext/>
        <w:jc w:val="center"/>
      </w:pPr>
      <w:r>
        <w:rPr>
          <w:noProof/>
        </w:rPr>
        <w:drawing>
          <wp:inline distT="0" distB="0" distL="0" distR="0" wp14:anchorId="6BE5FDEE" wp14:editId="65BCCBD4">
            <wp:extent cx="3838424" cy="2880000"/>
            <wp:effectExtent l="0" t="0" r="0" b="0"/>
            <wp:docPr id="205" name="Slika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7EFCC8C3" w14:textId="09F4D480" w:rsidR="00304297" w:rsidRDefault="001C0C85" w:rsidP="001C0C85">
      <w:pPr>
        <w:pStyle w:val="Napis"/>
        <w:jc w:val="center"/>
      </w:pPr>
      <w:bookmarkStart w:id="38" w:name="_Toc69722088"/>
      <w:r>
        <w:t xml:space="preserve">Picture </w:t>
      </w:r>
      <w:fldSimple w:instr=" SEQ Picture \* ARABIC ">
        <w:r w:rsidR="00CE36C1">
          <w:rPr>
            <w:noProof/>
          </w:rPr>
          <w:t>34</w:t>
        </w:r>
      </w:fldSimple>
      <w:r>
        <w:t xml:space="preserve">: </w:t>
      </w:r>
      <w:r w:rsidRPr="0074220B">
        <w:t>Pin 5: VDD33A</w:t>
      </w:r>
      <w:r>
        <w:t xml:space="preserve"> - DC</w:t>
      </w:r>
      <w:bookmarkEnd w:id="38"/>
    </w:p>
    <w:p w14:paraId="496F5B28" w14:textId="77777777" w:rsidR="00304297" w:rsidRDefault="00304297" w:rsidP="00703253"/>
    <w:p w14:paraId="37EE6AD8" w14:textId="77777777" w:rsidR="001C0C85" w:rsidRDefault="00703253" w:rsidP="001C0C85">
      <w:pPr>
        <w:keepNext/>
        <w:jc w:val="center"/>
      </w:pPr>
      <w:r>
        <w:rPr>
          <w:noProof/>
        </w:rPr>
        <w:drawing>
          <wp:inline distT="0" distB="0" distL="0" distR="0" wp14:anchorId="773C82D1" wp14:editId="5466EFE8">
            <wp:extent cx="3838424" cy="2880000"/>
            <wp:effectExtent l="0" t="0" r="0" b="0"/>
            <wp:docPr id="206" name="Slika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6617B2B4" w14:textId="6DB52E4E" w:rsidR="00703253" w:rsidRDefault="001C0C85" w:rsidP="001C0C85">
      <w:pPr>
        <w:pStyle w:val="Napis"/>
        <w:jc w:val="center"/>
      </w:pPr>
      <w:bookmarkStart w:id="39" w:name="_Toc69722089"/>
      <w:r>
        <w:t xml:space="preserve">Picture </w:t>
      </w:r>
      <w:fldSimple w:instr=" SEQ Picture \* ARABIC ">
        <w:r w:rsidR="00CE36C1">
          <w:rPr>
            <w:noProof/>
          </w:rPr>
          <w:t>35</w:t>
        </w:r>
      </w:fldSimple>
      <w:r>
        <w:t xml:space="preserve">: </w:t>
      </w:r>
      <w:r w:rsidRPr="001C0403">
        <w:t>Pin 5: VDD33A</w:t>
      </w:r>
      <w:r>
        <w:t xml:space="preserve"> - AC</w:t>
      </w:r>
      <w:bookmarkEnd w:id="39"/>
    </w:p>
    <w:p w14:paraId="7E6AB2A8" w14:textId="0C0E82E2" w:rsidR="00304297" w:rsidRDefault="00304297" w:rsidP="00703253"/>
    <w:p w14:paraId="23BFC549" w14:textId="0F00494E" w:rsidR="001C0C85" w:rsidRDefault="001C0C85" w:rsidP="00703253"/>
    <w:p w14:paraId="1908E944" w14:textId="05E98476" w:rsidR="001C0C85" w:rsidRDefault="001C0C85" w:rsidP="00703253"/>
    <w:p w14:paraId="6A8B6387" w14:textId="007628E2" w:rsidR="001C0C85" w:rsidRDefault="001C0C85" w:rsidP="00703253"/>
    <w:p w14:paraId="500B1CB9" w14:textId="5559CF02" w:rsidR="001C0C85" w:rsidRDefault="001C0C85" w:rsidP="00703253"/>
    <w:p w14:paraId="716750F2" w14:textId="23995039" w:rsidR="001C0C85" w:rsidRDefault="001C0C85" w:rsidP="00703253"/>
    <w:p w14:paraId="4BA75B5F" w14:textId="77777777" w:rsidR="001C0C85" w:rsidRDefault="001C0C85" w:rsidP="00703253"/>
    <w:p w14:paraId="362FA325" w14:textId="77777777" w:rsidR="00703253" w:rsidRPr="00CE36C1" w:rsidRDefault="00703253" w:rsidP="00703253">
      <w:pPr>
        <w:rPr>
          <w:b/>
          <w:bCs/>
        </w:rPr>
      </w:pPr>
      <w:r w:rsidRPr="00CE36C1">
        <w:rPr>
          <w:b/>
          <w:bCs/>
        </w:rPr>
        <w:lastRenderedPageBreak/>
        <w:t>Pin 10: VDD3A</w:t>
      </w:r>
    </w:p>
    <w:p w14:paraId="78AF4082" w14:textId="77777777" w:rsidR="00304297" w:rsidRDefault="00304297" w:rsidP="00703253"/>
    <w:p w14:paraId="416AE31D" w14:textId="77777777" w:rsidR="001C0C85" w:rsidRDefault="00703253" w:rsidP="001C0C85">
      <w:pPr>
        <w:keepNext/>
        <w:jc w:val="center"/>
      </w:pPr>
      <w:r>
        <w:rPr>
          <w:noProof/>
        </w:rPr>
        <w:drawing>
          <wp:inline distT="0" distB="0" distL="0" distR="0" wp14:anchorId="5380C604" wp14:editId="27B3D671">
            <wp:extent cx="3838424" cy="2880000"/>
            <wp:effectExtent l="0" t="0" r="0" b="0"/>
            <wp:docPr id="207" name="Slika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2A646F89" w14:textId="0B2020E2" w:rsidR="00304297" w:rsidRDefault="001C0C85" w:rsidP="001C0C85">
      <w:pPr>
        <w:pStyle w:val="Napis"/>
        <w:jc w:val="center"/>
      </w:pPr>
      <w:bookmarkStart w:id="40" w:name="_Toc69722090"/>
      <w:r>
        <w:t xml:space="preserve">Picture </w:t>
      </w:r>
      <w:fldSimple w:instr=" SEQ Picture \* ARABIC ">
        <w:r w:rsidR="00CE36C1">
          <w:rPr>
            <w:noProof/>
          </w:rPr>
          <w:t>36</w:t>
        </w:r>
      </w:fldSimple>
      <w:r>
        <w:t xml:space="preserve">: </w:t>
      </w:r>
      <w:r w:rsidRPr="00626EB9">
        <w:t>Pin 10: VDD3A</w:t>
      </w:r>
      <w:r>
        <w:t xml:space="preserve"> - DC</w:t>
      </w:r>
      <w:bookmarkEnd w:id="40"/>
    </w:p>
    <w:p w14:paraId="2A111B00" w14:textId="77777777" w:rsidR="00304297" w:rsidRDefault="00304297" w:rsidP="00703253"/>
    <w:p w14:paraId="204FBF38" w14:textId="77777777" w:rsidR="001C0C85" w:rsidRDefault="00703253" w:rsidP="001C0C85">
      <w:pPr>
        <w:keepNext/>
        <w:jc w:val="center"/>
      </w:pPr>
      <w:r>
        <w:rPr>
          <w:noProof/>
        </w:rPr>
        <w:drawing>
          <wp:inline distT="0" distB="0" distL="0" distR="0" wp14:anchorId="4A256E1E" wp14:editId="00413957">
            <wp:extent cx="3838424" cy="2880000"/>
            <wp:effectExtent l="0" t="0" r="0" b="0"/>
            <wp:docPr id="208" name="Slika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5C9290AA" w14:textId="755C7227" w:rsidR="00703253" w:rsidRDefault="001C0C85" w:rsidP="001C0C85">
      <w:pPr>
        <w:pStyle w:val="Napis"/>
        <w:jc w:val="center"/>
      </w:pPr>
      <w:bookmarkStart w:id="41" w:name="_Toc69722091"/>
      <w:r>
        <w:t xml:space="preserve">Picture </w:t>
      </w:r>
      <w:fldSimple w:instr=" SEQ Picture \* ARABIC ">
        <w:r w:rsidR="00CE36C1">
          <w:rPr>
            <w:noProof/>
          </w:rPr>
          <w:t>37</w:t>
        </w:r>
      </w:fldSimple>
      <w:r>
        <w:t xml:space="preserve">: </w:t>
      </w:r>
      <w:r w:rsidRPr="00C301BE">
        <w:t>Pin 10: VDD3A</w:t>
      </w:r>
      <w:r>
        <w:t xml:space="preserve"> - AC</w:t>
      </w:r>
      <w:bookmarkEnd w:id="41"/>
    </w:p>
    <w:p w14:paraId="7DC4BBDF" w14:textId="77777777" w:rsidR="00703253" w:rsidRDefault="00703253" w:rsidP="00703253"/>
    <w:p w14:paraId="7F684C59" w14:textId="77777777" w:rsidR="00703253" w:rsidRDefault="00703253" w:rsidP="00703253"/>
    <w:p w14:paraId="5F45F9BA" w14:textId="39366D91" w:rsidR="00703253" w:rsidRDefault="00703253" w:rsidP="00703253"/>
    <w:p w14:paraId="78161636" w14:textId="025EFAD9" w:rsidR="001C0C85" w:rsidRDefault="001C0C85" w:rsidP="00703253"/>
    <w:p w14:paraId="10CA1999" w14:textId="3444AFFE" w:rsidR="001C0C85" w:rsidRDefault="001C0C85" w:rsidP="00703253"/>
    <w:p w14:paraId="4A207099" w14:textId="598C88CE" w:rsidR="001C0C85" w:rsidRDefault="001C0C85" w:rsidP="00703253"/>
    <w:p w14:paraId="7F691DE6" w14:textId="7EAD034D" w:rsidR="001C0C85" w:rsidRDefault="001C0C85" w:rsidP="00703253"/>
    <w:p w14:paraId="4E649FD3" w14:textId="05544F6D" w:rsidR="001C0C85" w:rsidRDefault="001C0C85" w:rsidP="00703253"/>
    <w:p w14:paraId="0E77C00C" w14:textId="77777777" w:rsidR="001C0C85" w:rsidRDefault="001C0C85" w:rsidP="00703253"/>
    <w:p w14:paraId="1A8A371B" w14:textId="77777777" w:rsidR="00703253" w:rsidRDefault="00703253" w:rsidP="00703253"/>
    <w:p w14:paraId="4370B4D1" w14:textId="77777777" w:rsidR="00703253" w:rsidRDefault="00703253" w:rsidP="00703253"/>
    <w:p w14:paraId="55D57DA2" w14:textId="77777777" w:rsidR="00703253" w:rsidRPr="00CE36C1" w:rsidRDefault="00703253" w:rsidP="00703253">
      <w:pPr>
        <w:rPr>
          <w:b/>
          <w:bCs/>
        </w:rPr>
      </w:pPr>
      <w:r w:rsidRPr="00CE36C1">
        <w:rPr>
          <w:b/>
          <w:bCs/>
        </w:rPr>
        <w:lastRenderedPageBreak/>
        <w:t>Pin 15: VDD18CORE</w:t>
      </w:r>
    </w:p>
    <w:p w14:paraId="23965B59" w14:textId="77777777" w:rsidR="00304297" w:rsidRDefault="00304297" w:rsidP="00703253"/>
    <w:p w14:paraId="38CBC2E4" w14:textId="77777777" w:rsidR="001C0C85" w:rsidRDefault="00703253" w:rsidP="001C0C85">
      <w:pPr>
        <w:keepNext/>
        <w:jc w:val="center"/>
      </w:pPr>
      <w:r>
        <w:rPr>
          <w:noProof/>
        </w:rPr>
        <w:drawing>
          <wp:inline distT="0" distB="0" distL="0" distR="0" wp14:anchorId="6E0E669E" wp14:editId="1A4D72BB">
            <wp:extent cx="3838424" cy="2880000"/>
            <wp:effectExtent l="0" t="0" r="0" b="0"/>
            <wp:docPr id="209" name="Slika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2D9750CC" w14:textId="0AA3A788" w:rsidR="00304297" w:rsidRDefault="001C0C85" w:rsidP="001C0C85">
      <w:pPr>
        <w:pStyle w:val="Napis"/>
        <w:jc w:val="center"/>
      </w:pPr>
      <w:bookmarkStart w:id="42" w:name="_Toc69722092"/>
      <w:r>
        <w:t xml:space="preserve">Picture </w:t>
      </w:r>
      <w:fldSimple w:instr=" SEQ Picture \* ARABIC ">
        <w:r w:rsidR="00CE36C1">
          <w:rPr>
            <w:noProof/>
          </w:rPr>
          <w:t>38</w:t>
        </w:r>
      </w:fldSimple>
      <w:r>
        <w:t xml:space="preserve">: </w:t>
      </w:r>
      <w:r w:rsidRPr="00E74FEC">
        <w:t>Pin 15: VDD18CORE</w:t>
      </w:r>
      <w:r>
        <w:t xml:space="preserve"> - DC</w:t>
      </w:r>
      <w:bookmarkEnd w:id="42"/>
    </w:p>
    <w:p w14:paraId="1A69D0F9" w14:textId="77777777" w:rsidR="00304297" w:rsidRDefault="00304297" w:rsidP="00703253"/>
    <w:p w14:paraId="7F00F6E3" w14:textId="77777777" w:rsidR="001C0C85" w:rsidRDefault="00703253" w:rsidP="001C0C85">
      <w:pPr>
        <w:keepNext/>
        <w:jc w:val="center"/>
      </w:pPr>
      <w:r>
        <w:rPr>
          <w:noProof/>
        </w:rPr>
        <w:drawing>
          <wp:inline distT="0" distB="0" distL="0" distR="0" wp14:anchorId="091DAA2F" wp14:editId="69CB9CFB">
            <wp:extent cx="3838424" cy="2880000"/>
            <wp:effectExtent l="0" t="0" r="0" b="0"/>
            <wp:docPr id="210" name="Slika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7A41832B" w14:textId="4DFDAAF8" w:rsidR="00703253" w:rsidRDefault="001C0C85" w:rsidP="001C0C85">
      <w:pPr>
        <w:pStyle w:val="Napis"/>
        <w:jc w:val="center"/>
      </w:pPr>
      <w:bookmarkStart w:id="43" w:name="_Toc69722093"/>
      <w:r>
        <w:t xml:space="preserve">Picture </w:t>
      </w:r>
      <w:fldSimple w:instr=" SEQ Picture \* ARABIC ">
        <w:r w:rsidR="00CE36C1">
          <w:rPr>
            <w:noProof/>
          </w:rPr>
          <w:t>39</w:t>
        </w:r>
      </w:fldSimple>
      <w:r>
        <w:t xml:space="preserve">: </w:t>
      </w:r>
      <w:r w:rsidRPr="00806F72">
        <w:t>Pin 15: VDD18CORE</w:t>
      </w:r>
      <w:r>
        <w:t xml:space="preserve"> - AC</w:t>
      </w:r>
      <w:bookmarkEnd w:id="43"/>
    </w:p>
    <w:p w14:paraId="77B963BB" w14:textId="435245A4" w:rsidR="00304297" w:rsidRDefault="00304297" w:rsidP="00703253"/>
    <w:p w14:paraId="4646731A" w14:textId="17BA9413" w:rsidR="001C0C85" w:rsidRDefault="001C0C85" w:rsidP="00703253"/>
    <w:p w14:paraId="6BCF5865" w14:textId="0C7EFD13" w:rsidR="001C0C85" w:rsidRDefault="001C0C85" w:rsidP="00703253"/>
    <w:p w14:paraId="7EBF8868" w14:textId="14E0FB10" w:rsidR="001C0C85" w:rsidRDefault="001C0C85" w:rsidP="00703253"/>
    <w:p w14:paraId="160C6344" w14:textId="7448E1FF" w:rsidR="001C0C85" w:rsidRDefault="001C0C85" w:rsidP="00703253"/>
    <w:p w14:paraId="2B12D99E" w14:textId="0D333E1F" w:rsidR="001C0C85" w:rsidRDefault="001C0C85" w:rsidP="00703253"/>
    <w:p w14:paraId="01E2D5D3" w14:textId="7631B9B8" w:rsidR="001C0C85" w:rsidRDefault="001C0C85" w:rsidP="00703253"/>
    <w:p w14:paraId="6CAEBF48" w14:textId="06ED0C3E" w:rsidR="001C0C85" w:rsidRDefault="001C0C85" w:rsidP="00703253"/>
    <w:p w14:paraId="4EFB6D55" w14:textId="1E9E224F" w:rsidR="001C0C85" w:rsidRDefault="001C0C85" w:rsidP="00703253"/>
    <w:p w14:paraId="3396EEAA" w14:textId="404ED1EA" w:rsidR="001C0C85" w:rsidRDefault="001C0C85" w:rsidP="00703253"/>
    <w:p w14:paraId="2AD7D5E6" w14:textId="77777777" w:rsidR="001C0C85" w:rsidRDefault="001C0C85" w:rsidP="00703253"/>
    <w:p w14:paraId="3E520839" w14:textId="77777777" w:rsidR="00703253" w:rsidRPr="00CE36C1" w:rsidRDefault="00703253" w:rsidP="00703253">
      <w:pPr>
        <w:rPr>
          <w:b/>
          <w:bCs/>
        </w:rPr>
      </w:pPr>
      <w:r w:rsidRPr="00CE36C1">
        <w:rPr>
          <w:b/>
          <w:bCs/>
        </w:rPr>
        <w:lastRenderedPageBreak/>
        <w:t>Pin 19: VDD33IO</w:t>
      </w:r>
    </w:p>
    <w:p w14:paraId="4955528D" w14:textId="77777777" w:rsidR="00304297" w:rsidRDefault="00304297" w:rsidP="00703253">
      <w:pPr>
        <w:rPr>
          <w:noProof/>
        </w:rPr>
      </w:pPr>
    </w:p>
    <w:p w14:paraId="413F27D7" w14:textId="77777777" w:rsidR="00304297" w:rsidRDefault="00304297" w:rsidP="00703253">
      <w:pPr>
        <w:rPr>
          <w:noProof/>
        </w:rPr>
      </w:pPr>
    </w:p>
    <w:p w14:paraId="3B99BB1A" w14:textId="77777777" w:rsidR="001C0C85" w:rsidRDefault="00703253" w:rsidP="001C0C85">
      <w:pPr>
        <w:keepNext/>
        <w:jc w:val="center"/>
      </w:pPr>
      <w:r>
        <w:rPr>
          <w:noProof/>
        </w:rPr>
        <w:drawing>
          <wp:inline distT="0" distB="0" distL="0" distR="0" wp14:anchorId="42ADA5A6" wp14:editId="21DA0B97">
            <wp:extent cx="3838424" cy="2880000"/>
            <wp:effectExtent l="0" t="0" r="0" b="0"/>
            <wp:docPr id="211" name="Slika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1B4F25EE" w14:textId="75A29FFE" w:rsidR="00304297" w:rsidRDefault="001C0C85" w:rsidP="001C0C85">
      <w:pPr>
        <w:pStyle w:val="Napis"/>
        <w:jc w:val="center"/>
      </w:pPr>
      <w:bookmarkStart w:id="44" w:name="_Toc69722094"/>
      <w:r>
        <w:t xml:space="preserve">Picture </w:t>
      </w:r>
      <w:fldSimple w:instr=" SEQ Picture \* ARABIC ">
        <w:r w:rsidR="00CE36C1">
          <w:rPr>
            <w:noProof/>
          </w:rPr>
          <w:t>40</w:t>
        </w:r>
      </w:fldSimple>
      <w:r>
        <w:t xml:space="preserve">: </w:t>
      </w:r>
      <w:r w:rsidRPr="00E80729">
        <w:t>Pin 19: VDD33IO</w:t>
      </w:r>
      <w:r>
        <w:t xml:space="preserve"> - DC</w:t>
      </w:r>
      <w:bookmarkEnd w:id="44"/>
    </w:p>
    <w:p w14:paraId="2505735A" w14:textId="77777777" w:rsidR="00304297" w:rsidRDefault="00304297" w:rsidP="00703253"/>
    <w:p w14:paraId="375A2663" w14:textId="77777777" w:rsidR="001C0C85" w:rsidRDefault="00703253" w:rsidP="001C0C85">
      <w:pPr>
        <w:keepNext/>
        <w:jc w:val="center"/>
      </w:pPr>
      <w:r>
        <w:rPr>
          <w:noProof/>
        </w:rPr>
        <w:drawing>
          <wp:inline distT="0" distB="0" distL="0" distR="0" wp14:anchorId="370978F4" wp14:editId="706398F9">
            <wp:extent cx="3838424" cy="2880000"/>
            <wp:effectExtent l="0" t="0" r="0" b="0"/>
            <wp:docPr id="212" name="Slika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6C12596E" w14:textId="0AA39E79" w:rsidR="00703253" w:rsidRDefault="001C0C85" w:rsidP="001C0C85">
      <w:pPr>
        <w:pStyle w:val="Napis"/>
        <w:jc w:val="center"/>
      </w:pPr>
      <w:bookmarkStart w:id="45" w:name="_Toc69722095"/>
      <w:r>
        <w:t xml:space="preserve">Picture </w:t>
      </w:r>
      <w:fldSimple w:instr=" SEQ Picture \* ARABIC ">
        <w:r w:rsidR="00CE36C1">
          <w:rPr>
            <w:noProof/>
          </w:rPr>
          <w:t>41</w:t>
        </w:r>
      </w:fldSimple>
      <w:r>
        <w:t xml:space="preserve">: </w:t>
      </w:r>
      <w:r w:rsidRPr="0059522E">
        <w:t>Pin 19: VDD33IO</w:t>
      </w:r>
      <w:r>
        <w:t xml:space="preserve"> - AC</w:t>
      </w:r>
      <w:bookmarkEnd w:id="45"/>
    </w:p>
    <w:p w14:paraId="7DC91B39" w14:textId="77777777" w:rsidR="001C0C85" w:rsidRDefault="001C0C85" w:rsidP="00703253"/>
    <w:p w14:paraId="02B08FB6" w14:textId="77777777" w:rsidR="001C0C85" w:rsidRDefault="001C0C85" w:rsidP="00703253"/>
    <w:p w14:paraId="10286582" w14:textId="77777777" w:rsidR="001C0C85" w:rsidRDefault="001C0C85" w:rsidP="00703253"/>
    <w:p w14:paraId="18D55AFF" w14:textId="77777777" w:rsidR="001C0C85" w:rsidRDefault="001C0C85" w:rsidP="00703253"/>
    <w:p w14:paraId="387AA595" w14:textId="77777777" w:rsidR="001C0C85" w:rsidRDefault="001C0C85" w:rsidP="00703253"/>
    <w:p w14:paraId="2C73BC69" w14:textId="77777777" w:rsidR="001C0C85" w:rsidRDefault="001C0C85" w:rsidP="00703253"/>
    <w:p w14:paraId="4A4A0CAC" w14:textId="77777777" w:rsidR="001C0C85" w:rsidRDefault="001C0C85" w:rsidP="00703253"/>
    <w:p w14:paraId="2A05A99D" w14:textId="77777777" w:rsidR="001C0C85" w:rsidRDefault="001C0C85" w:rsidP="00703253"/>
    <w:p w14:paraId="2057BA00" w14:textId="77777777" w:rsidR="001C0C85" w:rsidRDefault="001C0C85" w:rsidP="00703253"/>
    <w:p w14:paraId="4019AFA6" w14:textId="77777777" w:rsidR="001C0C85" w:rsidRDefault="001C0C85" w:rsidP="00703253"/>
    <w:p w14:paraId="16FDD24A" w14:textId="608742C7" w:rsidR="00703253" w:rsidRPr="00CE36C1" w:rsidRDefault="00703253" w:rsidP="00703253">
      <w:pPr>
        <w:rPr>
          <w:b/>
          <w:bCs/>
        </w:rPr>
      </w:pPr>
      <w:r w:rsidRPr="00CE36C1">
        <w:rPr>
          <w:b/>
          <w:bCs/>
        </w:rPr>
        <w:lastRenderedPageBreak/>
        <w:t>Pin 27: VCC33IO</w:t>
      </w:r>
    </w:p>
    <w:p w14:paraId="3D5AA856" w14:textId="77777777" w:rsidR="00304297" w:rsidRDefault="00304297" w:rsidP="00703253"/>
    <w:p w14:paraId="03B15590" w14:textId="77777777" w:rsidR="001C0C85" w:rsidRDefault="00703253" w:rsidP="001C0C85">
      <w:pPr>
        <w:keepNext/>
        <w:jc w:val="center"/>
      </w:pPr>
      <w:r>
        <w:rPr>
          <w:noProof/>
        </w:rPr>
        <w:drawing>
          <wp:inline distT="0" distB="0" distL="0" distR="0" wp14:anchorId="0D829E1C" wp14:editId="5C3223A9">
            <wp:extent cx="3838424" cy="2880000"/>
            <wp:effectExtent l="0" t="0" r="0" b="0"/>
            <wp:docPr id="213" name="Slika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34970BDE" w14:textId="3A0FA10B" w:rsidR="00304297" w:rsidRDefault="001C0C85" w:rsidP="001C0C85">
      <w:pPr>
        <w:pStyle w:val="Napis"/>
        <w:jc w:val="center"/>
      </w:pPr>
      <w:bookmarkStart w:id="46" w:name="_Toc69722096"/>
      <w:r>
        <w:t xml:space="preserve">Picture </w:t>
      </w:r>
      <w:fldSimple w:instr=" SEQ Picture \* ARABIC ">
        <w:r w:rsidR="00CE36C1">
          <w:rPr>
            <w:noProof/>
          </w:rPr>
          <w:t>42</w:t>
        </w:r>
      </w:fldSimple>
      <w:r>
        <w:t xml:space="preserve">: </w:t>
      </w:r>
      <w:r w:rsidRPr="00591627">
        <w:t>Pin 27: VCC33IO</w:t>
      </w:r>
      <w:r>
        <w:t xml:space="preserve"> - DC</w:t>
      </w:r>
      <w:bookmarkEnd w:id="46"/>
    </w:p>
    <w:p w14:paraId="53565540" w14:textId="77777777" w:rsidR="00304297" w:rsidRDefault="00304297" w:rsidP="00703253"/>
    <w:p w14:paraId="2EBE9698" w14:textId="77777777" w:rsidR="001C0C85" w:rsidRDefault="00703253" w:rsidP="001C0C85">
      <w:pPr>
        <w:keepNext/>
        <w:jc w:val="center"/>
      </w:pPr>
      <w:r>
        <w:rPr>
          <w:noProof/>
        </w:rPr>
        <w:drawing>
          <wp:inline distT="0" distB="0" distL="0" distR="0" wp14:anchorId="5F13559F" wp14:editId="29CD8154">
            <wp:extent cx="3838424" cy="2880000"/>
            <wp:effectExtent l="0" t="0" r="0" b="0"/>
            <wp:docPr id="214" name="Slika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22792824" w14:textId="67B59AB7" w:rsidR="00703253" w:rsidRDefault="001C0C85" w:rsidP="001C0C85">
      <w:pPr>
        <w:pStyle w:val="Napis"/>
        <w:jc w:val="center"/>
      </w:pPr>
      <w:bookmarkStart w:id="47" w:name="_Toc69722097"/>
      <w:r>
        <w:t xml:space="preserve">Picture </w:t>
      </w:r>
      <w:fldSimple w:instr=" SEQ Picture \* ARABIC ">
        <w:r w:rsidR="00CE36C1">
          <w:rPr>
            <w:noProof/>
          </w:rPr>
          <w:t>43</w:t>
        </w:r>
      </w:fldSimple>
      <w:r>
        <w:t xml:space="preserve">: </w:t>
      </w:r>
      <w:r w:rsidRPr="001C4216">
        <w:t>Pin 27: VCC33IO</w:t>
      </w:r>
      <w:r>
        <w:t xml:space="preserve"> - AC</w:t>
      </w:r>
      <w:bookmarkEnd w:id="47"/>
    </w:p>
    <w:p w14:paraId="1D05BCF4" w14:textId="77777777" w:rsidR="00703253" w:rsidRDefault="00703253" w:rsidP="00703253"/>
    <w:p w14:paraId="002EA83F" w14:textId="77777777" w:rsidR="00703253" w:rsidRDefault="00703253" w:rsidP="00703253"/>
    <w:p w14:paraId="18F936EE" w14:textId="77777777" w:rsidR="00703253" w:rsidRDefault="00703253" w:rsidP="00703253"/>
    <w:p w14:paraId="2BBD0B3A" w14:textId="77777777" w:rsidR="00703253" w:rsidRDefault="00703253" w:rsidP="00703253"/>
    <w:p w14:paraId="0E646BD9" w14:textId="4BE73F1E" w:rsidR="00703253" w:rsidRDefault="00703253" w:rsidP="00703253"/>
    <w:p w14:paraId="016D464E" w14:textId="582EE119" w:rsidR="001C0C85" w:rsidRDefault="001C0C85" w:rsidP="00703253"/>
    <w:p w14:paraId="197E4FDB" w14:textId="1DCA4659" w:rsidR="001C0C85" w:rsidRDefault="001C0C85" w:rsidP="00703253"/>
    <w:p w14:paraId="73F98A3D" w14:textId="77777777" w:rsidR="001C0C85" w:rsidRDefault="001C0C85" w:rsidP="00703253"/>
    <w:p w14:paraId="3D8A1D3A" w14:textId="77777777" w:rsidR="00703253" w:rsidRDefault="00703253" w:rsidP="00703253"/>
    <w:p w14:paraId="76901927" w14:textId="77777777" w:rsidR="00703253" w:rsidRDefault="00703253" w:rsidP="00703253"/>
    <w:p w14:paraId="1121DA44" w14:textId="77777777" w:rsidR="00703253" w:rsidRDefault="00703253" w:rsidP="00703253"/>
    <w:p w14:paraId="5ABF2829" w14:textId="77777777" w:rsidR="00703253" w:rsidRPr="00CE36C1" w:rsidRDefault="00703253" w:rsidP="00703253">
      <w:pPr>
        <w:rPr>
          <w:b/>
          <w:bCs/>
        </w:rPr>
      </w:pPr>
      <w:r w:rsidRPr="00CE36C1">
        <w:rPr>
          <w:b/>
          <w:bCs/>
        </w:rPr>
        <w:lastRenderedPageBreak/>
        <w:t>Pin 33: VDD33IO</w:t>
      </w:r>
    </w:p>
    <w:p w14:paraId="5CD1F62C" w14:textId="77777777" w:rsidR="00304297" w:rsidRDefault="00304297" w:rsidP="00703253"/>
    <w:p w14:paraId="19224133" w14:textId="77777777" w:rsidR="001C0C85" w:rsidRDefault="00703253" w:rsidP="001C0C85">
      <w:pPr>
        <w:keepNext/>
        <w:jc w:val="center"/>
      </w:pPr>
      <w:r>
        <w:rPr>
          <w:noProof/>
        </w:rPr>
        <w:drawing>
          <wp:inline distT="0" distB="0" distL="0" distR="0" wp14:anchorId="43F8EEBE" wp14:editId="48B547BF">
            <wp:extent cx="3838424" cy="2880000"/>
            <wp:effectExtent l="0" t="0" r="0" b="0"/>
            <wp:docPr id="215" name="Slika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45D31146" w14:textId="15664019" w:rsidR="00304297" w:rsidRDefault="001C0C85" w:rsidP="001C0C85">
      <w:pPr>
        <w:pStyle w:val="Napis"/>
        <w:jc w:val="center"/>
      </w:pPr>
      <w:bookmarkStart w:id="48" w:name="_Toc69722098"/>
      <w:r>
        <w:t xml:space="preserve">Picture </w:t>
      </w:r>
      <w:fldSimple w:instr=" SEQ Picture \* ARABIC ">
        <w:r w:rsidR="00CE36C1">
          <w:rPr>
            <w:noProof/>
          </w:rPr>
          <w:t>44</w:t>
        </w:r>
      </w:fldSimple>
      <w:r>
        <w:t xml:space="preserve">: </w:t>
      </w:r>
      <w:r w:rsidRPr="00985621">
        <w:t>Pin 33: VDD33IO</w:t>
      </w:r>
      <w:r>
        <w:t xml:space="preserve"> - DC</w:t>
      </w:r>
      <w:bookmarkEnd w:id="48"/>
    </w:p>
    <w:p w14:paraId="41284110" w14:textId="77777777" w:rsidR="00304297" w:rsidRDefault="00304297" w:rsidP="00703253"/>
    <w:p w14:paraId="610C4AC4" w14:textId="77777777" w:rsidR="001C0C85" w:rsidRDefault="00703253" w:rsidP="001C0C85">
      <w:pPr>
        <w:keepNext/>
        <w:jc w:val="center"/>
      </w:pPr>
      <w:r>
        <w:rPr>
          <w:noProof/>
        </w:rPr>
        <w:drawing>
          <wp:inline distT="0" distB="0" distL="0" distR="0" wp14:anchorId="51DF0AF8" wp14:editId="08C7951F">
            <wp:extent cx="3838424" cy="2880000"/>
            <wp:effectExtent l="0" t="0" r="0" b="0"/>
            <wp:docPr id="216" name="Slika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72749558" w14:textId="6A0DCCE8" w:rsidR="00703253" w:rsidRDefault="001C0C85" w:rsidP="001C0C85">
      <w:pPr>
        <w:pStyle w:val="Napis"/>
        <w:jc w:val="center"/>
      </w:pPr>
      <w:bookmarkStart w:id="49" w:name="_Toc69722099"/>
      <w:r>
        <w:t xml:space="preserve">Picture </w:t>
      </w:r>
      <w:fldSimple w:instr=" SEQ Picture \* ARABIC ">
        <w:r w:rsidR="00CE36C1">
          <w:rPr>
            <w:noProof/>
          </w:rPr>
          <w:t>45</w:t>
        </w:r>
      </w:fldSimple>
      <w:r>
        <w:t xml:space="preserve">: </w:t>
      </w:r>
      <w:r w:rsidRPr="009C0C9D">
        <w:t>Pin 33: VDD33IO</w:t>
      </w:r>
      <w:r>
        <w:t xml:space="preserve"> - AC</w:t>
      </w:r>
      <w:bookmarkEnd w:id="49"/>
    </w:p>
    <w:p w14:paraId="24E5B56C" w14:textId="6BB07C22" w:rsidR="00304297" w:rsidRDefault="00304297" w:rsidP="00304297">
      <w:pPr>
        <w:jc w:val="center"/>
      </w:pPr>
    </w:p>
    <w:p w14:paraId="6C971531" w14:textId="7B14E7EB" w:rsidR="001C0C85" w:rsidRDefault="001C0C85" w:rsidP="00304297">
      <w:pPr>
        <w:jc w:val="center"/>
      </w:pPr>
    </w:p>
    <w:p w14:paraId="6C120A98" w14:textId="0B2D5C89" w:rsidR="001C0C85" w:rsidRDefault="001C0C85" w:rsidP="00304297">
      <w:pPr>
        <w:jc w:val="center"/>
      </w:pPr>
    </w:p>
    <w:p w14:paraId="6643BC39" w14:textId="4F98C959" w:rsidR="001C0C85" w:rsidRDefault="001C0C85" w:rsidP="00304297">
      <w:pPr>
        <w:jc w:val="center"/>
      </w:pPr>
    </w:p>
    <w:p w14:paraId="337131BA" w14:textId="188D709C" w:rsidR="001C0C85" w:rsidRDefault="001C0C85" w:rsidP="00304297">
      <w:pPr>
        <w:jc w:val="center"/>
      </w:pPr>
    </w:p>
    <w:p w14:paraId="0525C174" w14:textId="147B3C23" w:rsidR="001C0C85" w:rsidRDefault="001C0C85" w:rsidP="00304297">
      <w:pPr>
        <w:jc w:val="center"/>
      </w:pPr>
    </w:p>
    <w:p w14:paraId="56BEB8A5" w14:textId="6DBE790A" w:rsidR="001C0C85" w:rsidRDefault="001C0C85" w:rsidP="00304297">
      <w:pPr>
        <w:jc w:val="center"/>
      </w:pPr>
    </w:p>
    <w:p w14:paraId="3F367270" w14:textId="26D10BA1" w:rsidR="001C0C85" w:rsidRDefault="001C0C85" w:rsidP="00304297">
      <w:pPr>
        <w:jc w:val="center"/>
      </w:pPr>
    </w:p>
    <w:p w14:paraId="3CB7EA44" w14:textId="76A3172E" w:rsidR="001C0C85" w:rsidRDefault="001C0C85" w:rsidP="00304297">
      <w:pPr>
        <w:jc w:val="center"/>
      </w:pPr>
    </w:p>
    <w:p w14:paraId="69BD2FCD" w14:textId="19DFC17D" w:rsidR="001C0C85" w:rsidRDefault="001C0C85" w:rsidP="00304297">
      <w:pPr>
        <w:jc w:val="center"/>
      </w:pPr>
    </w:p>
    <w:p w14:paraId="380E8F1C" w14:textId="77777777" w:rsidR="001C0C85" w:rsidRDefault="001C0C85" w:rsidP="00304297">
      <w:pPr>
        <w:jc w:val="center"/>
      </w:pPr>
    </w:p>
    <w:p w14:paraId="7D9232BF" w14:textId="1B6DA4D6" w:rsidR="00703253" w:rsidRPr="00CE36C1" w:rsidRDefault="00703253" w:rsidP="00703253">
      <w:pPr>
        <w:rPr>
          <w:b/>
          <w:bCs/>
        </w:rPr>
      </w:pPr>
      <w:r w:rsidRPr="00CE36C1">
        <w:rPr>
          <w:b/>
          <w:bCs/>
        </w:rPr>
        <w:lastRenderedPageBreak/>
        <w:t>Pin 38: VDD18CORE</w:t>
      </w:r>
    </w:p>
    <w:p w14:paraId="58596CD9" w14:textId="77777777" w:rsidR="00304297" w:rsidRDefault="00304297" w:rsidP="00703253"/>
    <w:p w14:paraId="761FE0EC" w14:textId="77777777" w:rsidR="001C0C85" w:rsidRDefault="00703253" w:rsidP="001C0C85">
      <w:pPr>
        <w:keepNext/>
        <w:jc w:val="center"/>
      </w:pPr>
      <w:r>
        <w:rPr>
          <w:noProof/>
        </w:rPr>
        <w:drawing>
          <wp:inline distT="0" distB="0" distL="0" distR="0" wp14:anchorId="5009C21C" wp14:editId="0AEF0DA4">
            <wp:extent cx="3838424" cy="2880000"/>
            <wp:effectExtent l="0" t="0" r="0" b="0"/>
            <wp:docPr id="217" name="Slika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7FCAF7F6" w14:textId="4CF7FCFC" w:rsidR="00304297" w:rsidRDefault="001C0C85" w:rsidP="001C0C85">
      <w:pPr>
        <w:pStyle w:val="Napis"/>
        <w:jc w:val="center"/>
      </w:pPr>
      <w:bookmarkStart w:id="50" w:name="_Toc69722100"/>
      <w:r>
        <w:t xml:space="preserve">Picture </w:t>
      </w:r>
      <w:fldSimple w:instr=" SEQ Picture \* ARABIC ">
        <w:r w:rsidR="00CE36C1">
          <w:rPr>
            <w:noProof/>
          </w:rPr>
          <w:t>46</w:t>
        </w:r>
      </w:fldSimple>
      <w:r>
        <w:t xml:space="preserve">: </w:t>
      </w:r>
      <w:r w:rsidRPr="00B649A9">
        <w:t>Pin 38: VDD18CORE</w:t>
      </w:r>
      <w:r>
        <w:rPr>
          <w:noProof/>
        </w:rPr>
        <w:t xml:space="preserve"> - DC</w:t>
      </w:r>
      <w:bookmarkEnd w:id="50"/>
    </w:p>
    <w:p w14:paraId="59AB3775" w14:textId="77777777" w:rsidR="00304297" w:rsidRDefault="00304297" w:rsidP="00703253"/>
    <w:p w14:paraId="6E8AF2CD" w14:textId="77777777" w:rsidR="001C0C85" w:rsidRDefault="00703253" w:rsidP="001C0C85">
      <w:pPr>
        <w:keepNext/>
        <w:jc w:val="center"/>
      </w:pPr>
      <w:r>
        <w:rPr>
          <w:noProof/>
        </w:rPr>
        <w:drawing>
          <wp:inline distT="0" distB="0" distL="0" distR="0" wp14:anchorId="42A7AA3A" wp14:editId="475C5483">
            <wp:extent cx="3838424" cy="2880000"/>
            <wp:effectExtent l="0" t="0" r="0" b="0"/>
            <wp:docPr id="218" name="Slika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6CB1CB3C" w14:textId="4862AC8B" w:rsidR="00703253" w:rsidRDefault="001C0C85" w:rsidP="001C0C85">
      <w:pPr>
        <w:pStyle w:val="Napis"/>
        <w:jc w:val="center"/>
      </w:pPr>
      <w:bookmarkStart w:id="51" w:name="_Toc69722101"/>
      <w:r>
        <w:t xml:space="preserve">Picture </w:t>
      </w:r>
      <w:fldSimple w:instr=" SEQ Picture \* ARABIC ">
        <w:r w:rsidR="00CE36C1">
          <w:rPr>
            <w:noProof/>
          </w:rPr>
          <w:t>47</w:t>
        </w:r>
      </w:fldSimple>
      <w:r>
        <w:t xml:space="preserve">: </w:t>
      </w:r>
      <w:r w:rsidRPr="0048026C">
        <w:t>Pin 38: VDD18CORE</w:t>
      </w:r>
      <w:r>
        <w:t xml:space="preserve"> - AC</w:t>
      </w:r>
      <w:bookmarkEnd w:id="51"/>
    </w:p>
    <w:p w14:paraId="53BAFC78" w14:textId="77777777" w:rsidR="00304297" w:rsidRDefault="00304297" w:rsidP="00703253"/>
    <w:p w14:paraId="289F0EC0" w14:textId="77777777" w:rsidR="001C0C85" w:rsidRDefault="001C0C85" w:rsidP="00703253"/>
    <w:p w14:paraId="6A2E3DDF" w14:textId="77777777" w:rsidR="001C0C85" w:rsidRDefault="001C0C85" w:rsidP="00703253"/>
    <w:p w14:paraId="60C96F11" w14:textId="77777777" w:rsidR="001C0C85" w:rsidRDefault="001C0C85" w:rsidP="00703253"/>
    <w:p w14:paraId="4345ADB0" w14:textId="77777777" w:rsidR="001C0C85" w:rsidRDefault="001C0C85" w:rsidP="00703253"/>
    <w:p w14:paraId="20D827C2" w14:textId="77777777" w:rsidR="001C0C85" w:rsidRDefault="001C0C85" w:rsidP="00703253"/>
    <w:p w14:paraId="28E61B39" w14:textId="77777777" w:rsidR="001C0C85" w:rsidRDefault="001C0C85" w:rsidP="00703253"/>
    <w:p w14:paraId="3DE706BF" w14:textId="77777777" w:rsidR="001C0C85" w:rsidRDefault="001C0C85" w:rsidP="00703253"/>
    <w:p w14:paraId="42368D0A" w14:textId="77777777" w:rsidR="001C0C85" w:rsidRDefault="001C0C85" w:rsidP="00703253"/>
    <w:p w14:paraId="0661FEAB" w14:textId="77777777" w:rsidR="001C0C85" w:rsidRDefault="001C0C85" w:rsidP="00703253"/>
    <w:p w14:paraId="04F81E58" w14:textId="77777777" w:rsidR="001C0C85" w:rsidRDefault="001C0C85" w:rsidP="00703253"/>
    <w:p w14:paraId="7BCEB4C1" w14:textId="787393C0" w:rsidR="00703253" w:rsidRPr="00CE36C1" w:rsidRDefault="00703253" w:rsidP="00703253">
      <w:pPr>
        <w:rPr>
          <w:b/>
          <w:bCs/>
        </w:rPr>
      </w:pPr>
      <w:r w:rsidRPr="00CE36C1">
        <w:rPr>
          <w:b/>
          <w:bCs/>
        </w:rPr>
        <w:lastRenderedPageBreak/>
        <w:t>Pin 39: VDD33IO</w:t>
      </w:r>
    </w:p>
    <w:p w14:paraId="5A76A6B5" w14:textId="77777777" w:rsidR="00304297" w:rsidRDefault="00304297" w:rsidP="00703253"/>
    <w:p w14:paraId="7A72667F" w14:textId="77777777" w:rsidR="001C0C85" w:rsidRDefault="00703253" w:rsidP="001C0C85">
      <w:pPr>
        <w:keepNext/>
        <w:jc w:val="center"/>
      </w:pPr>
      <w:r>
        <w:rPr>
          <w:noProof/>
        </w:rPr>
        <w:drawing>
          <wp:inline distT="0" distB="0" distL="0" distR="0" wp14:anchorId="180FDF0B" wp14:editId="3A5A443B">
            <wp:extent cx="3838424" cy="2880000"/>
            <wp:effectExtent l="0" t="0" r="0" b="0"/>
            <wp:docPr id="219" name="Slika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60894D12" w14:textId="23EAD55B" w:rsidR="00304297" w:rsidRDefault="001C0C85" w:rsidP="001C0C85">
      <w:pPr>
        <w:pStyle w:val="Napis"/>
        <w:jc w:val="center"/>
      </w:pPr>
      <w:bookmarkStart w:id="52" w:name="_Toc69722102"/>
      <w:r>
        <w:t xml:space="preserve">Picture </w:t>
      </w:r>
      <w:fldSimple w:instr=" SEQ Picture \* ARABIC ">
        <w:r w:rsidR="00CE36C1">
          <w:rPr>
            <w:noProof/>
          </w:rPr>
          <w:t>48</w:t>
        </w:r>
      </w:fldSimple>
      <w:r>
        <w:t xml:space="preserve">: </w:t>
      </w:r>
      <w:r w:rsidRPr="001F7502">
        <w:t>Pin 39: VDD33IO</w:t>
      </w:r>
      <w:r>
        <w:t xml:space="preserve"> - DC</w:t>
      </w:r>
      <w:bookmarkEnd w:id="52"/>
    </w:p>
    <w:p w14:paraId="5EB9232C" w14:textId="77777777" w:rsidR="00304297" w:rsidRDefault="00304297" w:rsidP="00703253"/>
    <w:p w14:paraId="073358CF" w14:textId="77777777" w:rsidR="001C0C85" w:rsidRDefault="00703253" w:rsidP="001C0C85">
      <w:pPr>
        <w:keepNext/>
        <w:jc w:val="center"/>
      </w:pPr>
      <w:r>
        <w:rPr>
          <w:noProof/>
        </w:rPr>
        <w:drawing>
          <wp:inline distT="0" distB="0" distL="0" distR="0" wp14:anchorId="10F1799C" wp14:editId="58A8BEC0">
            <wp:extent cx="3838424" cy="2880000"/>
            <wp:effectExtent l="0" t="0" r="0" b="0"/>
            <wp:docPr id="222" name="Slika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43F948F9" w14:textId="0E8426E1" w:rsidR="00703253" w:rsidRDefault="001C0C85" w:rsidP="001C0C85">
      <w:pPr>
        <w:pStyle w:val="Napis"/>
        <w:jc w:val="center"/>
      </w:pPr>
      <w:bookmarkStart w:id="53" w:name="_Toc69722103"/>
      <w:r>
        <w:t xml:space="preserve">Picture </w:t>
      </w:r>
      <w:fldSimple w:instr=" SEQ Picture \* ARABIC ">
        <w:r w:rsidR="00CE36C1">
          <w:rPr>
            <w:noProof/>
          </w:rPr>
          <w:t>49</w:t>
        </w:r>
      </w:fldSimple>
      <w:r>
        <w:t xml:space="preserve">: </w:t>
      </w:r>
      <w:r w:rsidRPr="008403A4">
        <w:t>Pin 39: VDD33IO</w:t>
      </w:r>
      <w:r>
        <w:t xml:space="preserve"> - AC</w:t>
      </w:r>
      <w:bookmarkEnd w:id="53"/>
    </w:p>
    <w:p w14:paraId="00134E5F" w14:textId="77777777" w:rsidR="00304297" w:rsidRDefault="00304297" w:rsidP="00703253"/>
    <w:p w14:paraId="4D7151D9" w14:textId="77777777" w:rsidR="00703253" w:rsidRDefault="00703253" w:rsidP="00703253"/>
    <w:p w14:paraId="0F5DC00F" w14:textId="77777777" w:rsidR="00703253" w:rsidRDefault="00703253" w:rsidP="00703253"/>
    <w:p w14:paraId="1A9DCB34" w14:textId="77777777" w:rsidR="00703253" w:rsidRDefault="00703253" w:rsidP="00703253"/>
    <w:p w14:paraId="328955DE" w14:textId="77777777" w:rsidR="00703253" w:rsidRDefault="00703253" w:rsidP="00703253"/>
    <w:p w14:paraId="59B00688" w14:textId="77777777" w:rsidR="00703253" w:rsidRDefault="00703253" w:rsidP="00703253"/>
    <w:p w14:paraId="50F763ED" w14:textId="77777777" w:rsidR="00703253" w:rsidRDefault="00703253" w:rsidP="00703253"/>
    <w:p w14:paraId="3DC150BE" w14:textId="5CAAB6BF" w:rsidR="00703253" w:rsidRDefault="00703253" w:rsidP="00703253"/>
    <w:p w14:paraId="1C31A5EA" w14:textId="37B6C465" w:rsidR="001C0C85" w:rsidRDefault="001C0C85" w:rsidP="00703253"/>
    <w:p w14:paraId="79992DFB" w14:textId="77777777" w:rsidR="001C0C85" w:rsidRDefault="001C0C85" w:rsidP="00703253"/>
    <w:p w14:paraId="3C43541A" w14:textId="77777777" w:rsidR="00703253" w:rsidRDefault="00703253" w:rsidP="00703253"/>
    <w:p w14:paraId="7DFE436E" w14:textId="0485E77B" w:rsidR="00703253" w:rsidRPr="00CE36C1" w:rsidRDefault="00703253" w:rsidP="00703253">
      <w:pPr>
        <w:rPr>
          <w:b/>
          <w:bCs/>
        </w:rPr>
      </w:pPr>
      <w:r w:rsidRPr="00CE36C1">
        <w:rPr>
          <w:b/>
          <w:bCs/>
        </w:rPr>
        <w:lastRenderedPageBreak/>
        <w:t>Pin 46: VDD33IO</w:t>
      </w:r>
    </w:p>
    <w:p w14:paraId="200DFF60" w14:textId="77777777" w:rsidR="001C0C85" w:rsidRDefault="001C0C85" w:rsidP="00703253"/>
    <w:p w14:paraId="48FE7BA6" w14:textId="77777777" w:rsidR="001C0C85" w:rsidRDefault="00703253" w:rsidP="001C0C85">
      <w:pPr>
        <w:keepNext/>
        <w:jc w:val="center"/>
      </w:pPr>
      <w:r>
        <w:rPr>
          <w:noProof/>
        </w:rPr>
        <w:drawing>
          <wp:inline distT="0" distB="0" distL="0" distR="0" wp14:anchorId="2F68AD94" wp14:editId="73DC094E">
            <wp:extent cx="3838424" cy="2880000"/>
            <wp:effectExtent l="0" t="0" r="0" b="0"/>
            <wp:docPr id="223" name="Slika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7395DF34" w14:textId="19C0EDB3" w:rsidR="00304297" w:rsidRDefault="001C0C85" w:rsidP="001C0C85">
      <w:pPr>
        <w:pStyle w:val="Napis"/>
        <w:jc w:val="center"/>
      </w:pPr>
      <w:bookmarkStart w:id="54" w:name="_Toc69722104"/>
      <w:r>
        <w:t xml:space="preserve">Picture </w:t>
      </w:r>
      <w:fldSimple w:instr=" SEQ Picture \* ARABIC ">
        <w:r w:rsidR="00CE36C1">
          <w:rPr>
            <w:noProof/>
          </w:rPr>
          <w:t>50</w:t>
        </w:r>
      </w:fldSimple>
      <w:r>
        <w:t xml:space="preserve">: </w:t>
      </w:r>
      <w:r w:rsidRPr="00654345">
        <w:t>Pin 46: VDD33IO</w:t>
      </w:r>
      <w:r>
        <w:t xml:space="preserve"> - DC</w:t>
      </w:r>
      <w:bookmarkEnd w:id="54"/>
    </w:p>
    <w:p w14:paraId="4E010C9F" w14:textId="77777777" w:rsidR="00304297" w:rsidRDefault="00304297" w:rsidP="00703253"/>
    <w:p w14:paraId="460AA729" w14:textId="77777777" w:rsidR="001C0C85" w:rsidRDefault="00703253" w:rsidP="001C0C85">
      <w:pPr>
        <w:keepNext/>
        <w:jc w:val="center"/>
      </w:pPr>
      <w:r>
        <w:rPr>
          <w:noProof/>
        </w:rPr>
        <w:drawing>
          <wp:inline distT="0" distB="0" distL="0" distR="0" wp14:anchorId="3BC54385" wp14:editId="3AD02CDA">
            <wp:extent cx="3838424" cy="2880000"/>
            <wp:effectExtent l="0" t="0" r="0" b="0"/>
            <wp:docPr id="224" name="Slika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1E6DD8EF" w14:textId="0698B275" w:rsidR="00703253" w:rsidRDefault="001C0C85" w:rsidP="001C0C85">
      <w:pPr>
        <w:pStyle w:val="Napis"/>
        <w:jc w:val="center"/>
      </w:pPr>
      <w:bookmarkStart w:id="55" w:name="_Toc69722105"/>
      <w:r>
        <w:t xml:space="preserve">Picture </w:t>
      </w:r>
      <w:fldSimple w:instr=" SEQ Picture \* ARABIC ">
        <w:r w:rsidR="00CE36C1">
          <w:rPr>
            <w:noProof/>
          </w:rPr>
          <w:t>51</w:t>
        </w:r>
      </w:fldSimple>
      <w:r>
        <w:t xml:space="preserve">: </w:t>
      </w:r>
      <w:r w:rsidRPr="001A1278">
        <w:t>Pin 46: VDD33IO</w:t>
      </w:r>
      <w:r>
        <w:t xml:space="preserve"> - AC</w:t>
      </w:r>
      <w:bookmarkEnd w:id="55"/>
    </w:p>
    <w:p w14:paraId="635CF8E6" w14:textId="5F557545" w:rsidR="00304297" w:rsidRDefault="00304297" w:rsidP="00703253"/>
    <w:p w14:paraId="6C80BC3E" w14:textId="21C2911C" w:rsidR="001C0C85" w:rsidRDefault="001C0C85" w:rsidP="00703253"/>
    <w:p w14:paraId="404598F1" w14:textId="4909311D" w:rsidR="001C0C85" w:rsidRDefault="001C0C85" w:rsidP="00703253"/>
    <w:p w14:paraId="00ADFE08" w14:textId="2DF719E0" w:rsidR="001C0C85" w:rsidRDefault="001C0C85" w:rsidP="00703253"/>
    <w:p w14:paraId="7BA87D37" w14:textId="09D8A055" w:rsidR="001C0C85" w:rsidRDefault="001C0C85" w:rsidP="00703253"/>
    <w:p w14:paraId="568B839E" w14:textId="41451AB7" w:rsidR="001C0C85" w:rsidRDefault="001C0C85" w:rsidP="00703253"/>
    <w:p w14:paraId="131EC1EA" w14:textId="1E01E2E9" w:rsidR="001C0C85" w:rsidRDefault="001C0C85" w:rsidP="00703253"/>
    <w:p w14:paraId="496AC143" w14:textId="1F84FF28" w:rsidR="001C0C85" w:rsidRDefault="001C0C85" w:rsidP="00703253"/>
    <w:p w14:paraId="4C3D76E0" w14:textId="6D0644F1" w:rsidR="001C0C85" w:rsidRDefault="001C0C85" w:rsidP="00703253"/>
    <w:p w14:paraId="248FBC07" w14:textId="392D105E" w:rsidR="001C0C85" w:rsidRDefault="001C0C85" w:rsidP="00703253"/>
    <w:p w14:paraId="10D9A5FE" w14:textId="77777777" w:rsidR="001C0C85" w:rsidRDefault="001C0C85" w:rsidP="00703253"/>
    <w:p w14:paraId="772819F8" w14:textId="194E13DE" w:rsidR="00703253" w:rsidRPr="00CE36C1" w:rsidRDefault="00703253" w:rsidP="00703253">
      <w:pPr>
        <w:rPr>
          <w:b/>
          <w:bCs/>
        </w:rPr>
      </w:pPr>
      <w:r w:rsidRPr="00CE36C1">
        <w:rPr>
          <w:b/>
          <w:bCs/>
        </w:rPr>
        <w:lastRenderedPageBreak/>
        <w:t>Pin 48: VDD18ETHPLL</w:t>
      </w:r>
    </w:p>
    <w:p w14:paraId="31F8A763" w14:textId="77777777" w:rsidR="00304297" w:rsidRDefault="00304297" w:rsidP="00703253"/>
    <w:p w14:paraId="75B7991A" w14:textId="77777777" w:rsidR="001C0C85" w:rsidRDefault="00703253" w:rsidP="001C0C85">
      <w:pPr>
        <w:keepNext/>
        <w:jc w:val="center"/>
      </w:pPr>
      <w:r>
        <w:rPr>
          <w:noProof/>
        </w:rPr>
        <w:drawing>
          <wp:inline distT="0" distB="0" distL="0" distR="0" wp14:anchorId="5E5DB1B9" wp14:editId="46A499C9">
            <wp:extent cx="3838424" cy="2880000"/>
            <wp:effectExtent l="0" t="0" r="0" b="0"/>
            <wp:docPr id="225" name="Slika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790DCA41" w14:textId="62B5B9C7" w:rsidR="00304297" w:rsidRDefault="001C0C85" w:rsidP="001C0C85">
      <w:pPr>
        <w:pStyle w:val="Napis"/>
        <w:jc w:val="center"/>
      </w:pPr>
      <w:bookmarkStart w:id="56" w:name="_Toc69722106"/>
      <w:r>
        <w:t xml:space="preserve">Picture </w:t>
      </w:r>
      <w:fldSimple w:instr=" SEQ Picture \* ARABIC ">
        <w:r w:rsidR="00CE36C1">
          <w:rPr>
            <w:noProof/>
          </w:rPr>
          <w:t>52</w:t>
        </w:r>
      </w:fldSimple>
      <w:r>
        <w:t xml:space="preserve">: </w:t>
      </w:r>
      <w:r w:rsidRPr="00813874">
        <w:t>Pin 48: VDD18ETHPLL</w:t>
      </w:r>
      <w:r>
        <w:t xml:space="preserve"> - DC</w:t>
      </w:r>
      <w:bookmarkEnd w:id="56"/>
    </w:p>
    <w:p w14:paraId="43E985C2" w14:textId="77777777" w:rsidR="00304297" w:rsidRDefault="00304297" w:rsidP="00703253"/>
    <w:p w14:paraId="4E6D6282" w14:textId="77777777" w:rsidR="001C0C85" w:rsidRDefault="00703253" w:rsidP="001C0C85">
      <w:pPr>
        <w:keepNext/>
        <w:jc w:val="center"/>
      </w:pPr>
      <w:r>
        <w:rPr>
          <w:noProof/>
        </w:rPr>
        <w:drawing>
          <wp:inline distT="0" distB="0" distL="0" distR="0" wp14:anchorId="52CF2787" wp14:editId="7BC879BD">
            <wp:extent cx="3838426" cy="2880000"/>
            <wp:effectExtent l="0" t="0" r="0" b="0"/>
            <wp:docPr id="226" name="Slika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8426" cy="2880000"/>
                    </a:xfrm>
                    <a:prstGeom prst="rect">
                      <a:avLst/>
                    </a:prstGeom>
                    <a:noFill/>
                    <a:ln>
                      <a:noFill/>
                    </a:ln>
                  </pic:spPr>
                </pic:pic>
              </a:graphicData>
            </a:graphic>
          </wp:inline>
        </w:drawing>
      </w:r>
    </w:p>
    <w:p w14:paraId="5879346E" w14:textId="42808F12" w:rsidR="00703253" w:rsidRDefault="001C0C85" w:rsidP="001C0C85">
      <w:pPr>
        <w:pStyle w:val="Napis"/>
        <w:jc w:val="center"/>
      </w:pPr>
      <w:bookmarkStart w:id="57" w:name="_Toc69722107"/>
      <w:r>
        <w:t xml:space="preserve">Picture </w:t>
      </w:r>
      <w:fldSimple w:instr=" SEQ Picture \* ARABIC ">
        <w:r w:rsidR="00CE36C1">
          <w:rPr>
            <w:noProof/>
          </w:rPr>
          <w:t>53</w:t>
        </w:r>
      </w:fldSimple>
      <w:r>
        <w:t xml:space="preserve">: </w:t>
      </w:r>
      <w:r w:rsidRPr="00AC1ABE">
        <w:t>Pin 48: VDD18ETHPLL</w:t>
      </w:r>
      <w:r>
        <w:t xml:space="preserve"> - AC</w:t>
      </w:r>
      <w:bookmarkEnd w:id="57"/>
    </w:p>
    <w:p w14:paraId="1557CCC1" w14:textId="77777777" w:rsidR="001C0C85" w:rsidRDefault="001C0C85" w:rsidP="00703253"/>
    <w:p w14:paraId="70DCE534" w14:textId="77777777" w:rsidR="001C0C85" w:rsidRDefault="001C0C85" w:rsidP="00703253"/>
    <w:p w14:paraId="122A79F5" w14:textId="77777777" w:rsidR="001C0C85" w:rsidRDefault="001C0C85" w:rsidP="00703253"/>
    <w:p w14:paraId="3A87C04F" w14:textId="77777777" w:rsidR="001C0C85" w:rsidRDefault="001C0C85" w:rsidP="00703253"/>
    <w:p w14:paraId="09DA2EF5" w14:textId="77777777" w:rsidR="001C0C85" w:rsidRDefault="001C0C85" w:rsidP="00703253"/>
    <w:p w14:paraId="770F7DF4" w14:textId="77777777" w:rsidR="001C0C85" w:rsidRDefault="001C0C85" w:rsidP="00703253"/>
    <w:p w14:paraId="01A24C04" w14:textId="77777777" w:rsidR="001C0C85" w:rsidRDefault="001C0C85" w:rsidP="00703253"/>
    <w:p w14:paraId="391E49E2" w14:textId="77777777" w:rsidR="001C0C85" w:rsidRDefault="001C0C85" w:rsidP="00703253"/>
    <w:p w14:paraId="13031DA0" w14:textId="77777777" w:rsidR="001C0C85" w:rsidRDefault="001C0C85" w:rsidP="00703253"/>
    <w:p w14:paraId="493B5E5F" w14:textId="77777777" w:rsidR="001C0C85" w:rsidRDefault="001C0C85" w:rsidP="00703253"/>
    <w:p w14:paraId="6F8896BE" w14:textId="77777777" w:rsidR="001C0C85" w:rsidRDefault="001C0C85" w:rsidP="00703253"/>
    <w:p w14:paraId="3CDD4B2F" w14:textId="05A03E74" w:rsidR="00703253" w:rsidRPr="00CE36C1" w:rsidRDefault="00703253" w:rsidP="00703253">
      <w:pPr>
        <w:rPr>
          <w:b/>
          <w:bCs/>
        </w:rPr>
      </w:pPr>
      <w:r w:rsidRPr="00CE36C1">
        <w:rPr>
          <w:b/>
          <w:bCs/>
        </w:rPr>
        <w:lastRenderedPageBreak/>
        <w:t>Pin 49: VDD33A</w:t>
      </w:r>
    </w:p>
    <w:p w14:paraId="273F3A17" w14:textId="77777777" w:rsidR="00304297" w:rsidRDefault="00304297" w:rsidP="00703253"/>
    <w:p w14:paraId="49EB3B2E" w14:textId="77777777" w:rsidR="001C0C85" w:rsidRDefault="00703253" w:rsidP="001C0C85">
      <w:pPr>
        <w:keepNext/>
        <w:jc w:val="center"/>
      </w:pPr>
      <w:r>
        <w:rPr>
          <w:noProof/>
        </w:rPr>
        <w:drawing>
          <wp:inline distT="0" distB="0" distL="0" distR="0" wp14:anchorId="6E507F1D" wp14:editId="018E5370">
            <wp:extent cx="3838424" cy="2880000"/>
            <wp:effectExtent l="0" t="0" r="0" b="0"/>
            <wp:docPr id="227" name="Slika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1DCA4C57" w14:textId="7D3B1C76" w:rsidR="00304297" w:rsidRDefault="001C0C85" w:rsidP="001C0C85">
      <w:pPr>
        <w:pStyle w:val="Napis"/>
        <w:jc w:val="center"/>
      </w:pPr>
      <w:bookmarkStart w:id="58" w:name="_Toc69722108"/>
      <w:r>
        <w:t xml:space="preserve">Picture </w:t>
      </w:r>
      <w:fldSimple w:instr=" SEQ Picture \* ARABIC ">
        <w:r w:rsidR="00CE36C1">
          <w:rPr>
            <w:noProof/>
          </w:rPr>
          <w:t>54</w:t>
        </w:r>
      </w:fldSimple>
      <w:r>
        <w:t xml:space="preserve">: </w:t>
      </w:r>
      <w:r w:rsidRPr="00FA1248">
        <w:t>Pin 49: VDD33A</w:t>
      </w:r>
      <w:r>
        <w:rPr>
          <w:noProof/>
        </w:rPr>
        <w:t xml:space="preserve"> - DC</w:t>
      </w:r>
      <w:bookmarkEnd w:id="58"/>
    </w:p>
    <w:p w14:paraId="3B519F4C" w14:textId="77777777" w:rsidR="00304297" w:rsidRDefault="00304297" w:rsidP="00703253"/>
    <w:p w14:paraId="50F9C1E5" w14:textId="77777777" w:rsidR="001C0C85" w:rsidRDefault="00703253" w:rsidP="001C0C85">
      <w:pPr>
        <w:keepNext/>
        <w:jc w:val="center"/>
      </w:pPr>
      <w:r>
        <w:rPr>
          <w:noProof/>
        </w:rPr>
        <w:drawing>
          <wp:inline distT="0" distB="0" distL="0" distR="0" wp14:anchorId="4D8E69A7" wp14:editId="0F42A7E8">
            <wp:extent cx="3838424" cy="2880000"/>
            <wp:effectExtent l="0" t="0" r="0" b="0"/>
            <wp:docPr id="228" name="Slika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109A2125" w14:textId="1C3FA5D1" w:rsidR="00703253" w:rsidRDefault="001C0C85" w:rsidP="001C0C85">
      <w:pPr>
        <w:pStyle w:val="Napis"/>
        <w:jc w:val="center"/>
      </w:pPr>
      <w:bookmarkStart w:id="59" w:name="_Toc69722109"/>
      <w:r>
        <w:t xml:space="preserve">Picture </w:t>
      </w:r>
      <w:fldSimple w:instr=" SEQ Picture \* ARABIC ">
        <w:r w:rsidR="00CE36C1">
          <w:rPr>
            <w:noProof/>
          </w:rPr>
          <w:t>55</w:t>
        </w:r>
      </w:fldSimple>
      <w:r>
        <w:t xml:space="preserve">: </w:t>
      </w:r>
      <w:r w:rsidRPr="00BD1F3E">
        <w:t>Pin 49: VDD33A</w:t>
      </w:r>
      <w:r>
        <w:t xml:space="preserve"> - AC</w:t>
      </w:r>
      <w:bookmarkEnd w:id="59"/>
    </w:p>
    <w:p w14:paraId="03F63E78" w14:textId="77777777" w:rsidR="00703253" w:rsidRDefault="00703253" w:rsidP="00703253"/>
    <w:p w14:paraId="18C733A6" w14:textId="77777777" w:rsidR="00703253" w:rsidRDefault="00703253" w:rsidP="00703253"/>
    <w:p w14:paraId="2D1527AB" w14:textId="0B302E26" w:rsidR="00703253" w:rsidRDefault="00703253" w:rsidP="00703253"/>
    <w:p w14:paraId="52672A7D" w14:textId="5AD5F093" w:rsidR="001C0C85" w:rsidRDefault="001C0C85" w:rsidP="00703253"/>
    <w:p w14:paraId="5C7B1835" w14:textId="795C9D2A" w:rsidR="001C0C85" w:rsidRDefault="001C0C85" w:rsidP="00703253"/>
    <w:p w14:paraId="71065462" w14:textId="77777777" w:rsidR="001C0C85" w:rsidRDefault="001C0C85" w:rsidP="00703253"/>
    <w:p w14:paraId="1F9FA616" w14:textId="77777777" w:rsidR="00703253" w:rsidRDefault="00703253" w:rsidP="00703253"/>
    <w:p w14:paraId="4AB36119" w14:textId="77777777" w:rsidR="00703253" w:rsidRDefault="00703253" w:rsidP="00703253"/>
    <w:p w14:paraId="5EA0E461" w14:textId="77777777" w:rsidR="00703253" w:rsidRDefault="00703253" w:rsidP="00703253"/>
    <w:p w14:paraId="5D665772" w14:textId="77777777" w:rsidR="00703253" w:rsidRDefault="00703253" w:rsidP="00703253"/>
    <w:p w14:paraId="3A359412" w14:textId="77777777" w:rsidR="00703253" w:rsidRDefault="00703253" w:rsidP="00703253"/>
    <w:p w14:paraId="347E4058" w14:textId="77777777" w:rsidR="00703253" w:rsidRPr="00CE36C1" w:rsidRDefault="00703253" w:rsidP="00703253">
      <w:pPr>
        <w:rPr>
          <w:b/>
          <w:bCs/>
        </w:rPr>
      </w:pPr>
      <w:r w:rsidRPr="00CE36C1">
        <w:rPr>
          <w:b/>
          <w:bCs/>
        </w:rPr>
        <w:lastRenderedPageBreak/>
        <w:t>Pin 51: VDD33A</w:t>
      </w:r>
    </w:p>
    <w:p w14:paraId="00342752" w14:textId="77777777" w:rsidR="00304297" w:rsidRDefault="00304297" w:rsidP="00703253"/>
    <w:p w14:paraId="26B197D8" w14:textId="77777777" w:rsidR="0051341A" w:rsidRDefault="00703253" w:rsidP="0051341A">
      <w:pPr>
        <w:keepNext/>
        <w:jc w:val="center"/>
      </w:pPr>
      <w:r>
        <w:rPr>
          <w:noProof/>
        </w:rPr>
        <w:drawing>
          <wp:inline distT="0" distB="0" distL="0" distR="0" wp14:anchorId="746FD54E" wp14:editId="13290B26">
            <wp:extent cx="3838424" cy="2880000"/>
            <wp:effectExtent l="0" t="0" r="0" b="0"/>
            <wp:docPr id="229" name="Slika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686E6D4B" w14:textId="49003D7B" w:rsidR="00304297" w:rsidRDefault="0051341A" w:rsidP="0051341A">
      <w:pPr>
        <w:pStyle w:val="Napis"/>
        <w:jc w:val="center"/>
      </w:pPr>
      <w:bookmarkStart w:id="60" w:name="_Toc69722110"/>
      <w:r>
        <w:t xml:space="preserve">Picture </w:t>
      </w:r>
      <w:fldSimple w:instr=" SEQ Picture \* ARABIC ">
        <w:r w:rsidR="00CE36C1">
          <w:rPr>
            <w:noProof/>
          </w:rPr>
          <w:t>56</w:t>
        </w:r>
      </w:fldSimple>
      <w:r>
        <w:t xml:space="preserve">: </w:t>
      </w:r>
      <w:r w:rsidRPr="00410086">
        <w:t>Pin 51: VDD33A</w:t>
      </w:r>
      <w:r>
        <w:t xml:space="preserve"> - DC</w:t>
      </w:r>
      <w:bookmarkEnd w:id="60"/>
    </w:p>
    <w:p w14:paraId="60837559" w14:textId="77777777" w:rsidR="00304297" w:rsidRDefault="00304297" w:rsidP="00703253"/>
    <w:p w14:paraId="6122EE88" w14:textId="77777777" w:rsidR="0051341A" w:rsidRDefault="00703253" w:rsidP="0051341A">
      <w:pPr>
        <w:keepNext/>
        <w:jc w:val="center"/>
      </w:pPr>
      <w:r>
        <w:rPr>
          <w:noProof/>
        </w:rPr>
        <w:drawing>
          <wp:inline distT="0" distB="0" distL="0" distR="0" wp14:anchorId="01071263" wp14:editId="39988A45">
            <wp:extent cx="3838424" cy="2880000"/>
            <wp:effectExtent l="0" t="0" r="0" b="0"/>
            <wp:docPr id="230" name="Slika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6A774695" w14:textId="5EF0BD8B" w:rsidR="00703253" w:rsidRDefault="0051341A" w:rsidP="0051341A">
      <w:pPr>
        <w:pStyle w:val="Napis"/>
        <w:jc w:val="center"/>
      </w:pPr>
      <w:bookmarkStart w:id="61" w:name="_Toc69722111"/>
      <w:r>
        <w:t xml:space="preserve">Picture </w:t>
      </w:r>
      <w:fldSimple w:instr=" SEQ Picture \* ARABIC ">
        <w:r w:rsidR="00CE36C1">
          <w:rPr>
            <w:noProof/>
          </w:rPr>
          <w:t>57</w:t>
        </w:r>
      </w:fldSimple>
      <w:r>
        <w:t xml:space="preserve">: </w:t>
      </w:r>
      <w:r w:rsidRPr="00114971">
        <w:t>Pin 51: VDD33A</w:t>
      </w:r>
      <w:r>
        <w:t xml:space="preserve"> - AC</w:t>
      </w:r>
      <w:bookmarkEnd w:id="61"/>
    </w:p>
    <w:p w14:paraId="3BF799F5" w14:textId="77777777" w:rsidR="008F7009" w:rsidRDefault="008F7009" w:rsidP="00703253"/>
    <w:p w14:paraId="2CC1E9BA" w14:textId="77777777" w:rsidR="0051341A" w:rsidRDefault="0051341A" w:rsidP="00703253"/>
    <w:p w14:paraId="26D3E8A4" w14:textId="77777777" w:rsidR="0051341A" w:rsidRDefault="0051341A" w:rsidP="00703253"/>
    <w:p w14:paraId="086DAB02" w14:textId="77777777" w:rsidR="0051341A" w:rsidRDefault="0051341A" w:rsidP="00703253"/>
    <w:p w14:paraId="09866447" w14:textId="77777777" w:rsidR="0051341A" w:rsidRDefault="0051341A" w:rsidP="00703253"/>
    <w:p w14:paraId="39B17245" w14:textId="77777777" w:rsidR="0051341A" w:rsidRDefault="0051341A" w:rsidP="00703253"/>
    <w:p w14:paraId="401E7D9B" w14:textId="77777777" w:rsidR="0051341A" w:rsidRDefault="0051341A" w:rsidP="00703253"/>
    <w:p w14:paraId="71A3925A" w14:textId="77777777" w:rsidR="0051341A" w:rsidRDefault="0051341A" w:rsidP="00703253"/>
    <w:p w14:paraId="4857A660" w14:textId="77777777" w:rsidR="0051341A" w:rsidRDefault="0051341A" w:rsidP="00703253"/>
    <w:p w14:paraId="5CE3EE2D" w14:textId="77777777" w:rsidR="0051341A" w:rsidRDefault="0051341A" w:rsidP="00703253"/>
    <w:p w14:paraId="21C1755C" w14:textId="77777777" w:rsidR="0051341A" w:rsidRDefault="0051341A" w:rsidP="00703253"/>
    <w:p w14:paraId="7CDBC16E" w14:textId="2F35105C" w:rsidR="00703253" w:rsidRPr="00CE36C1" w:rsidRDefault="00703253" w:rsidP="00703253">
      <w:pPr>
        <w:rPr>
          <w:b/>
          <w:bCs/>
        </w:rPr>
      </w:pPr>
      <w:r w:rsidRPr="00CE36C1">
        <w:rPr>
          <w:b/>
          <w:bCs/>
        </w:rPr>
        <w:lastRenderedPageBreak/>
        <w:t>Pin 54: VDD33A</w:t>
      </w:r>
    </w:p>
    <w:p w14:paraId="5E555360" w14:textId="77777777" w:rsidR="008F7009" w:rsidRDefault="008F7009" w:rsidP="00703253"/>
    <w:p w14:paraId="7061E4B5" w14:textId="77777777" w:rsidR="0051341A" w:rsidRDefault="00703253" w:rsidP="0051341A">
      <w:pPr>
        <w:keepNext/>
        <w:jc w:val="center"/>
      </w:pPr>
      <w:r>
        <w:rPr>
          <w:noProof/>
        </w:rPr>
        <w:drawing>
          <wp:inline distT="0" distB="0" distL="0" distR="0" wp14:anchorId="0125FDE3" wp14:editId="12D74C15">
            <wp:extent cx="3838424" cy="2880000"/>
            <wp:effectExtent l="0" t="0" r="0" b="0"/>
            <wp:docPr id="231" name="Slika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7C008C3A" w14:textId="70B84A7B" w:rsidR="008F7009" w:rsidRDefault="0051341A" w:rsidP="0051341A">
      <w:pPr>
        <w:pStyle w:val="Napis"/>
        <w:jc w:val="center"/>
      </w:pPr>
      <w:bookmarkStart w:id="62" w:name="_Toc69722112"/>
      <w:r>
        <w:t xml:space="preserve">Picture </w:t>
      </w:r>
      <w:fldSimple w:instr=" SEQ Picture \* ARABIC ">
        <w:r w:rsidR="00CE36C1">
          <w:rPr>
            <w:noProof/>
          </w:rPr>
          <w:t>58</w:t>
        </w:r>
      </w:fldSimple>
      <w:r>
        <w:t xml:space="preserve">: </w:t>
      </w:r>
      <w:r w:rsidRPr="00812192">
        <w:t>Pin 54: VDD33A</w:t>
      </w:r>
      <w:r>
        <w:t xml:space="preserve"> - DC</w:t>
      </w:r>
      <w:bookmarkEnd w:id="62"/>
    </w:p>
    <w:p w14:paraId="5F98C450" w14:textId="77777777" w:rsidR="008F7009" w:rsidRDefault="008F7009" w:rsidP="00703253"/>
    <w:p w14:paraId="47180A18" w14:textId="77777777" w:rsidR="0051341A" w:rsidRDefault="00703253" w:rsidP="0051341A">
      <w:pPr>
        <w:keepNext/>
        <w:jc w:val="center"/>
      </w:pPr>
      <w:r>
        <w:rPr>
          <w:noProof/>
        </w:rPr>
        <w:drawing>
          <wp:inline distT="0" distB="0" distL="0" distR="0" wp14:anchorId="2033F82C" wp14:editId="3BDC023B">
            <wp:extent cx="3838424" cy="2880000"/>
            <wp:effectExtent l="0" t="0" r="0" b="0"/>
            <wp:docPr id="232" name="Slika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15988A1B" w14:textId="127F4B2C" w:rsidR="00703253" w:rsidRDefault="0051341A" w:rsidP="0051341A">
      <w:pPr>
        <w:pStyle w:val="Napis"/>
        <w:jc w:val="center"/>
      </w:pPr>
      <w:bookmarkStart w:id="63" w:name="_Toc69722113"/>
      <w:r>
        <w:t xml:space="preserve">Picture </w:t>
      </w:r>
      <w:fldSimple w:instr=" SEQ Picture \* ARABIC ">
        <w:r w:rsidR="00CE36C1">
          <w:rPr>
            <w:noProof/>
          </w:rPr>
          <w:t>59</w:t>
        </w:r>
      </w:fldSimple>
      <w:r>
        <w:t xml:space="preserve">: </w:t>
      </w:r>
      <w:r w:rsidRPr="0084565A">
        <w:t>Pin 54: VDD33A</w:t>
      </w:r>
      <w:r>
        <w:t xml:space="preserve"> - AC</w:t>
      </w:r>
      <w:bookmarkEnd w:id="63"/>
    </w:p>
    <w:p w14:paraId="3A6D85C0" w14:textId="024E6F3F" w:rsidR="008F7009" w:rsidRDefault="008F7009" w:rsidP="00703253"/>
    <w:p w14:paraId="160E8740" w14:textId="4667610B" w:rsidR="0051341A" w:rsidRDefault="0051341A" w:rsidP="00703253"/>
    <w:p w14:paraId="0702B5B9" w14:textId="0E021BB4" w:rsidR="0051341A" w:rsidRDefault="0051341A" w:rsidP="00703253"/>
    <w:p w14:paraId="01ED834A" w14:textId="0FD25885" w:rsidR="0051341A" w:rsidRDefault="0051341A" w:rsidP="00703253"/>
    <w:p w14:paraId="139AA75C" w14:textId="2F133204" w:rsidR="0051341A" w:rsidRDefault="0051341A" w:rsidP="00703253"/>
    <w:p w14:paraId="0E7282C5" w14:textId="5A0F85B3" w:rsidR="0051341A" w:rsidRDefault="0051341A" w:rsidP="00703253"/>
    <w:p w14:paraId="2088FE78" w14:textId="4296FE49" w:rsidR="0051341A" w:rsidRDefault="0051341A" w:rsidP="00703253"/>
    <w:p w14:paraId="35A6154E" w14:textId="3F8C228F" w:rsidR="0051341A" w:rsidRDefault="0051341A" w:rsidP="00703253"/>
    <w:p w14:paraId="7E169DE3" w14:textId="44B41AC8" w:rsidR="0051341A" w:rsidRDefault="0051341A" w:rsidP="00703253"/>
    <w:p w14:paraId="4C74344F" w14:textId="2107A9BF" w:rsidR="0051341A" w:rsidRDefault="0051341A" w:rsidP="00703253"/>
    <w:p w14:paraId="3E07BF35" w14:textId="77777777" w:rsidR="0051341A" w:rsidRDefault="0051341A" w:rsidP="00703253"/>
    <w:p w14:paraId="17F6EC14" w14:textId="4A89CBB8" w:rsidR="00703253" w:rsidRDefault="00703253" w:rsidP="00703253">
      <w:pPr>
        <w:rPr>
          <w:b/>
          <w:bCs/>
        </w:rPr>
      </w:pPr>
      <w:r w:rsidRPr="00CE36C1">
        <w:rPr>
          <w:b/>
          <w:bCs/>
        </w:rPr>
        <w:lastRenderedPageBreak/>
        <w:t>Pin 57: VDD33A</w:t>
      </w:r>
    </w:p>
    <w:p w14:paraId="23592BE9" w14:textId="77777777" w:rsidR="00CE36C1" w:rsidRPr="00CE36C1" w:rsidRDefault="00CE36C1" w:rsidP="00703253">
      <w:pPr>
        <w:rPr>
          <w:b/>
          <w:bCs/>
        </w:rPr>
      </w:pPr>
    </w:p>
    <w:p w14:paraId="439BDD36" w14:textId="77777777" w:rsidR="0051341A" w:rsidRDefault="00703253" w:rsidP="0051341A">
      <w:pPr>
        <w:keepNext/>
        <w:jc w:val="center"/>
      </w:pPr>
      <w:r>
        <w:rPr>
          <w:noProof/>
        </w:rPr>
        <w:drawing>
          <wp:inline distT="0" distB="0" distL="0" distR="0" wp14:anchorId="7DE06F42" wp14:editId="534421F1">
            <wp:extent cx="3838424" cy="2880000"/>
            <wp:effectExtent l="0" t="0" r="0" b="0"/>
            <wp:docPr id="233" name="Slika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1A9535DB" w14:textId="5F9D5738" w:rsidR="008F7009" w:rsidRDefault="0051341A" w:rsidP="0051341A">
      <w:pPr>
        <w:pStyle w:val="Napis"/>
        <w:jc w:val="center"/>
      </w:pPr>
      <w:bookmarkStart w:id="64" w:name="_Toc69722114"/>
      <w:r>
        <w:t xml:space="preserve">Picture </w:t>
      </w:r>
      <w:fldSimple w:instr=" SEQ Picture \* ARABIC ">
        <w:r w:rsidR="00CE36C1">
          <w:rPr>
            <w:noProof/>
          </w:rPr>
          <w:t>60</w:t>
        </w:r>
      </w:fldSimple>
      <w:r>
        <w:t xml:space="preserve">: </w:t>
      </w:r>
      <w:r w:rsidRPr="00550B4D">
        <w:t>Pin 57: VDD33A</w:t>
      </w:r>
      <w:r>
        <w:t xml:space="preserve"> - DC</w:t>
      </w:r>
      <w:bookmarkEnd w:id="64"/>
    </w:p>
    <w:p w14:paraId="50354694" w14:textId="77777777" w:rsidR="008F7009" w:rsidRDefault="008F7009" w:rsidP="00703253"/>
    <w:p w14:paraId="50F17075" w14:textId="77777777" w:rsidR="0051341A" w:rsidRDefault="00703253" w:rsidP="0051341A">
      <w:pPr>
        <w:keepNext/>
        <w:jc w:val="center"/>
      </w:pPr>
      <w:r>
        <w:rPr>
          <w:noProof/>
        </w:rPr>
        <w:drawing>
          <wp:inline distT="0" distB="0" distL="0" distR="0" wp14:anchorId="310D69F5" wp14:editId="0B118186">
            <wp:extent cx="3838424" cy="2880000"/>
            <wp:effectExtent l="0" t="0" r="0" b="0"/>
            <wp:docPr id="234" name="Slika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76CB6C91" w14:textId="699E9209" w:rsidR="00703253" w:rsidRDefault="0051341A" w:rsidP="0051341A">
      <w:pPr>
        <w:pStyle w:val="Napis"/>
        <w:jc w:val="center"/>
      </w:pPr>
      <w:bookmarkStart w:id="65" w:name="_Toc69722115"/>
      <w:r>
        <w:t xml:space="preserve">Picture </w:t>
      </w:r>
      <w:fldSimple w:instr=" SEQ Picture \* ARABIC ">
        <w:r w:rsidR="00CE36C1">
          <w:rPr>
            <w:noProof/>
          </w:rPr>
          <w:t>61</w:t>
        </w:r>
      </w:fldSimple>
      <w:r>
        <w:t xml:space="preserve">: </w:t>
      </w:r>
      <w:r w:rsidRPr="00114AC5">
        <w:t>Pin 57: VDD33A</w:t>
      </w:r>
      <w:r>
        <w:t xml:space="preserve"> - AC</w:t>
      </w:r>
      <w:bookmarkEnd w:id="65"/>
    </w:p>
    <w:p w14:paraId="7510E471" w14:textId="77777777" w:rsidR="00703253" w:rsidRDefault="00703253" w:rsidP="00703253"/>
    <w:p w14:paraId="2418C74D" w14:textId="77777777" w:rsidR="00703253" w:rsidRDefault="00703253" w:rsidP="00703253"/>
    <w:p w14:paraId="65A29F60" w14:textId="77777777" w:rsidR="00703253" w:rsidRDefault="00703253" w:rsidP="00703253"/>
    <w:p w14:paraId="2AC90DE1" w14:textId="77777777" w:rsidR="00703253" w:rsidRDefault="00703253" w:rsidP="00703253"/>
    <w:p w14:paraId="7E2628B5" w14:textId="77777777" w:rsidR="00703253" w:rsidRDefault="00703253" w:rsidP="00703253"/>
    <w:p w14:paraId="18F49BE5" w14:textId="77777777" w:rsidR="00703253" w:rsidRDefault="00703253" w:rsidP="00703253"/>
    <w:p w14:paraId="7B0D68A5" w14:textId="39A2A0A9" w:rsidR="00703253" w:rsidRDefault="00703253" w:rsidP="00703253"/>
    <w:p w14:paraId="2EFA48F7" w14:textId="52CDEFD7" w:rsidR="0051341A" w:rsidRDefault="0051341A" w:rsidP="00703253"/>
    <w:p w14:paraId="4176E937" w14:textId="09DDC238" w:rsidR="0051341A" w:rsidRDefault="0051341A" w:rsidP="00703253"/>
    <w:p w14:paraId="1B708CA7" w14:textId="47D09FE2" w:rsidR="0051341A" w:rsidRDefault="0051341A" w:rsidP="00703253"/>
    <w:p w14:paraId="4C747495" w14:textId="77777777" w:rsidR="00703253" w:rsidRDefault="00703253" w:rsidP="00703253"/>
    <w:p w14:paraId="2AA94EAC" w14:textId="26E16B6B" w:rsidR="00703253" w:rsidRPr="00CE36C1" w:rsidRDefault="00703253" w:rsidP="00703253">
      <w:pPr>
        <w:rPr>
          <w:b/>
          <w:bCs/>
        </w:rPr>
      </w:pPr>
      <w:r w:rsidRPr="00CE36C1">
        <w:rPr>
          <w:b/>
          <w:bCs/>
        </w:rPr>
        <w:lastRenderedPageBreak/>
        <w:t>Pin 62: VDD18USBPLL</w:t>
      </w:r>
    </w:p>
    <w:p w14:paraId="30E29E92" w14:textId="77777777" w:rsidR="008F7009" w:rsidRDefault="008F7009" w:rsidP="00703253"/>
    <w:p w14:paraId="2EAC040D" w14:textId="77777777" w:rsidR="008F7009" w:rsidRDefault="008F7009" w:rsidP="00703253"/>
    <w:p w14:paraId="56D12EF2" w14:textId="77777777" w:rsidR="0051341A" w:rsidRDefault="00703253" w:rsidP="0051341A">
      <w:pPr>
        <w:keepNext/>
        <w:jc w:val="center"/>
      </w:pPr>
      <w:r>
        <w:rPr>
          <w:noProof/>
        </w:rPr>
        <w:drawing>
          <wp:inline distT="0" distB="0" distL="0" distR="0" wp14:anchorId="1841D527" wp14:editId="6544B945">
            <wp:extent cx="3838424" cy="2880000"/>
            <wp:effectExtent l="0" t="0" r="0" b="0"/>
            <wp:docPr id="235" name="Slika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427A29BA" w14:textId="56A73E57" w:rsidR="008F7009" w:rsidRDefault="0051341A" w:rsidP="0051341A">
      <w:pPr>
        <w:pStyle w:val="Napis"/>
        <w:jc w:val="center"/>
      </w:pPr>
      <w:bookmarkStart w:id="66" w:name="_Toc69722116"/>
      <w:r>
        <w:t xml:space="preserve">Picture </w:t>
      </w:r>
      <w:fldSimple w:instr=" SEQ Picture \* ARABIC ">
        <w:r w:rsidR="00CE36C1">
          <w:rPr>
            <w:noProof/>
          </w:rPr>
          <w:t>62</w:t>
        </w:r>
      </w:fldSimple>
      <w:r>
        <w:t xml:space="preserve">: </w:t>
      </w:r>
      <w:r w:rsidRPr="00D43DD3">
        <w:t>Pin 62: VDD18USBPLL</w:t>
      </w:r>
      <w:r>
        <w:t xml:space="preserve"> - DC</w:t>
      </w:r>
      <w:bookmarkEnd w:id="66"/>
    </w:p>
    <w:p w14:paraId="7D1E48D4" w14:textId="77777777" w:rsidR="008F7009" w:rsidRDefault="008F7009" w:rsidP="00703253"/>
    <w:p w14:paraId="5A997834" w14:textId="77777777" w:rsidR="0051341A" w:rsidRDefault="00703253" w:rsidP="0051341A">
      <w:pPr>
        <w:keepNext/>
        <w:jc w:val="center"/>
      </w:pPr>
      <w:r>
        <w:rPr>
          <w:noProof/>
        </w:rPr>
        <w:drawing>
          <wp:inline distT="0" distB="0" distL="0" distR="0" wp14:anchorId="4449D288" wp14:editId="2B2C3C9C">
            <wp:extent cx="3838424" cy="2880000"/>
            <wp:effectExtent l="0" t="0" r="0" b="0"/>
            <wp:docPr id="236" name="Slika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3C3BEE75" w14:textId="4598B25D" w:rsidR="00703253" w:rsidRDefault="0051341A" w:rsidP="0051341A">
      <w:pPr>
        <w:pStyle w:val="Napis"/>
        <w:jc w:val="center"/>
      </w:pPr>
      <w:bookmarkStart w:id="67" w:name="_Toc69722117"/>
      <w:r>
        <w:t xml:space="preserve">Picture </w:t>
      </w:r>
      <w:fldSimple w:instr=" SEQ Picture \* ARABIC ">
        <w:r w:rsidR="00CE36C1">
          <w:rPr>
            <w:noProof/>
          </w:rPr>
          <w:t>63</w:t>
        </w:r>
      </w:fldSimple>
      <w:r>
        <w:t xml:space="preserve">: </w:t>
      </w:r>
      <w:r w:rsidRPr="00972CA2">
        <w:t>Pin 62: VDD18USBPLL</w:t>
      </w:r>
      <w:r>
        <w:t xml:space="preserve"> - AC</w:t>
      </w:r>
      <w:bookmarkEnd w:id="67"/>
    </w:p>
    <w:p w14:paraId="70C180DD" w14:textId="5B1DEF48" w:rsidR="008F7009" w:rsidRDefault="008F7009" w:rsidP="00703253"/>
    <w:p w14:paraId="2671895B" w14:textId="6CAF269F" w:rsidR="0051341A" w:rsidRDefault="0051341A" w:rsidP="00703253"/>
    <w:p w14:paraId="1669954E" w14:textId="6B918868" w:rsidR="0051341A" w:rsidRDefault="0051341A" w:rsidP="00703253"/>
    <w:p w14:paraId="492AEB07" w14:textId="0E873F17" w:rsidR="0051341A" w:rsidRDefault="0051341A" w:rsidP="00703253"/>
    <w:p w14:paraId="758C1D22" w14:textId="1B46A202" w:rsidR="0051341A" w:rsidRDefault="0051341A" w:rsidP="00703253"/>
    <w:p w14:paraId="7FC1D58E" w14:textId="4A2A9695" w:rsidR="0051341A" w:rsidRDefault="0051341A" w:rsidP="00703253"/>
    <w:p w14:paraId="5EDF9E7B" w14:textId="43CFB20B" w:rsidR="0051341A" w:rsidRDefault="0051341A" w:rsidP="00703253"/>
    <w:p w14:paraId="11EE3647" w14:textId="7AA4F2F1" w:rsidR="0051341A" w:rsidRDefault="0051341A" w:rsidP="00703253"/>
    <w:p w14:paraId="25090DC0" w14:textId="67613E83" w:rsidR="0051341A" w:rsidRDefault="0051341A" w:rsidP="00703253"/>
    <w:p w14:paraId="18A81789" w14:textId="77777777" w:rsidR="0051341A" w:rsidRDefault="0051341A" w:rsidP="00703253"/>
    <w:p w14:paraId="6237CD67" w14:textId="4A7985B0" w:rsidR="00703253" w:rsidRPr="00CE36C1" w:rsidRDefault="00703253" w:rsidP="00703253">
      <w:pPr>
        <w:rPr>
          <w:b/>
          <w:bCs/>
        </w:rPr>
      </w:pPr>
      <w:r w:rsidRPr="00CE36C1">
        <w:rPr>
          <w:b/>
          <w:bCs/>
        </w:rPr>
        <w:lastRenderedPageBreak/>
        <w:t>Pin 64: VDD33A</w:t>
      </w:r>
    </w:p>
    <w:p w14:paraId="07BA48EE" w14:textId="77777777" w:rsidR="008F7009" w:rsidRDefault="008F7009" w:rsidP="00703253"/>
    <w:p w14:paraId="5EAEB892" w14:textId="77777777" w:rsidR="0051341A" w:rsidRDefault="00703253" w:rsidP="0051341A">
      <w:pPr>
        <w:keepNext/>
        <w:jc w:val="center"/>
      </w:pPr>
      <w:r>
        <w:rPr>
          <w:noProof/>
        </w:rPr>
        <w:drawing>
          <wp:inline distT="0" distB="0" distL="0" distR="0" wp14:anchorId="33AAD3E0" wp14:editId="7221D45C">
            <wp:extent cx="3838424" cy="2880000"/>
            <wp:effectExtent l="0" t="0" r="0" b="0"/>
            <wp:docPr id="237" name="Slika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7A14F8B1" w14:textId="0ECACAA9" w:rsidR="008F7009" w:rsidRDefault="0051341A" w:rsidP="0051341A">
      <w:pPr>
        <w:pStyle w:val="Napis"/>
        <w:jc w:val="center"/>
      </w:pPr>
      <w:bookmarkStart w:id="68" w:name="_Toc69722118"/>
      <w:r>
        <w:t xml:space="preserve">Picture </w:t>
      </w:r>
      <w:fldSimple w:instr=" SEQ Picture \* ARABIC ">
        <w:r w:rsidR="00CE36C1">
          <w:rPr>
            <w:noProof/>
          </w:rPr>
          <w:t>64</w:t>
        </w:r>
      </w:fldSimple>
      <w:r>
        <w:t xml:space="preserve">: </w:t>
      </w:r>
      <w:r w:rsidRPr="0001352D">
        <w:t>Pin 64: VDD33A</w:t>
      </w:r>
      <w:r>
        <w:t xml:space="preserve"> - DC</w:t>
      </w:r>
      <w:bookmarkEnd w:id="68"/>
    </w:p>
    <w:p w14:paraId="340E2B43" w14:textId="77777777" w:rsidR="008F7009" w:rsidRDefault="008F7009" w:rsidP="00703253"/>
    <w:p w14:paraId="2626DD9F" w14:textId="77777777" w:rsidR="0051341A" w:rsidRDefault="00703253" w:rsidP="0051341A">
      <w:pPr>
        <w:keepNext/>
        <w:jc w:val="center"/>
      </w:pPr>
      <w:r>
        <w:rPr>
          <w:noProof/>
        </w:rPr>
        <w:drawing>
          <wp:inline distT="0" distB="0" distL="0" distR="0" wp14:anchorId="78D4CF81" wp14:editId="2FB805A6">
            <wp:extent cx="3838424" cy="2880000"/>
            <wp:effectExtent l="0" t="0" r="0" b="0"/>
            <wp:docPr id="238" name="Slika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38424" cy="2880000"/>
                    </a:xfrm>
                    <a:prstGeom prst="rect">
                      <a:avLst/>
                    </a:prstGeom>
                    <a:noFill/>
                    <a:ln>
                      <a:noFill/>
                    </a:ln>
                  </pic:spPr>
                </pic:pic>
              </a:graphicData>
            </a:graphic>
          </wp:inline>
        </w:drawing>
      </w:r>
    </w:p>
    <w:p w14:paraId="11CFCC86" w14:textId="147704CE" w:rsidR="00703253" w:rsidRDefault="0051341A" w:rsidP="0051341A">
      <w:pPr>
        <w:pStyle w:val="Napis"/>
        <w:jc w:val="center"/>
      </w:pPr>
      <w:bookmarkStart w:id="69" w:name="_Toc69722119"/>
      <w:r>
        <w:t xml:space="preserve">Picture </w:t>
      </w:r>
      <w:fldSimple w:instr=" SEQ Picture \* ARABIC ">
        <w:r w:rsidR="00CE36C1">
          <w:rPr>
            <w:noProof/>
          </w:rPr>
          <w:t>65</w:t>
        </w:r>
      </w:fldSimple>
      <w:r>
        <w:t xml:space="preserve">: </w:t>
      </w:r>
      <w:r w:rsidRPr="00905345">
        <w:t>Pin 64: VDD33A</w:t>
      </w:r>
      <w:r>
        <w:t xml:space="preserve"> - AC</w:t>
      </w:r>
      <w:bookmarkEnd w:id="69"/>
    </w:p>
    <w:p w14:paraId="039CAE24" w14:textId="2CD15C1E" w:rsidR="004B2AB5" w:rsidRDefault="004B2AB5" w:rsidP="004B2AB5">
      <w:pPr>
        <w:pStyle w:val="IP"/>
      </w:pPr>
    </w:p>
    <w:p w14:paraId="76C7B7D9" w14:textId="0B296C92" w:rsidR="00DF631F" w:rsidRDefault="00DF631F" w:rsidP="004B2AB5">
      <w:pPr>
        <w:pStyle w:val="IP"/>
      </w:pPr>
    </w:p>
    <w:p w14:paraId="44E2C79C" w14:textId="71755712" w:rsidR="00703253" w:rsidRDefault="00DF631F">
      <w:r>
        <w:br w:type="page"/>
      </w:r>
    </w:p>
    <w:p w14:paraId="2A39936B" w14:textId="0442D93C" w:rsidR="00703253" w:rsidRDefault="00703253" w:rsidP="00703253">
      <w:pPr>
        <w:pStyle w:val="IH1"/>
      </w:pPr>
      <w:bookmarkStart w:id="70" w:name="_Toc69722049"/>
      <w:r>
        <w:lastRenderedPageBreak/>
        <w:t>Checking ethernet signals</w:t>
      </w:r>
      <w:bookmarkEnd w:id="70"/>
    </w:p>
    <w:p w14:paraId="437182CB" w14:textId="77777777" w:rsidR="00FF2414" w:rsidRDefault="00FF2414" w:rsidP="00FF2414">
      <w:pPr>
        <w:pStyle w:val="IP"/>
      </w:pPr>
      <w:r>
        <w:t>Added schematic for a better understanding of measuring points.</w:t>
      </w:r>
    </w:p>
    <w:p w14:paraId="62365161" w14:textId="77777777" w:rsidR="00FF2414" w:rsidRDefault="00FF2414" w:rsidP="00FF2414">
      <w:pPr>
        <w:pStyle w:val="IP"/>
        <w:keepNext/>
        <w:jc w:val="center"/>
      </w:pPr>
      <w:r w:rsidRPr="00FF2414">
        <w:drawing>
          <wp:inline distT="0" distB="0" distL="0" distR="0" wp14:anchorId="66BF8346" wp14:editId="7AE57FB8">
            <wp:extent cx="5158740" cy="3361690"/>
            <wp:effectExtent l="0" t="0" r="3810" b="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8740" cy="3361690"/>
                    </a:xfrm>
                    <a:prstGeom prst="rect">
                      <a:avLst/>
                    </a:prstGeom>
                  </pic:spPr>
                </pic:pic>
              </a:graphicData>
            </a:graphic>
          </wp:inline>
        </w:drawing>
      </w:r>
    </w:p>
    <w:p w14:paraId="139482FB" w14:textId="29BA13E2" w:rsidR="00FF2414" w:rsidRPr="00FF2414" w:rsidRDefault="00FF2414" w:rsidP="00FF2414">
      <w:pPr>
        <w:pStyle w:val="Napis"/>
        <w:jc w:val="center"/>
      </w:pPr>
      <w:bookmarkStart w:id="71" w:name="_Toc69722120"/>
      <w:r>
        <w:t xml:space="preserve">Picture </w:t>
      </w:r>
      <w:fldSimple w:instr=" SEQ Picture \* ARABIC ">
        <w:r w:rsidR="00CE36C1">
          <w:rPr>
            <w:noProof/>
          </w:rPr>
          <w:t>66</w:t>
        </w:r>
      </w:fldSimple>
      <w:r>
        <w:t>: Schematic print of measuring points of differential pair for Ethernet</w:t>
      </w:r>
      <w:bookmarkEnd w:id="71"/>
    </w:p>
    <w:p w14:paraId="5C52AD93" w14:textId="77777777" w:rsidR="00703253" w:rsidRDefault="00703253" w:rsidP="00703253">
      <w:pPr>
        <w:pStyle w:val="IH2"/>
      </w:pPr>
      <w:bookmarkStart w:id="72" w:name="_Toc69722050"/>
      <w:r>
        <w:t>Working device</w:t>
      </w:r>
      <w:bookmarkEnd w:id="72"/>
    </w:p>
    <w:p w14:paraId="40363784" w14:textId="77777777" w:rsidR="00CD40D1" w:rsidRDefault="00CD40D1" w:rsidP="00CD40D1">
      <w:pPr>
        <w:pStyle w:val="IP"/>
      </w:pPr>
      <w:r>
        <w:t>Measured a differential pair between R29 - TXP and R30 – TXN</w:t>
      </w:r>
    </w:p>
    <w:p w14:paraId="15EC0E06" w14:textId="77777777" w:rsidR="00CD40D1" w:rsidRDefault="00CD40D1" w:rsidP="00CD40D1">
      <w:pPr>
        <w:pStyle w:val="IP"/>
        <w:keepNext/>
        <w:jc w:val="center"/>
      </w:pPr>
      <w:r>
        <w:rPr>
          <w:noProof/>
        </w:rPr>
        <w:drawing>
          <wp:inline distT="0" distB="0" distL="0" distR="0" wp14:anchorId="5470C3AD" wp14:editId="71870841">
            <wp:extent cx="5040000" cy="2454200"/>
            <wp:effectExtent l="0" t="0" r="8255" b="381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2454200"/>
                    </a:xfrm>
                    <a:prstGeom prst="rect">
                      <a:avLst/>
                    </a:prstGeom>
                    <a:noFill/>
                    <a:ln>
                      <a:noFill/>
                    </a:ln>
                  </pic:spPr>
                </pic:pic>
              </a:graphicData>
            </a:graphic>
          </wp:inline>
        </w:drawing>
      </w:r>
    </w:p>
    <w:p w14:paraId="6AD9CA93" w14:textId="22A645C0" w:rsidR="00703253" w:rsidRDefault="00CD40D1" w:rsidP="00CD40D1">
      <w:pPr>
        <w:pStyle w:val="Napis"/>
        <w:jc w:val="center"/>
      </w:pPr>
      <w:bookmarkStart w:id="73" w:name="_Toc69722121"/>
      <w:r>
        <w:t xml:space="preserve">Picture </w:t>
      </w:r>
      <w:fldSimple w:instr=" SEQ Picture \* ARABIC ">
        <w:r w:rsidR="00CE36C1">
          <w:rPr>
            <w:noProof/>
          </w:rPr>
          <w:t>67</w:t>
        </w:r>
      </w:fldSimple>
      <w:r>
        <w:t xml:space="preserve">: </w:t>
      </w:r>
      <w:r w:rsidRPr="00E227B7">
        <w:t>Differential pair TXP-TXN</w:t>
      </w:r>
      <w:bookmarkEnd w:id="73"/>
    </w:p>
    <w:p w14:paraId="2CA2FB55" w14:textId="0390B384" w:rsidR="00FF2414" w:rsidRDefault="00FF2414" w:rsidP="00FF2414">
      <w:pPr>
        <w:pStyle w:val="IP"/>
      </w:pPr>
    </w:p>
    <w:p w14:paraId="77B0B6EB" w14:textId="77777777" w:rsidR="00FF2414" w:rsidRPr="00FF2414" w:rsidRDefault="00FF2414" w:rsidP="00FF2414">
      <w:pPr>
        <w:pStyle w:val="IP"/>
      </w:pPr>
    </w:p>
    <w:p w14:paraId="4533AAD1" w14:textId="77777777" w:rsidR="00CD40D1" w:rsidRDefault="00CD40D1" w:rsidP="00CD40D1">
      <w:pPr>
        <w:pStyle w:val="IP"/>
      </w:pPr>
      <w:r>
        <w:lastRenderedPageBreak/>
        <w:t>Measured a differential pair between R31 - RXP and R32 –RXN</w:t>
      </w:r>
    </w:p>
    <w:p w14:paraId="206DCD8A" w14:textId="77777777" w:rsidR="00CD40D1" w:rsidRDefault="00CD40D1" w:rsidP="00CD40D1">
      <w:pPr>
        <w:pStyle w:val="IP"/>
        <w:keepNext/>
        <w:jc w:val="center"/>
      </w:pPr>
      <w:r>
        <w:rPr>
          <w:noProof/>
        </w:rPr>
        <w:drawing>
          <wp:inline distT="0" distB="0" distL="0" distR="0" wp14:anchorId="10CD4625" wp14:editId="420611C4">
            <wp:extent cx="5040000" cy="2454200"/>
            <wp:effectExtent l="0" t="0" r="8255" b="381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000" cy="2454200"/>
                    </a:xfrm>
                    <a:prstGeom prst="rect">
                      <a:avLst/>
                    </a:prstGeom>
                    <a:noFill/>
                    <a:ln>
                      <a:noFill/>
                    </a:ln>
                  </pic:spPr>
                </pic:pic>
              </a:graphicData>
            </a:graphic>
          </wp:inline>
        </w:drawing>
      </w:r>
    </w:p>
    <w:p w14:paraId="403D5201" w14:textId="2BBC3961" w:rsidR="00703253" w:rsidRDefault="00CD40D1" w:rsidP="00CD40D1">
      <w:pPr>
        <w:pStyle w:val="Napis"/>
        <w:jc w:val="center"/>
      </w:pPr>
      <w:bookmarkStart w:id="74" w:name="_Toc69722122"/>
      <w:r>
        <w:t xml:space="preserve">Picture </w:t>
      </w:r>
      <w:fldSimple w:instr=" SEQ Picture \* ARABIC ">
        <w:r w:rsidR="00CE36C1">
          <w:rPr>
            <w:noProof/>
          </w:rPr>
          <w:t>68</w:t>
        </w:r>
      </w:fldSimple>
      <w:r>
        <w:t xml:space="preserve">: </w:t>
      </w:r>
      <w:r w:rsidRPr="00997C3A">
        <w:t xml:space="preserve">Differential pair </w:t>
      </w:r>
      <w:r>
        <w:t>R</w:t>
      </w:r>
      <w:r w:rsidRPr="00997C3A">
        <w:t>XP-</w:t>
      </w:r>
      <w:r>
        <w:t>R</w:t>
      </w:r>
      <w:r w:rsidRPr="00997C3A">
        <w:t>XN</w:t>
      </w:r>
      <w:bookmarkEnd w:id="74"/>
    </w:p>
    <w:p w14:paraId="00AB979C" w14:textId="51E3E435" w:rsidR="00CD40D1" w:rsidRDefault="00CD40D1" w:rsidP="00CD40D1">
      <w:pPr>
        <w:pStyle w:val="IP"/>
      </w:pPr>
    </w:p>
    <w:p w14:paraId="2EB6A95C" w14:textId="58BD4C1E" w:rsidR="00CD40D1" w:rsidRDefault="00CD40D1" w:rsidP="00CD40D1">
      <w:pPr>
        <w:pStyle w:val="IP"/>
      </w:pPr>
    </w:p>
    <w:p w14:paraId="711E09DD" w14:textId="28CE0479" w:rsidR="00CD40D1" w:rsidRDefault="00CD40D1" w:rsidP="00CD40D1">
      <w:pPr>
        <w:pStyle w:val="IP"/>
      </w:pPr>
    </w:p>
    <w:p w14:paraId="028E660F" w14:textId="5805D2D9" w:rsidR="00CD40D1" w:rsidRDefault="00CD40D1" w:rsidP="00CD40D1">
      <w:pPr>
        <w:pStyle w:val="IP"/>
      </w:pPr>
    </w:p>
    <w:p w14:paraId="7276B2C9" w14:textId="4EB5AEB2" w:rsidR="00DB4DF8" w:rsidRDefault="00DB4DF8" w:rsidP="00CD40D1">
      <w:pPr>
        <w:pStyle w:val="IP"/>
      </w:pPr>
    </w:p>
    <w:p w14:paraId="2AFBCF3D" w14:textId="7B3604CF" w:rsidR="00DB4DF8" w:rsidRDefault="00DB4DF8" w:rsidP="00CD40D1">
      <w:pPr>
        <w:pStyle w:val="IP"/>
      </w:pPr>
    </w:p>
    <w:p w14:paraId="62636D43" w14:textId="34D7BBA8" w:rsidR="00DB4DF8" w:rsidRDefault="00DB4DF8" w:rsidP="00CD40D1">
      <w:pPr>
        <w:pStyle w:val="IP"/>
      </w:pPr>
    </w:p>
    <w:p w14:paraId="5346E336" w14:textId="4C393E77" w:rsidR="00DB4DF8" w:rsidRDefault="00DB4DF8" w:rsidP="00CD40D1">
      <w:pPr>
        <w:pStyle w:val="IP"/>
      </w:pPr>
    </w:p>
    <w:p w14:paraId="4B1E47E0" w14:textId="38E2F7D9" w:rsidR="00DB4DF8" w:rsidRDefault="00DB4DF8" w:rsidP="00CD40D1">
      <w:pPr>
        <w:pStyle w:val="IP"/>
      </w:pPr>
    </w:p>
    <w:p w14:paraId="764B0A02" w14:textId="592C8173" w:rsidR="00DB4DF8" w:rsidRDefault="00DB4DF8" w:rsidP="00CD40D1">
      <w:pPr>
        <w:pStyle w:val="IP"/>
      </w:pPr>
    </w:p>
    <w:p w14:paraId="1B6F0DE5" w14:textId="1D9F727F" w:rsidR="00DB4DF8" w:rsidRDefault="00DB4DF8" w:rsidP="00CD40D1">
      <w:pPr>
        <w:pStyle w:val="IP"/>
      </w:pPr>
    </w:p>
    <w:p w14:paraId="08F82E02" w14:textId="2E32B661" w:rsidR="00DB4DF8" w:rsidRDefault="00DB4DF8" w:rsidP="00CD40D1">
      <w:pPr>
        <w:pStyle w:val="IP"/>
      </w:pPr>
    </w:p>
    <w:p w14:paraId="6A8B6833" w14:textId="74425DAC" w:rsidR="00DB4DF8" w:rsidRDefault="00DB4DF8" w:rsidP="00CD40D1">
      <w:pPr>
        <w:pStyle w:val="IP"/>
      </w:pPr>
    </w:p>
    <w:p w14:paraId="31107906" w14:textId="698E6389" w:rsidR="00DB4DF8" w:rsidRDefault="00DB4DF8" w:rsidP="00CD40D1">
      <w:pPr>
        <w:pStyle w:val="IP"/>
      </w:pPr>
    </w:p>
    <w:p w14:paraId="168D68A5" w14:textId="4E88E20A" w:rsidR="00DB4DF8" w:rsidRDefault="00DB4DF8" w:rsidP="00CD40D1">
      <w:pPr>
        <w:pStyle w:val="IP"/>
      </w:pPr>
    </w:p>
    <w:p w14:paraId="74547305" w14:textId="5AFB23BF" w:rsidR="00DB4DF8" w:rsidRDefault="00DB4DF8" w:rsidP="00CD40D1">
      <w:pPr>
        <w:pStyle w:val="IP"/>
      </w:pPr>
    </w:p>
    <w:p w14:paraId="6F97376B" w14:textId="56404FF0" w:rsidR="00DB4DF8" w:rsidRDefault="00DB4DF8" w:rsidP="00CD40D1">
      <w:pPr>
        <w:pStyle w:val="IP"/>
      </w:pPr>
    </w:p>
    <w:p w14:paraId="7C479B40" w14:textId="46E66698" w:rsidR="00DB4DF8" w:rsidRDefault="00DB4DF8" w:rsidP="00CD40D1">
      <w:pPr>
        <w:pStyle w:val="IP"/>
      </w:pPr>
    </w:p>
    <w:p w14:paraId="0FFAB5CE" w14:textId="77777777" w:rsidR="00DB4DF8" w:rsidRPr="00CD40D1" w:rsidRDefault="00DB4DF8" w:rsidP="00CD40D1">
      <w:pPr>
        <w:pStyle w:val="IP"/>
      </w:pPr>
    </w:p>
    <w:p w14:paraId="0B7FB9B9" w14:textId="77777777" w:rsidR="00703253" w:rsidRDefault="00703253" w:rsidP="00703253">
      <w:pPr>
        <w:pStyle w:val="IH2"/>
      </w:pPr>
      <w:bookmarkStart w:id="75" w:name="_Toc69722051"/>
      <w:r>
        <w:lastRenderedPageBreak/>
        <w:t>Broken device</w:t>
      </w:r>
      <w:bookmarkEnd w:id="75"/>
    </w:p>
    <w:p w14:paraId="7DC14A1A" w14:textId="55580C99" w:rsidR="007558F6" w:rsidRDefault="00A35CCE" w:rsidP="00703253">
      <w:pPr>
        <w:pStyle w:val="IP"/>
      </w:pPr>
      <w:r>
        <w:t>Measured a differential pair</w:t>
      </w:r>
      <w:r w:rsidR="007558F6">
        <w:t xml:space="preserve"> between R29 - TXP and R30 – TXN</w:t>
      </w:r>
    </w:p>
    <w:p w14:paraId="1AC188FE" w14:textId="77777777" w:rsidR="00A35CCE" w:rsidRDefault="007558F6" w:rsidP="00A35CCE">
      <w:pPr>
        <w:pStyle w:val="IP"/>
        <w:keepNext/>
        <w:jc w:val="center"/>
      </w:pPr>
      <w:r>
        <w:rPr>
          <w:noProof/>
        </w:rPr>
        <w:drawing>
          <wp:inline distT="0" distB="0" distL="0" distR="0" wp14:anchorId="0EF76BE8" wp14:editId="1A8BD86A">
            <wp:extent cx="5040000" cy="2457000"/>
            <wp:effectExtent l="0" t="0" r="8255" b="635"/>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2457000"/>
                    </a:xfrm>
                    <a:prstGeom prst="rect">
                      <a:avLst/>
                    </a:prstGeom>
                    <a:noFill/>
                    <a:ln>
                      <a:noFill/>
                    </a:ln>
                  </pic:spPr>
                </pic:pic>
              </a:graphicData>
            </a:graphic>
          </wp:inline>
        </w:drawing>
      </w:r>
    </w:p>
    <w:p w14:paraId="366BB02E" w14:textId="43F68188" w:rsidR="00703253" w:rsidRPr="00703253" w:rsidRDefault="00A35CCE" w:rsidP="00A35CCE">
      <w:pPr>
        <w:pStyle w:val="Napis"/>
        <w:jc w:val="center"/>
      </w:pPr>
      <w:bookmarkStart w:id="76" w:name="_Toc69722123"/>
      <w:r>
        <w:t xml:space="preserve">Picture </w:t>
      </w:r>
      <w:fldSimple w:instr=" SEQ Picture \* ARABIC ">
        <w:r w:rsidR="00CE36C1">
          <w:rPr>
            <w:noProof/>
          </w:rPr>
          <w:t>69</w:t>
        </w:r>
      </w:fldSimple>
      <w:r>
        <w:t>: Differential pair TXP-TXN</w:t>
      </w:r>
      <w:bookmarkEnd w:id="76"/>
    </w:p>
    <w:p w14:paraId="5FA311CE" w14:textId="77777777" w:rsidR="007558F6" w:rsidRDefault="007558F6"/>
    <w:p w14:paraId="22AE5B59" w14:textId="77777777" w:rsidR="007558F6" w:rsidRDefault="007558F6"/>
    <w:p w14:paraId="15F321A7" w14:textId="61FD1F96" w:rsidR="007558F6" w:rsidRDefault="00A35CCE" w:rsidP="007558F6">
      <w:pPr>
        <w:pStyle w:val="IP"/>
      </w:pPr>
      <w:r>
        <w:t xml:space="preserve">Measured a differential pair </w:t>
      </w:r>
      <w:r w:rsidR="007558F6">
        <w:t>between R31 - RXP and R32 –RXN</w:t>
      </w:r>
    </w:p>
    <w:p w14:paraId="2D64EB07" w14:textId="77777777" w:rsidR="00A35CCE" w:rsidRDefault="00A35CCE" w:rsidP="00A35CCE">
      <w:pPr>
        <w:pStyle w:val="IP"/>
        <w:keepNext/>
        <w:jc w:val="center"/>
      </w:pPr>
      <w:r>
        <w:rPr>
          <w:noProof/>
        </w:rPr>
        <w:drawing>
          <wp:inline distT="0" distB="0" distL="0" distR="0" wp14:anchorId="1B050E1E" wp14:editId="5E4E5BDD">
            <wp:extent cx="5040000" cy="2457000"/>
            <wp:effectExtent l="0" t="0" r="8255" b="635"/>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000" cy="2457000"/>
                    </a:xfrm>
                    <a:prstGeom prst="rect">
                      <a:avLst/>
                    </a:prstGeom>
                    <a:noFill/>
                    <a:ln>
                      <a:noFill/>
                    </a:ln>
                  </pic:spPr>
                </pic:pic>
              </a:graphicData>
            </a:graphic>
          </wp:inline>
        </w:drawing>
      </w:r>
    </w:p>
    <w:p w14:paraId="2DD5F6C4" w14:textId="234372D7" w:rsidR="00A35CCE" w:rsidRDefault="00A35CCE" w:rsidP="00A35CCE">
      <w:pPr>
        <w:pStyle w:val="Napis"/>
        <w:jc w:val="center"/>
      </w:pPr>
      <w:bookmarkStart w:id="77" w:name="_Toc69722124"/>
      <w:r>
        <w:t xml:space="preserve">Picture </w:t>
      </w:r>
      <w:fldSimple w:instr=" SEQ Picture \* ARABIC ">
        <w:r w:rsidR="00CE36C1">
          <w:rPr>
            <w:noProof/>
          </w:rPr>
          <w:t>70</w:t>
        </w:r>
      </w:fldSimple>
      <w:r>
        <w:t>: Differential pair RXP-RXN</w:t>
      </w:r>
      <w:bookmarkEnd w:id="77"/>
    </w:p>
    <w:p w14:paraId="40755CC9" w14:textId="0DEEF15E" w:rsidR="00DF631F" w:rsidRPr="00703253" w:rsidRDefault="00703253">
      <w:r>
        <w:br w:type="page"/>
      </w:r>
    </w:p>
    <w:p w14:paraId="3C88758F" w14:textId="01C4BD78" w:rsidR="004B2AB5" w:rsidRDefault="004B2AB5" w:rsidP="004B2AB5">
      <w:pPr>
        <w:pStyle w:val="IH1"/>
      </w:pPr>
      <w:bookmarkStart w:id="78" w:name="_Toc69722052"/>
      <w:r>
        <w:lastRenderedPageBreak/>
        <w:t>Checking clock signals on 25 MHz oscillator</w:t>
      </w:r>
      <w:bookmarkEnd w:id="78"/>
    </w:p>
    <w:p w14:paraId="02D50BB0" w14:textId="4624D9BD" w:rsidR="00BD1CF1" w:rsidRDefault="00BD1CF1" w:rsidP="00BD1CF1">
      <w:pPr>
        <w:pStyle w:val="IP"/>
      </w:pPr>
      <w:r>
        <w:t>Added schematic for a better understanding of measuring points.</w:t>
      </w:r>
    </w:p>
    <w:p w14:paraId="5785C347" w14:textId="77777777" w:rsidR="00FF2414" w:rsidRDefault="00BD1CF1" w:rsidP="00FF2414">
      <w:pPr>
        <w:pStyle w:val="IP"/>
        <w:keepNext/>
        <w:jc w:val="center"/>
      </w:pPr>
      <w:r w:rsidRPr="00BD1CF1">
        <w:rPr>
          <w:noProof/>
        </w:rPr>
        <w:drawing>
          <wp:inline distT="0" distB="0" distL="0" distR="0" wp14:anchorId="4F7FECF0" wp14:editId="388DD589">
            <wp:extent cx="2654969" cy="25200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4969" cy="2520000"/>
                    </a:xfrm>
                    <a:prstGeom prst="rect">
                      <a:avLst/>
                    </a:prstGeom>
                  </pic:spPr>
                </pic:pic>
              </a:graphicData>
            </a:graphic>
          </wp:inline>
        </w:drawing>
      </w:r>
    </w:p>
    <w:p w14:paraId="73A554C5" w14:textId="149B3B57" w:rsidR="00BD1CF1" w:rsidRPr="00BD1CF1" w:rsidRDefault="00FF2414" w:rsidP="00FF2414">
      <w:pPr>
        <w:pStyle w:val="Napis"/>
        <w:jc w:val="center"/>
      </w:pPr>
      <w:bookmarkStart w:id="79" w:name="_Toc69722125"/>
      <w:r>
        <w:t xml:space="preserve">Picture </w:t>
      </w:r>
      <w:fldSimple w:instr=" SEQ Picture \* ARABIC ">
        <w:r w:rsidR="00CE36C1">
          <w:rPr>
            <w:noProof/>
          </w:rPr>
          <w:t>71</w:t>
        </w:r>
      </w:fldSimple>
      <w:r>
        <w:t>: Schematic print of TCXO</w:t>
      </w:r>
      <w:bookmarkEnd w:id="79"/>
    </w:p>
    <w:p w14:paraId="7796C88F" w14:textId="7DD0E2E2" w:rsidR="004B2AB5" w:rsidRDefault="004B2AB5" w:rsidP="004B2AB5">
      <w:pPr>
        <w:pStyle w:val="IH2"/>
      </w:pPr>
      <w:bookmarkStart w:id="80" w:name="_Toc69722053"/>
      <w:r>
        <w:t>Working device</w:t>
      </w:r>
      <w:bookmarkEnd w:id="80"/>
    </w:p>
    <w:p w14:paraId="519D005E" w14:textId="2D8EC46C" w:rsidR="004B2AB5" w:rsidRDefault="00DF631F" w:rsidP="004B2AB5">
      <w:pPr>
        <w:pStyle w:val="IP"/>
      </w:pPr>
      <w:r>
        <w:t>XO measured on C41:</w:t>
      </w:r>
    </w:p>
    <w:p w14:paraId="6C666957" w14:textId="77777777" w:rsidR="004E55C2" w:rsidRDefault="00CD40D1" w:rsidP="004E55C2">
      <w:pPr>
        <w:pStyle w:val="IP"/>
        <w:keepNext/>
        <w:jc w:val="center"/>
      </w:pPr>
      <w:r>
        <w:rPr>
          <w:noProof/>
        </w:rPr>
        <w:drawing>
          <wp:inline distT="0" distB="0" distL="0" distR="0" wp14:anchorId="7F51379B" wp14:editId="24E274DC">
            <wp:extent cx="5040000" cy="2454200"/>
            <wp:effectExtent l="0" t="0" r="8255" b="381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0000" cy="2454200"/>
                    </a:xfrm>
                    <a:prstGeom prst="rect">
                      <a:avLst/>
                    </a:prstGeom>
                    <a:noFill/>
                    <a:ln>
                      <a:noFill/>
                    </a:ln>
                  </pic:spPr>
                </pic:pic>
              </a:graphicData>
            </a:graphic>
          </wp:inline>
        </w:drawing>
      </w:r>
    </w:p>
    <w:p w14:paraId="59123731" w14:textId="242898BF" w:rsidR="00DF631F" w:rsidRDefault="004E55C2" w:rsidP="004E55C2">
      <w:pPr>
        <w:pStyle w:val="Napis"/>
        <w:jc w:val="center"/>
      </w:pPr>
      <w:bookmarkStart w:id="81" w:name="_Toc69722126"/>
      <w:r>
        <w:t xml:space="preserve">Picture </w:t>
      </w:r>
      <w:fldSimple w:instr=" SEQ Picture \* ARABIC ">
        <w:r w:rsidR="00CE36C1">
          <w:rPr>
            <w:noProof/>
          </w:rPr>
          <w:t>72</w:t>
        </w:r>
      </w:fldSimple>
      <w:r>
        <w:t>: XO</w:t>
      </w:r>
      <w:bookmarkEnd w:id="81"/>
    </w:p>
    <w:p w14:paraId="17A89F99" w14:textId="77777777" w:rsidR="004E55C2" w:rsidRDefault="004E55C2" w:rsidP="004B2AB5">
      <w:pPr>
        <w:pStyle w:val="IP"/>
      </w:pPr>
    </w:p>
    <w:p w14:paraId="76B096F3" w14:textId="77777777" w:rsidR="004E55C2" w:rsidRDefault="004E55C2" w:rsidP="004B2AB5">
      <w:pPr>
        <w:pStyle w:val="IP"/>
      </w:pPr>
    </w:p>
    <w:p w14:paraId="491EC06E" w14:textId="77777777" w:rsidR="004E55C2" w:rsidRDefault="004E55C2" w:rsidP="004B2AB5">
      <w:pPr>
        <w:pStyle w:val="IP"/>
      </w:pPr>
    </w:p>
    <w:p w14:paraId="2CAE2820" w14:textId="77777777" w:rsidR="004E55C2" w:rsidRDefault="004E55C2" w:rsidP="004B2AB5">
      <w:pPr>
        <w:pStyle w:val="IP"/>
      </w:pPr>
    </w:p>
    <w:p w14:paraId="7B3F6565" w14:textId="30462CDE" w:rsidR="004E55C2" w:rsidRDefault="00DF631F" w:rsidP="004B2AB5">
      <w:pPr>
        <w:pStyle w:val="IP"/>
      </w:pPr>
      <w:r>
        <w:lastRenderedPageBreak/>
        <w:t>XI measured on C42:</w:t>
      </w:r>
    </w:p>
    <w:p w14:paraId="234392E6" w14:textId="77777777" w:rsidR="004E55C2" w:rsidRDefault="00CD40D1" w:rsidP="004E55C2">
      <w:pPr>
        <w:pStyle w:val="IP"/>
        <w:keepNext/>
        <w:jc w:val="center"/>
      </w:pPr>
      <w:r>
        <w:rPr>
          <w:noProof/>
        </w:rPr>
        <w:drawing>
          <wp:inline distT="0" distB="0" distL="0" distR="0" wp14:anchorId="6C65801B" wp14:editId="1C617AA3">
            <wp:extent cx="5040000" cy="2454200"/>
            <wp:effectExtent l="0" t="0" r="8255" b="381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000" cy="2454200"/>
                    </a:xfrm>
                    <a:prstGeom prst="rect">
                      <a:avLst/>
                    </a:prstGeom>
                    <a:noFill/>
                    <a:ln>
                      <a:noFill/>
                    </a:ln>
                  </pic:spPr>
                </pic:pic>
              </a:graphicData>
            </a:graphic>
          </wp:inline>
        </w:drawing>
      </w:r>
    </w:p>
    <w:p w14:paraId="0EA28BC1" w14:textId="6CD11084" w:rsidR="004E55C2" w:rsidRDefault="004E55C2" w:rsidP="004E55C2">
      <w:pPr>
        <w:pStyle w:val="Napis"/>
        <w:jc w:val="center"/>
      </w:pPr>
      <w:bookmarkStart w:id="82" w:name="_Toc69722127"/>
      <w:r>
        <w:t xml:space="preserve">Picture </w:t>
      </w:r>
      <w:fldSimple w:instr=" SEQ Picture \* ARABIC ">
        <w:r w:rsidR="00CE36C1">
          <w:rPr>
            <w:noProof/>
          </w:rPr>
          <w:t>73</w:t>
        </w:r>
      </w:fldSimple>
      <w:r>
        <w:t>: XI</w:t>
      </w:r>
      <w:bookmarkEnd w:id="82"/>
    </w:p>
    <w:p w14:paraId="583A4E20" w14:textId="77777777" w:rsidR="004E55C2" w:rsidRDefault="004E55C2" w:rsidP="004B2AB5">
      <w:pPr>
        <w:pStyle w:val="IP"/>
      </w:pPr>
    </w:p>
    <w:p w14:paraId="5E9C6BD3" w14:textId="77777777" w:rsidR="004E55C2" w:rsidRDefault="00CD40D1" w:rsidP="004E55C2">
      <w:pPr>
        <w:pStyle w:val="IP"/>
        <w:keepNext/>
        <w:jc w:val="center"/>
      </w:pPr>
      <w:r>
        <w:rPr>
          <w:noProof/>
        </w:rPr>
        <w:drawing>
          <wp:inline distT="0" distB="0" distL="0" distR="0" wp14:anchorId="1A8699B6" wp14:editId="3CC085A3">
            <wp:extent cx="5040000" cy="2454200"/>
            <wp:effectExtent l="0" t="0" r="8255" b="381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000" cy="2454200"/>
                    </a:xfrm>
                    <a:prstGeom prst="rect">
                      <a:avLst/>
                    </a:prstGeom>
                    <a:noFill/>
                    <a:ln>
                      <a:noFill/>
                    </a:ln>
                  </pic:spPr>
                </pic:pic>
              </a:graphicData>
            </a:graphic>
          </wp:inline>
        </w:drawing>
      </w:r>
    </w:p>
    <w:p w14:paraId="472031E0" w14:textId="3D09A5D5" w:rsidR="00DF631F" w:rsidRDefault="004E55C2" w:rsidP="004E55C2">
      <w:pPr>
        <w:pStyle w:val="Napis"/>
        <w:jc w:val="center"/>
      </w:pPr>
      <w:bookmarkStart w:id="83" w:name="_Toc69722128"/>
      <w:r>
        <w:t xml:space="preserve">Picture </w:t>
      </w:r>
      <w:fldSimple w:instr=" SEQ Picture \* ARABIC ">
        <w:r w:rsidR="00CE36C1">
          <w:rPr>
            <w:noProof/>
          </w:rPr>
          <w:t>74</w:t>
        </w:r>
      </w:fldSimple>
      <w:r>
        <w:t>: XI signal with some spikes</w:t>
      </w:r>
      <w:bookmarkEnd w:id="83"/>
    </w:p>
    <w:p w14:paraId="7C3E1B22" w14:textId="685CD3A4" w:rsidR="004E55C2" w:rsidRPr="004E55C2" w:rsidRDefault="004E55C2" w:rsidP="004E55C2">
      <w:pPr>
        <w:pStyle w:val="IP"/>
      </w:pPr>
      <w:r>
        <w:t xml:space="preserve">In XI signal we can </w:t>
      </w:r>
      <w:proofErr w:type="spellStart"/>
      <w:r>
        <w:t>se</w:t>
      </w:r>
      <w:proofErr w:type="spellEnd"/>
      <w:r>
        <w:t xml:space="preserve"> some distortion.</w:t>
      </w:r>
    </w:p>
    <w:p w14:paraId="746BCB9F" w14:textId="666F997B" w:rsidR="004E55C2" w:rsidRDefault="004E55C2" w:rsidP="004E55C2">
      <w:pPr>
        <w:pStyle w:val="IP"/>
        <w:jc w:val="center"/>
      </w:pPr>
    </w:p>
    <w:p w14:paraId="625FF44D" w14:textId="6F2E7CDB" w:rsidR="004E55C2" w:rsidRDefault="004E55C2" w:rsidP="004E55C2">
      <w:pPr>
        <w:pStyle w:val="IP"/>
        <w:jc w:val="center"/>
      </w:pPr>
    </w:p>
    <w:p w14:paraId="6578D345" w14:textId="4B0D75E9" w:rsidR="004E55C2" w:rsidRDefault="004E55C2" w:rsidP="004E55C2">
      <w:pPr>
        <w:pStyle w:val="IP"/>
        <w:jc w:val="center"/>
      </w:pPr>
    </w:p>
    <w:p w14:paraId="5E715870" w14:textId="044BBA53" w:rsidR="004E55C2" w:rsidRDefault="004E55C2" w:rsidP="004E55C2">
      <w:pPr>
        <w:pStyle w:val="IP"/>
        <w:jc w:val="center"/>
      </w:pPr>
    </w:p>
    <w:p w14:paraId="6837C549" w14:textId="562A0A1F" w:rsidR="004E55C2" w:rsidRDefault="004E55C2" w:rsidP="004E55C2">
      <w:pPr>
        <w:pStyle w:val="IP"/>
        <w:jc w:val="center"/>
      </w:pPr>
    </w:p>
    <w:p w14:paraId="25D33256" w14:textId="7C273FBE" w:rsidR="004E55C2" w:rsidRDefault="004E55C2" w:rsidP="004E55C2">
      <w:pPr>
        <w:pStyle w:val="IP"/>
        <w:jc w:val="center"/>
      </w:pPr>
    </w:p>
    <w:p w14:paraId="08C549CC" w14:textId="30D4B0BF" w:rsidR="004E55C2" w:rsidRDefault="004E55C2" w:rsidP="004E55C2">
      <w:pPr>
        <w:pStyle w:val="IP"/>
        <w:jc w:val="center"/>
      </w:pPr>
    </w:p>
    <w:p w14:paraId="0322EE0F" w14:textId="77777777" w:rsidR="004E55C2" w:rsidRDefault="004E55C2" w:rsidP="00FF2414">
      <w:pPr>
        <w:pStyle w:val="IP"/>
      </w:pPr>
    </w:p>
    <w:p w14:paraId="703C1445" w14:textId="1629F874" w:rsidR="004B2AB5" w:rsidRDefault="004B2AB5" w:rsidP="004B2AB5">
      <w:pPr>
        <w:pStyle w:val="IH2"/>
      </w:pPr>
      <w:bookmarkStart w:id="84" w:name="_Toc69722054"/>
      <w:r>
        <w:lastRenderedPageBreak/>
        <w:t>Broken device</w:t>
      </w:r>
      <w:bookmarkEnd w:id="84"/>
    </w:p>
    <w:p w14:paraId="57DCD0D4" w14:textId="77777777" w:rsidR="00DF631F" w:rsidRDefault="00DF631F" w:rsidP="00DF631F">
      <w:pPr>
        <w:pStyle w:val="IP"/>
      </w:pPr>
      <w:r>
        <w:t>XO measured on C41:</w:t>
      </w:r>
    </w:p>
    <w:p w14:paraId="21281309" w14:textId="77777777" w:rsidR="00BD3E6A" w:rsidRDefault="00B12A7E" w:rsidP="00BD3E6A">
      <w:pPr>
        <w:pStyle w:val="IP"/>
        <w:keepNext/>
        <w:jc w:val="center"/>
      </w:pPr>
      <w:r>
        <w:rPr>
          <w:noProof/>
        </w:rPr>
        <w:drawing>
          <wp:inline distT="0" distB="0" distL="0" distR="0" wp14:anchorId="67B984DB" wp14:editId="242ED2B8">
            <wp:extent cx="5040000" cy="2457000"/>
            <wp:effectExtent l="0" t="0" r="8255" b="635"/>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000" cy="2457000"/>
                    </a:xfrm>
                    <a:prstGeom prst="rect">
                      <a:avLst/>
                    </a:prstGeom>
                    <a:noFill/>
                    <a:ln>
                      <a:noFill/>
                    </a:ln>
                  </pic:spPr>
                </pic:pic>
              </a:graphicData>
            </a:graphic>
          </wp:inline>
        </w:drawing>
      </w:r>
    </w:p>
    <w:p w14:paraId="632D31CF" w14:textId="2E0C32CC" w:rsidR="00DF631F" w:rsidRDefault="00BD3E6A" w:rsidP="00BD3E6A">
      <w:pPr>
        <w:pStyle w:val="Napis"/>
        <w:jc w:val="center"/>
      </w:pPr>
      <w:bookmarkStart w:id="85" w:name="_Toc69722129"/>
      <w:r>
        <w:t xml:space="preserve">Picture </w:t>
      </w:r>
      <w:fldSimple w:instr=" SEQ Picture \* ARABIC ">
        <w:r w:rsidR="00CE36C1">
          <w:rPr>
            <w:noProof/>
          </w:rPr>
          <w:t>75</w:t>
        </w:r>
      </w:fldSimple>
      <w:r>
        <w:t>: XO</w:t>
      </w:r>
      <w:bookmarkEnd w:id="85"/>
    </w:p>
    <w:p w14:paraId="04171530" w14:textId="77777777" w:rsidR="00DF631F" w:rsidRDefault="00DF631F" w:rsidP="00DF631F">
      <w:pPr>
        <w:pStyle w:val="IP"/>
      </w:pPr>
      <w:r>
        <w:t>XI measured on C42:</w:t>
      </w:r>
    </w:p>
    <w:p w14:paraId="71634210" w14:textId="77777777" w:rsidR="00BD3E6A" w:rsidRDefault="00B12A7E" w:rsidP="00BD3E6A">
      <w:pPr>
        <w:pStyle w:val="IP"/>
        <w:keepNext/>
        <w:jc w:val="center"/>
      </w:pPr>
      <w:r>
        <w:rPr>
          <w:noProof/>
        </w:rPr>
        <w:drawing>
          <wp:inline distT="0" distB="0" distL="0" distR="0" wp14:anchorId="5AD98A6A" wp14:editId="10F16286">
            <wp:extent cx="5040000" cy="2457000"/>
            <wp:effectExtent l="0" t="0" r="8255" b="635"/>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2457000"/>
                    </a:xfrm>
                    <a:prstGeom prst="rect">
                      <a:avLst/>
                    </a:prstGeom>
                    <a:noFill/>
                    <a:ln>
                      <a:noFill/>
                    </a:ln>
                  </pic:spPr>
                </pic:pic>
              </a:graphicData>
            </a:graphic>
          </wp:inline>
        </w:drawing>
      </w:r>
    </w:p>
    <w:p w14:paraId="472578D8" w14:textId="08924DAF" w:rsidR="00DF631F" w:rsidRPr="00DF631F" w:rsidRDefault="00BD3E6A" w:rsidP="00BD3E6A">
      <w:pPr>
        <w:pStyle w:val="Napis"/>
        <w:jc w:val="center"/>
        <w:rPr>
          <w:b/>
          <w:bCs/>
        </w:rPr>
      </w:pPr>
      <w:bookmarkStart w:id="86" w:name="_Toc69722130"/>
      <w:r>
        <w:t xml:space="preserve">Picture </w:t>
      </w:r>
      <w:fldSimple w:instr=" SEQ Picture \* ARABIC ">
        <w:r w:rsidR="00CE36C1">
          <w:rPr>
            <w:noProof/>
          </w:rPr>
          <w:t>76</w:t>
        </w:r>
      </w:fldSimple>
      <w:r>
        <w:t>: XI</w:t>
      </w:r>
      <w:bookmarkEnd w:id="86"/>
    </w:p>
    <w:sectPr w:rsidR="00DF631F" w:rsidRPr="00DF631F" w:rsidSect="0038547E">
      <w:headerReference w:type="default" r:id="rId90"/>
      <w:footerReference w:type="default" r:id="rId91"/>
      <w:pgSz w:w="11900" w:h="16820"/>
      <w:pgMar w:top="1701" w:right="1888" w:bottom="1701" w:left="1888" w:header="868" w:footer="79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1650E" w14:textId="77777777" w:rsidR="00222A35" w:rsidRDefault="00222A35" w:rsidP="00856253">
      <w:r>
        <w:separator/>
      </w:r>
    </w:p>
  </w:endnote>
  <w:endnote w:type="continuationSeparator" w:id="0">
    <w:p w14:paraId="4E5434A8" w14:textId="77777777" w:rsidR="00222A35" w:rsidRDefault="00222A35" w:rsidP="00856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Arial"/>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Medium">
    <w:altName w:val="Arial"/>
    <w:charset w:val="00"/>
    <w:family w:val="auto"/>
    <w:pitch w:val="variable"/>
    <w:sig w:usb0="E00002FF" w:usb1="5000205B" w:usb2="00000020" w:usb3="00000000" w:csb0="0000019F" w:csb1="00000000"/>
  </w:font>
  <w:font w:name="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91154" w14:textId="77777777" w:rsidR="00B12A7E" w:rsidRDefault="00B12A7E" w:rsidP="00304297">
    <w:pPr>
      <w:framePr w:wrap="none" w:vAnchor="text" w:hAnchor="margin" w:xAlign="right" w:y="1"/>
      <w:rPr>
        <w:rStyle w:val="tevilkastrani"/>
      </w:rPr>
    </w:pPr>
    <w:r>
      <w:rPr>
        <w:rStyle w:val="tevilkastrani"/>
      </w:rPr>
      <w:fldChar w:fldCharType="begin"/>
    </w:r>
    <w:r>
      <w:rPr>
        <w:rStyle w:val="tevilkastrani"/>
      </w:rPr>
      <w:instrText xml:space="preserve">PAGE  </w:instrText>
    </w:r>
    <w:r>
      <w:rPr>
        <w:rStyle w:val="tevilkastrani"/>
      </w:rPr>
      <w:fldChar w:fldCharType="end"/>
    </w:r>
  </w:p>
  <w:p w14:paraId="7ABA8B5E" w14:textId="77777777" w:rsidR="00B12A7E" w:rsidRDefault="00B12A7E" w:rsidP="00FA1109">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CellMar>
        <w:left w:w="0" w:type="dxa"/>
        <w:right w:w="0" w:type="dxa"/>
      </w:tblCellMar>
      <w:tblLook w:val="04A0" w:firstRow="1" w:lastRow="0" w:firstColumn="1" w:lastColumn="0" w:noHBand="0" w:noVBand="1"/>
    </w:tblPr>
    <w:tblGrid>
      <w:gridCol w:w="2704"/>
      <w:gridCol w:w="2705"/>
      <w:gridCol w:w="2705"/>
    </w:tblGrid>
    <w:tr w:rsidR="00B12A7E" w14:paraId="7624F0C0" w14:textId="77777777" w:rsidTr="00AD2D67">
      <w:tc>
        <w:tcPr>
          <w:tcW w:w="2704" w:type="dxa"/>
          <w:vAlign w:val="bottom"/>
        </w:tcPr>
        <w:p w14:paraId="3DDA4925" w14:textId="77777777" w:rsidR="00B12A7E" w:rsidRPr="0059239F" w:rsidRDefault="00B12A7E" w:rsidP="00AD2D67">
          <w:pPr>
            <w:pStyle w:val="IFooter"/>
            <w:jc w:val="left"/>
          </w:pPr>
          <w:r>
            <w:t xml:space="preserve">18. </w:t>
          </w:r>
          <w:proofErr w:type="spellStart"/>
          <w:r>
            <w:t>september</w:t>
          </w:r>
          <w:proofErr w:type="spellEnd"/>
          <w:r>
            <w:t xml:space="preserve"> 2019, Location</w:t>
          </w:r>
        </w:p>
      </w:tc>
      <w:tc>
        <w:tcPr>
          <w:tcW w:w="2705" w:type="dxa"/>
          <w:vAlign w:val="bottom"/>
        </w:tcPr>
        <w:p w14:paraId="7A34F5BE" w14:textId="77777777" w:rsidR="00B12A7E" w:rsidRPr="0059239F" w:rsidRDefault="00B12A7E" w:rsidP="00AD2D67">
          <w:pPr>
            <w:pStyle w:val="IFooter"/>
          </w:pPr>
          <w:r>
            <w:t>Confidential</w:t>
          </w:r>
        </w:p>
      </w:tc>
      <w:tc>
        <w:tcPr>
          <w:tcW w:w="2705" w:type="dxa"/>
          <w:vAlign w:val="bottom"/>
        </w:tcPr>
        <w:p w14:paraId="5CC46A0A" w14:textId="77777777" w:rsidR="00B12A7E" w:rsidRPr="0059239F" w:rsidRDefault="00B12A7E" w:rsidP="00AD2D67">
          <w:pPr>
            <w:jc w:val="right"/>
            <w:rPr>
              <w:sz w:val="14"/>
              <w:szCs w:val="14"/>
            </w:rPr>
          </w:pPr>
        </w:p>
      </w:tc>
    </w:tr>
  </w:tbl>
  <w:p w14:paraId="0234DDE8" w14:textId="77777777" w:rsidR="00B12A7E" w:rsidRDefault="00B12A7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35229" w14:textId="77777777" w:rsidR="00B12A7E" w:rsidRPr="008C438C" w:rsidRDefault="00B12A7E" w:rsidP="000E4119">
    <w:pPr>
      <w:rPr>
        <w:sz w:val="14"/>
        <w:szCs w:val="1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BA3C4" w14:textId="77777777" w:rsidR="00B12A7E" w:rsidRPr="00FA1109" w:rsidRDefault="00B12A7E" w:rsidP="00AD2D67">
    <w:pPr>
      <w:framePr w:wrap="notBeside" w:vAnchor="text" w:hAnchor="page" w:x="10950" w:y="206"/>
      <w:rPr>
        <w:rStyle w:val="tevilkastrani"/>
        <w:sz w:val="14"/>
        <w:szCs w:val="14"/>
      </w:rPr>
    </w:pPr>
    <w:r w:rsidRPr="00FA1109">
      <w:rPr>
        <w:rStyle w:val="tevilkastrani"/>
        <w:sz w:val="14"/>
        <w:szCs w:val="14"/>
      </w:rPr>
      <w:fldChar w:fldCharType="begin"/>
    </w:r>
    <w:r w:rsidRPr="00FA1109">
      <w:rPr>
        <w:rStyle w:val="tevilkastrani"/>
        <w:sz w:val="14"/>
        <w:szCs w:val="14"/>
      </w:rPr>
      <w:instrText xml:space="preserve">PAGE  </w:instrText>
    </w:r>
    <w:r w:rsidRPr="00FA1109">
      <w:rPr>
        <w:rStyle w:val="tevilkastrani"/>
        <w:sz w:val="14"/>
        <w:szCs w:val="14"/>
      </w:rPr>
      <w:fldChar w:fldCharType="separate"/>
    </w:r>
    <w:r>
      <w:rPr>
        <w:rStyle w:val="tevilkastrani"/>
        <w:noProof/>
        <w:sz w:val="14"/>
        <w:szCs w:val="14"/>
      </w:rPr>
      <w:t>1</w:t>
    </w:r>
    <w:r w:rsidRPr="00FA1109">
      <w:rPr>
        <w:rStyle w:val="tevilkastrani"/>
        <w:sz w:val="14"/>
        <w:szCs w:val="14"/>
      </w:rPr>
      <w:fldChar w:fldCharType="end"/>
    </w:r>
  </w:p>
  <w:tbl>
    <w:tblPr>
      <w:tblW w:w="10152" w:type="dxa"/>
      <w:jc w:val="center"/>
      <w:tblLook w:val="04A0" w:firstRow="1" w:lastRow="0" w:firstColumn="1" w:lastColumn="0" w:noHBand="0" w:noVBand="1"/>
    </w:tblPr>
    <w:tblGrid>
      <w:gridCol w:w="1041"/>
      <w:gridCol w:w="8209"/>
      <w:gridCol w:w="902"/>
    </w:tblGrid>
    <w:tr w:rsidR="00B12A7E" w:rsidRPr="008C438C" w14:paraId="4696FC61" w14:textId="77777777" w:rsidTr="00DD5B44">
      <w:trPr>
        <w:jc w:val="center"/>
      </w:trPr>
      <w:tc>
        <w:tcPr>
          <w:tcW w:w="1041" w:type="dxa"/>
          <w:tcMar>
            <w:left w:w="0" w:type="dxa"/>
            <w:right w:w="0" w:type="dxa"/>
          </w:tcMar>
          <w:vAlign w:val="bottom"/>
        </w:tcPr>
        <w:p w14:paraId="52C68D1D" w14:textId="77777777" w:rsidR="00B12A7E" w:rsidRPr="008C438C" w:rsidRDefault="00B12A7E" w:rsidP="00304297">
          <w:pPr>
            <w:ind w:right="360"/>
            <w:rPr>
              <w:sz w:val="14"/>
              <w:szCs w:val="14"/>
            </w:rPr>
          </w:pPr>
          <w:r>
            <w:rPr>
              <w:noProof/>
              <w:sz w:val="14"/>
              <w:szCs w:val="14"/>
              <w:lang w:eastAsia="sl-SI"/>
            </w:rPr>
            <w:drawing>
              <wp:inline distT="0" distB="0" distL="0" distR="0" wp14:anchorId="22AF6489" wp14:editId="3DB099BC">
                <wp:extent cx="424800" cy="21519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nas-logotip-final-rgb-01.pdf"/>
                        <pic:cNvPicPr/>
                      </pic:nvPicPr>
                      <pic:blipFill>
                        <a:blip r:embed="rId1">
                          <a:extLst>
                            <a:ext uri="{28A0092B-C50C-407E-A947-70E740481C1C}">
                              <a14:useLocalDpi xmlns:a14="http://schemas.microsoft.com/office/drawing/2010/main" val="0"/>
                            </a:ext>
                          </a:extLst>
                        </a:blip>
                        <a:stretch>
                          <a:fillRect/>
                        </a:stretch>
                      </pic:blipFill>
                      <pic:spPr>
                        <a:xfrm>
                          <a:off x="0" y="0"/>
                          <a:ext cx="424800" cy="215195"/>
                        </a:xfrm>
                        <a:prstGeom prst="rect">
                          <a:avLst/>
                        </a:prstGeom>
                      </pic:spPr>
                    </pic:pic>
                  </a:graphicData>
                </a:graphic>
              </wp:inline>
            </w:drawing>
          </w:r>
        </w:p>
      </w:tc>
      <w:tc>
        <w:tcPr>
          <w:tcW w:w="8209" w:type="dxa"/>
          <w:tcMar>
            <w:left w:w="0" w:type="dxa"/>
            <w:right w:w="0" w:type="dxa"/>
          </w:tcMar>
          <w:vAlign w:val="center"/>
        </w:tcPr>
        <w:p w14:paraId="26207591" w14:textId="77777777" w:rsidR="00B12A7E" w:rsidRPr="008C438C" w:rsidRDefault="00B12A7E" w:rsidP="00304297">
          <w:pPr>
            <w:pStyle w:val="IFooter"/>
          </w:pPr>
          <w:r>
            <w:t>Confidential</w:t>
          </w:r>
        </w:p>
      </w:tc>
      <w:tc>
        <w:tcPr>
          <w:tcW w:w="902" w:type="dxa"/>
          <w:tcMar>
            <w:left w:w="0" w:type="dxa"/>
            <w:right w:w="0" w:type="dxa"/>
          </w:tcMar>
          <w:vAlign w:val="bottom"/>
        </w:tcPr>
        <w:p w14:paraId="464B01F5" w14:textId="77777777" w:rsidR="00B12A7E" w:rsidRPr="008C438C" w:rsidRDefault="00B12A7E" w:rsidP="00304297">
          <w:pPr>
            <w:jc w:val="right"/>
            <w:rPr>
              <w:sz w:val="14"/>
              <w:szCs w:val="14"/>
            </w:rPr>
          </w:pPr>
        </w:p>
      </w:tc>
    </w:tr>
  </w:tbl>
  <w:p w14:paraId="295CF00E" w14:textId="77777777" w:rsidR="00B12A7E" w:rsidRPr="008C438C" w:rsidRDefault="00B12A7E" w:rsidP="000E4119">
    <w:pPr>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79E4F" w14:textId="77777777" w:rsidR="00222A35" w:rsidRDefault="00222A35" w:rsidP="00856253">
      <w:r>
        <w:separator/>
      </w:r>
    </w:p>
  </w:footnote>
  <w:footnote w:type="continuationSeparator" w:id="0">
    <w:p w14:paraId="7632A549" w14:textId="77777777" w:rsidR="00222A35" w:rsidRDefault="00222A35" w:rsidP="008562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mrea"/>
      <w:tblW w:w="10166" w:type="dxa"/>
      <w:jc w:val="center"/>
      <w:tblLook w:val="04A0" w:firstRow="1" w:lastRow="0" w:firstColumn="1" w:lastColumn="0" w:noHBand="0" w:noVBand="1"/>
    </w:tblPr>
    <w:tblGrid>
      <w:gridCol w:w="5083"/>
      <w:gridCol w:w="5083"/>
    </w:tblGrid>
    <w:tr w:rsidR="00B12A7E" w14:paraId="6757DFF4" w14:textId="77777777" w:rsidTr="00D23520">
      <w:trPr>
        <w:jc w:val="center"/>
      </w:trPr>
      <w:tc>
        <w:tcPr>
          <w:tcW w:w="4057" w:type="dxa"/>
          <w:tcBorders>
            <w:top w:val="nil"/>
            <w:left w:val="nil"/>
            <w:bottom w:val="nil"/>
            <w:right w:val="nil"/>
          </w:tcBorders>
          <w:vAlign w:val="bottom"/>
        </w:tcPr>
        <w:p w14:paraId="415F252D" w14:textId="77777777" w:rsidR="00B12A7E" w:rsidRDefault="00B12A7E" w:rsidP="00980BDF">
          <w:pPr>
            <w:pStyle w:val="Glava"/>
          </w:pPr>
          <w:r>
            <w:rPr>
              <w:noProof/>
              <w:lang w:eastAsia="sl-SI"/>
            </w:rPr>
            <w:drawing>
              <wp:inline distT="0" distB="0" distL="0" distR="0" wp14:anchorId="682199C6" wp14:editId="6C153990">
                <wp:extent cx="1372886" cy="273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rnas-logotip-white-02.pdf"/>
                        <pic:cNvPicPr/>
                      </pic:nvPicPr>
                      <pic:blipFill>
                        <a:blip r:embed="rId1">
                          <a:extLst>
                            <a:ext uri="{28A0092B-C50C-407E-A947-70E740481C1C}">
                              <a14:useLocalDpi xmlns:a14="http://schemas.microsoft.com/office/drawing/2010/main" val="0"/>
                            </a:ext>
                          </a:extLst>
                        </a:blip>
                        <a:stretch>
                          <a:fillRect/>
                        </a:stretch>
                      </pic:blipFill>
                      <pic:spPr>
                        <a:xfrm>
                          <a:off x="0" y="0"/>
                          <a:ext cx="1372886" cy="273600"/>
                        </a:xfrm>
                        <a:prstGeom prst="rect">
                          <a:avLst/>
                        </a:prstGeom>
                      </pic:spPr>
                    </pic:pic>
                  </a:graphicData>
                </a:graphic>
              </wp:inline>
            </w:drawing>
          </w:r>
        </w:p>
      </w:tc>
      <w:tc>
        <w:tcPr>
          <w:tcW w:w="4057" w:type="dxa"/>
          <w:tcBorders>
            <w:top w:val="nil"/>
            <w:left w:val="nil"/>
            <w:bottom w:val="nil"/>
            <w:right w:val="nil"/>
          </w:tcBorders>
          <w:vAlign w:val="bottom"/>
        </w:tcPr>
        <w:p w14:paraId="7A2200CB" w14:textId="77777777" w:rsidR="00B12A7E" w:rsidRDefault="00B12A7E" w:rsidP="00980BDF">
          <w:pPr>
            <w:pStyle w:val="IHeadertext"/>
          </w:pPr>
          <w:r>
            <w:t>www.irnas.eu</w:t>
          </w:r>
        </w:p>
        <w:p w14:paraId="05855699" w14:textId="77777777" w:rsidR="00B12A7E" w:rsidRDefault="00B12A7E" w:rsidP="00980BDF">
          <w:pPr>
            <w:pStyle w:val="IHeadertext"/>
          </w:pPr>
          <w:r>
            <w:t>contact@irnas.eu</w:t>
          </w:r>
        </w:p>
      </w:tc>
    </w:tr>
  </w:tbl>
  <w:p w14:paraId="31379292" w14:textId="77777777" w:rsidR="00B12A7E" w:rsidRDefault="00B12A7E">
    <w:pPr>
      <w:pStyle w:val="Glava"/>
    </w:pPr>
    <w:r>
      <w:rPr>
        <w:noProof/>
        <w:lang w:eastAsia="sl-SI"/>
      </w:rPr>
      <w:drawing>
        <wp:anchor distT="0" distB="0" distL="114300" distR="114300" simplePos="0" relativeHeight="251660288" behindDoc="1" locked="0" layoutInCell="1" allowOverlap="1" wp14:anchorId="054E3417" wp14:editId="243103B0">
          <wp:simplePos x="0" y="0"/>
          <wp:positionH relativeFrom="column">
            <wp:posOffset>-9557195</wp:posOffset>
          </wp:positionH>
          <wp:positionV relativeFrom="page">
            <wp:posOffset>-3427370</wp:posOffset>
          </wp:positionV>
          <wp:extent cx="24111334" cy="12240000"/>
          <wp:effectExtent l="0" t="0" r="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rnas-ozadje-rgb.pdf"/>
                  <pic:cNvPicPr/>
                </pic:nvPicPr>
                <pic:blipFill>
                  <a:blip r:embed="rId2">
                    <a:extLst>
                      <a:ext uri="{28A0092B-C50C-407E-A947-70E740481C1C}">
                        <a14:useLocalDpi xmlns:a14="http://schemas.microsoft.com/office/drawing/2010/main" val="0"/>
                      </a:ext>
                    </a:extLst>
                  </a:blip>
                  <a:stretch>
                    <a:fillRect/>
                  </a:stretch>
                </pic:blipFill>
                <pic:spPr>
                  <a:xfrm>
                    <a:off x="0" y="0"/>
                    <a:ext cx="24111334" cy="12240000"/>
                  </a:xfrm>
                  <a:prstGeom prst="rect">
                    <a:avLst/>
                  </a:prstGeom>
                </pic:spPr>
              </pic:pic>
            </a:graphicData>
          </a:graphic>
          <wp14:sizeRelH relativeFrom="page">
            <wp14:pctWidth>0</wp14:pctWidth>
          </wp14:sizeRelH>
          <wp14:sizeRelV relativeFrom="page">
            <wp14:pctHeight>0</wp14:pctHeight>
          </wp14:sizeRelV>
        </wp:anchor>
      </w:drawing>
    </w:r>
    <w:r>
      <w:rPr>
        <w:noProof/>
        <w:lang w:eastAsia="sl-SI"/>
      </w:rPr>
      <mc:AlternateContent>
        <mc:Choice Requires="wps">
          <w:drawing>
            <wp:anchor distT="0" distB="0" distL="114300" distR="114300" simplePos="0" relativeHeight="251657214" behindDoc="1" locked="0" layoutInCell="1" allowOverlap="1" wp14:anchorId="07674CA9" wp14:editId="20F49B14">
              <wp:simplePos x="0" y="0"/>
              <wp:positionH relativeFrom="column">
                <wp:posOffset>-1351280</wp:posOffset>
              </wp:positionH>
              <wp:positionV relativeFrom="paragraph">
                <wp:posOffset>-1053750</wp:posOffset>
              </wp:positionV>
              <wp:extent cx="7901354" cy="10914184"/>
              <wp:effectExtent l="0" t="0" r="0" b="8255"/>
              <wp:wrapNone/>
              <wp:docPr id="20" name="Rectangle 20"/>
              <wp:cNvGraphicFramePr/>
              <a:graphic xmlns:a="http://schemas.openxmlformats.org/drawingml/2006/main">
                <a:graphicData uri="http://schemas.microsoft.com/office/word/2010/wordprocessingShape">
                  <wps:wsp>
                    <wps:cNvSpPr/>
                    <wps:spPr>
                      <a:xfrm>
                        <a:off x="0" y="0"/>
                        <a:ext cx="7901354" cy="10914184"/>
                      </a:xfrm>
                      <a:prstGeom prst="rect">
                        <a:avLst/>
                      </a:prstGeom>
                      <a:solidFill>
                        <a:srgbClr val="5BAF4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541C6" id="Rectangle 20" o:spid="_x0000_s1026" style="position:absolute;margin-left:-106.4pt;margin-top:-82.95pt;width:622.15pt;height:859.4pt;z-index:-251659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" fillcolor="#5baf49" stroked="f" strokeweight="1pt"/>
          </w:pict>
        </mc:Fallback>
      </mc:AlternateContent>
    </w:r>
    <w:r>
      <w:rPr>
        <w:noProof/>
        <w:lang w:eastAsia="sl-SI"/>
      </w:rPr>
      <mc:AlternateContent>
        <mc:Choice Requires="wps">
          <w:drawing>
            <wp:anchor distT="0" distB="0" distL="114300" distR="114300" simplePos="0" relativeHeight="251658239" behindDoc="1" locked="0" layoutInCell="1" allowOverlap="1" wp14:anchorId="62EE2422" wp14:editId="64ED0C55">
              <wp:simplePos x="0" y="0"/>
              <wp:positionH relativeFrom="column">
                <wp:posOffset>-41690562</wp:posOffset>
              </wp:positionH>
              <wp:positionV relativeFrom="page">
                <wp:posOffset>-1725205</wp:posOffset>
              </wp:positionV>
              <wp:extent cx="7546975" cy="10783570"/>
              <wp:effectExtent l="0" t="0" r="0" b="11430"/>
              <wp:wrapNone/>
              <wp:docPr id="18" name="Rectangle 18"/>
              <wp:cNvGraphicFramePr/>
              <a:graphic xmlns:a="http://schemas.openxmlformats.org/drawingml/2006/main">
                <a:graphicData uri="http://schemas.microsoft.com/office/word/2010/wordprocessingShape">
                  <wps:wsp>
                    <wps:cNvSpPr/>
                    <wps:spPr>
                      <a:xfrm>
                        <a:off x="0" y="0"/>
                        <a:ext cx="7546975" cy="10783570"/>
                      </a:xfrm>
                      <a:prstGeom prst="rect">
                        <a:avLst/>
                      </a:prstGeom>
                      <a:solidFill>
                        <a:srgbClr val="5BAF4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9DB217" id="Rectangle 18" o:spid="_x0000_s1026" style="position:absolute;margin-left:-3282.7pt;margin-top:-135.85pt;width:594.25pt;height:849.1pt;z-index:-251658241;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" fillcolor="#5baf49" stroked="f" strokeweight="1pt">
              <w10:wrap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text" w:horzAnchor="margin" w:tblpXSpec="center" w:tblpY="1"/>
      <w:tblOverlap w:val="never"/>
      <w:tblW w:w="10167" w:type="dxa"/>
      <w:tblCellMar>
        <w:left w:w="0" w:type="dxa"/>
        <w:right w:w="0" w:type="dxa"/>
      </w:tblCellMar>
      <w:tblLook w:val="04A0" w:firstRow="1" w:lastRow="0" w:firstColumn="1" w:lastColumn="0" w:noHBand="0" w:noVBand="1"/>
    </w:tblPr>
    <w:tblGrid>
      <w:gridCol w:w="4990"/>
      <w:gridCol w:w="5177"/>
    </w:tblGrid>
    <w:tr w:rsidR="00B12A7E" w:rsidRPr="005A3E42" w14:paraId="3D425D1C" w14:textId="77777777" w:rsidTr="00304297">
      <w:trPr>
        <w:cantSplit/>
      </w:trPr>
      <w:tc>
        <w:tcPr>
          <w:tcW w:w="4592" w:type="dxa"/>
          <w:tcBorders>
            <w:top w:val="nil"/>
            <w:left w:val="nil"/>
            <w:bottom w:val="nil"/>
            <w:right w:val="nil"/>
          </w:tcBorders>
          <w:vAlign w:val="bottom"/>
        </w:tcPr>
        <w:p w14:paraId="446802B7" w14:textId="77777777" w:rsidR="00B12A7E" w:rsidRDefault="00B12A7E" w:rsidP="00304297">
          <w:r>
            <w:rPr>
              <w:noProof/>
              <w:lang w:eastAsia="sl-SI"/>
            </w:rPr>
            <w:drawing>
              <wp:inline distT="0" distB="0" distL="0" distR="0" wp14:anchorId="74FF0CDD" wp14:editId="779D8161">
                <wp:extent cx="1389600" cy="27693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rnas-logotip-final-rgb.pdf"/>
                        <pic:cNvPicPr/>
                      </pic:nvPicPr>
                      <pic:blipFill>
                        <a:blip r:embed="rId1">
                          <a:extLst>
                            <a:ext uri="{28A0092B-C50C-407E-A947-70E740481C1C}">
                              <a14:useLocalDpi xmlns:a14="http://schemas.microsoft.com/office/drawing/2010/main" val="0"/>
                            </a:ext>
                          </a:extLst>
                        </a:blip>
                        <a:stretch>
                          <a:fillRect/>
                        </a:stretch>
                      </pic:blipFill>
                      <pic:spPr>
                        <a:xfrm>
                          <a:off x="0" y="0"/>
                          <a:ext cx="1389600" cy="276930"/>
                        </a:xfrm>
                        <a:prstGeom prst="rect">
                          <a:avLst/>
                        </a:prstGeom>
                      </pic:spPr>
                    </pic:pic>
                  </a:graphicData>
                </a:graphic>
              </wp:inline>
            </w:drawing>
          </w:r>
        </w:p>
      </w:tc>
      <w:tc>
        <w:tcPr>
          <w:tcW w:w="4764" w:type="dxa"/>
          <w:tcBorders>
            <w:top w:val="nil"/>
            <w:left w:val="nil"/>
            <w:bottom w:val="nil"/>
            <w:right w:val="nil"/>
          </w:tcBorders>
          <w:vAlign w:val="bottom"/>
        </w:tcPr>
        <w:p w14:paraId="653CF574" w14:textId="77777777" w:rsidR="00B12A7E" w:rsidRPr="00391514" w:rsidRDefault="00B12A7E" w:rsidP="00304297">
          <w:pPr>
            <w:keepLines/>
            <w:suppressAutoHyphens/>
            <w:spacing w:line="240" w:lineRule="exact"/>
            <w:jc w:val="right"/>
            <w:rPr>
              <w:rFonts w:ascii="Roboto Medium" w:hAnsi="Roboto Medium"/>
              <w:color w:val="FFFFFF" w:themeColor="background1"/>
              <w:sz w:val="16"/>
            </w:rPr>
          </w:pPr>
          <w:r w:rsidRPr="00391514">
            <w:rPr>
              <w:rFonts w:ascii="Roboto Medium" w:hAnsi="Roboto Medium"/>
              <w:color w:val="FFFFFF" w:themeColor="background1"/>
              <w:sz w:val="16"/>
            </w:rPr>
            <w:t>www.irnas.eu</w:t>
          </w:r>
        </w:p>
        <w:p w14:paraId="6EA14E36" w14:textId="77777777" w:rsidR="00B12A7E" w:rsidRPr="00391514" w:rsidRDefault="00B12A7E" w:rsidP="00304297">
          <w:pPr>
            <w:keepLines/>
            <w:suppressAutoHyphens/>
            <w:spacing w:line="240" w:lineRule="exact"/>
            <w:jc w:val="right"/>
            <w:rPr>
              <w:rFonts w:ascii="Roboto Medium" w:hAnsi="Roboto Medium"/>
              <w:color w:val="FFFFFF" w:themeColor="background1"/>
              <w:sz w:val="16"/>
            </w:rPr>
          </w:pPr>
          <w:r w:rsidRPr="00391514">
            <w:rPr>
              <w:rFonts w:ascii="Roboto Medium" w:hAnsi="Roboto Medium"/>
              <w:color w:val="FFFFFF" w:themeColor="background1"/>
              <w:sz w:val="16"/>
            </w:rPr>
            <w:t>contact@irnas.eu</w:t>
          </w:r>
        </w:p>
      </w:tc>
    </w:tr>
    <w:tr w:rsidR="00B12A7E" w:rsidRPr="005A3E42" w14:paraId="6AE1937C" w14:textId="77777777" w:rsidTr="00A42C58">
      <w:trPr>
        <w:cantSplit/>
        <w:trHeight w:val="4289"/>
      </w:trPr>
      <w:tc>
        <w:tcPr>
          <w:tcW w:w="4592" w:type="dxa"/>
          <w:tcBorders>
            <w:top w:val="nil"/>
            <w:left w:val="nil"/>
            <w:bottom w:val="nil"/>
            <w:right w:val="nil"/>
          </w:tcBorders>
          <w:vAlign w:val="bottom"/>
        </w:tcPr>
        <w:p w14:paraId="35FADFCD" w14:textId="77777777" w:rsidR="00B12A7E" w:rsidRDefault="00B12A7E" w:rsidP="00304297">
          <w:pPr>
            <w:rPr>
              <w:noProof/>
              <w:lang w:eastAsia="en-GB"/>
            </w:rPr>
          </w:pPr>
        </w:p>
      </w:tc>
      <w:tc>
        <w:tcPr>
          <w:tcW w:w="4764" w:type="dxa"/>
          <w:tcBorders>
            <w:top w:val="nil"/>
            <w:left w:val="nil"/>
            <w:bottom w:val="nil"/>
            <w:right w:val="nil"/>
          </w:tcBorders>
          <w:vAlign w:val="bottom"/>
        </w:tcPr>
        <w:p w14:paraId="74689323" w14:textId="77777777" w:rsidR="00B12A7E" w:rsidRPr="00391514" w:rsidRDefault="00B12A7E" w:rsidP="00304297">
          <w:pPr>
            <w:keepLines/>
            <w:suppressAutoHyphens/>
            <w:spacing w:line="240" w:lineRule="exact"/>
            <w:jc w:val="right"/>
            <w:rPr>
              <w:rFonts w:ascii="Roboto Medium" w:hAnsi="Roboto Medium"/>
              <w:color w:val="FFFFFF" w:themeColor="background1"/>
              <w:sz w:val="16"/>
            </w:rPr>
          </w:pPr>
        </w:p>
      </w:tc>
    </w:tr>
  </w:tbl>
  <w:p w14:paraId="6AE3D9EE" w14:textId="77777777" w:rsidR="00B12A7E" w:rsidRDefault="00B12A7E">
    <w:r>
      <w:rPr>
        <w:noProof/>
        <w:lang w:eastAsia="sl-SI"/>
      </w:rPr>
      <mc:AlternateContent>
        <mc:Choice Requires="wps">
          <w:drawing>
            <wp:anchor distT="0" distB="0" distL="114300" distR="114300" simplePos="0" relativeHeight="251659264" behindDoc="1" locked="0" layoutInCell="1" allowOverlap="1" wp14:anchorId="70795342" wp14:editId="797BEFE7">
              <wp:simplePos x="0" y="0"/>
              <wp:positionH relativeFrom="column">
                <wp:posOffset>-1349192</wp:posOffset>
              </wp:positionH>
              <wp:positionV relativeFrom="paragraph">
                <wp:posOffset>-563705</wp:posOffset>
              </wp:positionV>
              <wp:extent cx="7791189" cy="10809936"/>
              <wp:effectExtent l="0" t="0" r="6985" b="10795"/>
              <wp:wrapNone/>
              <wp:docPr id="7" name="Rectangle 7"/>
              <wp:cNvGraphicFramePr/>
              <a:graphic xmlns:a="http://schemas.openxmlformats.org/drawingml/2006/main">
                <a:graphicData uri="http://schemas.microsoft.com/office/word/2010/wordprocessingShape">
                  <wps:wsp>
                    <wps:cNvSpPr/>
                    <wps:spPr>
                      <a:xfrm>
                        <a:off x="0" y="0"/>
                        <a:ext cx="7791189" cy="10809936"/>
                      </a:xfrm>
                      <a:prstGeom prst="rect">
                        <a:avLst/>
                      </a:prstGeom>
                      <a:solidFill>
                        <a:srgbClr val="5BAF4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409E" id="Rectangle 7" o:spid="_x0000_s1026" style="position:absolute;margin-left:-106.25pt;margin-top:-44.4pt;width:613.5pt;height:85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" fillcolor="#5baf49"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5C64B" w14:textId="77777777" w:rsidR="00B12A7E" w:rsidRDefault="00B12A7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0F8E" w14:textId="77777777" w:rsidR="00B12A7E" w:rsidRDefault="00B12A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6B9"/>
    <w:multiLevelType w:val="multilevel"/>
    <w:tmpl w:val="298C50D2"/>
    <w:lvl w:ilvl="0">
      <w:start w:val="1"/>
      <w:numFmt w:val="bullet"/>
      <w:lvlText w:val="•"/>
      <w:lvlJc w:val="left"/>
      <w:pPr>
        <w:ind w:left="0" w:firstLine="0"/>
      </w:pPr>
      <w:rPr>
        <w:rFonts w:ascii="Roboto" w:hAnsi="Roboto" w:hint="default"/>
        <w:b/>
        <w:bCs/>
        <w:i w:val="0"/>
        <w:iCs w:val="0"/>
        <w:color w:val="5BAF49" w:themeColor="accent1"/>
        <w:sz w:val="18"/>
      </w:rPr>
    </w:lvl>
    <w:lvl w:ilvl="1">
      <w:start w:val="1"/>
      <w:numFmt w:val="bullet"/>
      <w:lvlText w:val="•"/>
      <w:lvlJc w:val="left"/>
      <w:pPr>
        <w:tabs>
          <w:tab w:val="num" w:pos="852"/>
        </w:tabs>
        <w:ind w:left="1135" w:hanging="283"/>
      </w:pPr>
      <w:rPr>
        <w:rFonts w:ascii="Roboto" w:hAnsi="Roboto" w:hint="default"/>
        <w:b/>
        <w:bCs/>
        <w:i w:val="0"/>
        <w:iCs w:val="0"/>
        <w:color w:val="5BAF49" w:themeColor="accent1"/>
        <w:sz w:val="18"/>
      </w:rPr>
    </w:lvl>
    <w:lvl w:ilvl="2">
      <w:start w:val="1"/>
      <w:numFmt w:val="bullet"/>
      <w:lvlText w:val="•"/>
      <w:lvlJc w:val="left"/>
      <w:pPr>
        <w:ind w:left="1648" w:hanging="360"/>
      </w:pPr>
      <w:rPr>
        <w:rFonts w:ascii="Roboto" w:hAnsi="Roboto" w:hint="default"/>
        <w:b/>
        <w:bCs/>
        <w:i w:val="0"/>
        <w:iCs w:val="0"/>
        <w:color w:val="5BAF49" w:themeColor="accent1"/>
        <w:sz w:val="18"/>
      </w:rPr>
    </w:lvl>
    <w:lvl w:ilvl="3">
      <w:start w:val="1"/>
      <w:numFmt w:val="bullet"/>
      <w:lvlText w:val="•"/>
      <w:lvlJc w:val="left"/>
      <w:pPr>
        <w:ind w:left="2008" w:hanging="360"/>
      </w:pPr>
      <w:rPr>
        <w:rFonts w:ascii="Roboto" w:hAnsi="Roboto" w:hint="default"/>
        <w:b/>
        <w:bCs/>
        <w:i w:val="0"/>
        <w:iCs w:val="0"/>
        <w:color w:val="5BAF49" w:themeColor="accent1"/>
        <w:sz w:val="18"/>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1" w15:restartNumberingAfterBreak="0">
    <w:nsid w:val="02006938"/>
    <w:multiLevelType w:val="multilevel"/>
    <w:tmpl w:val="6E9CEDF0"/>
    <w:lvl w:ilvl="0">
      <w:start w:val="1"/>
      <w:numFmt w:val="bullet"/>
      <w:lvlText w:val="•"/>
      <w:lvlJc w:val="left"/>
      <w:pPr>
        <w:ind w:left="284" w:hanging="284"/>
      </w:pPr>
      <w:rPr>
        <w:rFonts w:ascii="Roboto" w:hAnsi="Roboto" w:hint="default"/>
        <w:b w:val="0"/>
        <w:i w:val="0"/>
        <w:color w:val="5BAF49" w:themeColor="accent1"/>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4A97748"/>
    <w:multiLevelType w:val="multilevel"/>
    <w:tmpl w:val="E55EF1A8"/>
    <w:numStyleLink w:val="IrnasBulletList"/>
  </w:abstractNum>
  <w:abstractNum w:abstractNumId="3" w15:restartNumberingAfterBreak="0">
    <w:nsid w:val="05414EE9"/>
    <w:multiLevelType w:val="multilevel"/>
    <w:tmpl w:val="D0F6042E"/>
    <w:lvl w:ilvl="0">
      <w:start w:val="1"/>
      <w:numFmt w:val="bullet"/>
      <w:lvlText w:val="•"/>
      <w:lvlJc w:val="left"/>
      <w:pPr>
        <w:tabs>
          <w:tab w:val="num" w:pos="568"/>
        </w:tabs>
        <w:ind w:left="284" w:firstLine="0"/>
      </w:pPr>
      <w:rPr>
        <w:rFonts w:ascii="Roboto" w:hAnsi="Roboto" w:hint="default"/>
        <w:b/>
        <w:bCs/>
        <w:i w:val="0"/>
        <w:iCs w:val="0"/>
        <w:color w:val="5BAF49" w:themeColor="accent1"/>
        <w:sz w:val="18"/>
      </w:rPr>
    </w:lvl>
    <w:lvl w:ilvl="1">
      <w:start w:val="1"/>
      <w:numFmt w:val="bullet"/>
      <w:lvlText w:val="•"/>
      <w:lvlJc w:val="left"/>
      <w:pPr>
        <w:tabs>
          <w:tab w:val="num" w:pos="568"/>
        </w:tabs>
        <w:ind w:left="851" w:hanging="283"/>
      </w:pPr>
      <w:rPr>
        <w:rFonts w:ascii="Roboto" w:hAnsi="Roboto" w:hint="default"/>
        <w:b/>
        <w:bCs/>
        <w:i w:val="0"/>
        <w:iCs w:val="0"/>
        <w:color w:val="5BAF49" w:themeColor="accent1"/>
        <w:sz w:val="18"/>
      </w:rPr>
    </w:lvl>
    <w:lvl w:ilvl="2">
      <w:start w:val="1"/>
      <w:numFmt w:val="bullet"/>
      <w:lvlText w:val="•"/>
      <w:lvlJc w:val="left"/>
      <w:pPr>
        <w:ind w:left="1364" w:hanging="360"/>
      </w:pPr>
      <w:rPr>
        <w:rFonts w:ascii="Roboto" w:hAnsi="Roboto" w:hint="default"/>
        <w:b/>
        <w:bCs/>
        <w:i w:val="0"/>
        <w:iCs w:val="0"/>
        <w:color w:val="5BAF49" w:themeColor="accent1"/>
        <w:sz w:val="18"/>
      </w:rPr>
    </w:lvl>
    <w:lvl w:ilvl="3">
      <w:start w:val="1"/>
      <w:numFmt w:val="bullet"/>
      <w:lvlText w:val="•"/>
      <w:lvlJc w:val="left"/>
      <w:pPr>
        <w:ind w:left="1724" w:hanging="360"/>
      </w:pPr>
      <w:rPr>
        <w:rFonts w:ascii="Roboto" w:hAnsi="Roboto" w:hint="default"/>
        <w:b/>
        <w:bCs/>
        <w:i w:val="0"/>
        <w:iCs w:val="0"/>
        <w:color w:val="5BAF49" w:themeColor="accent1"/>
        <w:sz w:val="18"/>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4" w15:restartNumberingAfterBreak="0">
    <w:nsid w:val="09D146AC"/>
    <w:multiLevelType w:val="multilevel"/>
    <w:tmpl w:val="42D0B3AA"/>
    <w:lvl w:ilvl="0">
      <w:start w:val="1"/>
      <w:numFmt w:val="bullet"/>
      <w:lvlText w:val="•"/>
      <w:lvlJc w:val="left"/>
      <w:pPr>
        <w:tabs>
          <w:tab w:val="num" w:pos="227"/>
        </w:tabs>
        <w:ind w:left="227" w:hanging="227"/>
      </w:pPr>
      <w:rPr>
        <w:rFonts w:ascii="Roboto" w:hAnsi="Roboto" w:hint="default"/>
        <w:color w:val="5BAF49"/>
      </w:rPr>
    </w:lvl>
    <w:lvl w:ilvl="1">
      <w:start w:val="1"/>
      <w:numFmt w:val="bullet"/>
      <w:lvlText w:val="•"/>
      <w:lvlJc w:val="left"/>
      <w:pPr>
        <w:ind w:left="587" w:hanging="360"/>
      </w:pPr>
      <w:rPr>
        <w:rFonts w:ascii="Roboto" w:hAnsi="Roboto" w:hint="default"/>
        <w:color w:val="5BAF49"/>
      </w:rPr>
    </w:lvl>
    <w:lvl w:ilvl="2">
      <w:start w:val="1"/>
      <w:numFmt w:val="bullet"/>
      <w:lvlText w:val="•"/>
      <w:lvlJc w:val="left"/>
      <w:pPr>
        <w:tabs>
          <w:tab w:val="num" w:pos="680"/>
        </w:tabs>
        <w:ind w:left="680" w:hanging="226"/>
      </w:pPr>
      <w:rPr>
        <w:rFonts w:ascii="Roboto" w:hAnsi="Roboto" w:hint="default"/>
        <w:color w:val="5BAF49" w:themeColor="accent1"/>
      </w:rPr>
    </w:lvl>
    <w:lvl w:ilvl="3">
      <w:start w:val="1"/>
      <w:numFmt w:val="decimal"/>
      <w:lvlText w:val="(%4)"/>
      <w:lvlJc w:val="left"/>
      <w:pPr>
        <w:ind w:left="2367" w:hanging="360"/>
      </w:pPr>
      <w:rPr>
        <w:rFonts w:hint="default"/>
      </w:rPr>
    </w:lvl>
    <w:lvl w:ilvl="4">
      <w:start w:val="1"/>
      <w:numFmt w:val="lowerLetter"/>
      <w:lvlText w:val="(%5)"/>
      <w:lvlJc w:val="left"/>
      <w:pPr>
        <w:ind w:left="2727" w:hanging="360"/>
      </w:pPr>
      <w:rPr>
        <w:rFonts w:hint="default"/>
      </w:rPr>
    </w:lvl>
    <w:lvl w:ilvl="5">
      <w:start w:val="1"/>
      <w:numFmt w:val="lowerRoman"/>
      <w:lvlText w:val="(%6)"/>
      <w:lvlJc w:val="left"/>
      <w:pPr>
        <w:ind w:left="3087" w:hanging="360"/>
      </w:pPr>
      <w:rPr>
        <w:rFonts w:hint="default"/>
      </w:rPr>
    </w:lvl>
    <w:lvl w:ilvl="6">
      <w:start w:val="1"/>
      <w:numFmt w:val="decimal"/>
      <w:lvlText w:val="%7."/>
      <w:lvlJc w:val="left"/>
      <w:pPr>
        <w:ind w:left="3447" w:hanging="360"/>
      </w:pPr>
      <w:rPr>
        <w:rFonts w:hint="default"/>
      </w:rPr>
    </w:lvl>
    <w:lvl w:ilvl="7">
      <w:start w:val="1"/>
      <w:numFmt w:val="lowerLetter"/>
      <w:lvlText w:val="%8."/>
      <w:lvlJc w:val="left"/>
      <w:pPr>
        <w:ind w:left="3807" w:hanging="360"/>
      </w:pPr>
      <w:rPr>
        <w:rFonts w:hint="default"/>
      </w:rPr>
    </w:lvl>
    <w:lvl w:ilvl="8">
      <w:start w:val="1"/>
      <w:numFmt w:val="lowerRoman"/>
      <w:lvlText w:val="%9."/>
      <w:lvlJc w:val="left"/>
      <w:pPr>
        <w:ind w:left="4167" w:hanging="360"/>
      </w:pPr>
      <w:rPr>
        <w:rFonts w:hint="default"/>
      </w:rPr>
    </w:lvl>
  </w:abstractNum>
  <w:abstractNum w:abstractNumId="5" w15:restartNumberingAfterBreak="0">
    <w:nsid w:val="0DED5CA2"/>
    <w:multiLevelType w:val="multilevel"/>
    <w:tmpl w:val="F88CAAAC"/>
    <w:lvl w:ilvl="0">
      <w:start w:val="1"/>
      <w:numFmt w:val="bullet"/>
      <w:lvlText w:val="•"/>
      <w:lvlJc w:val="left"/>
      <w:pPr>
        <w:tabs>
          <w:tab w:val="num" w:pos="170"/>
        </w:tabs>
        <w:ind w:left="0" w:firstLine="0"/>
      </w:pPr>
      <w:rPr>
        <w:rFonts w:ascii="Roboto" w:hAnsi="Roboto" w:hint="default"/>
        <w:color w:val="5BAF49" w:themeColor="accent1"/>
      </w:rPr>
    </w:lvl>
    <w:lvl w:ilvl="1">
      <w:start w:val="1"/>
      <w:numFmt w:val="bullet"/>
      <w:lvlText w:val="•"/>
      <w:lvlJc w:val="left"/>
      <w:pPr>
        <w:tabs>
          <w:tab w:val="num" w:pos="170"/>
        </w:tabs>
        <w:ind w:left="284" w:firstLine="0"/>
      </w:pPr>
      <w:rPr>
        <w:rFonts w:ascii="Roboto" w:hAnsi="Roboto" w:hint="default"/>
        <w:color w:val="5BAF49" w:themeColor="accent1"/>
      </w:rPr>
    </w:lvl>
    <w:lvl w:ilvl="2">
      <w:start w:val="1"/>
      <w:numFmt w:val="bullet"/>
      <w:lvlText w:val="•"/>
      <w:lvlJc w:val="left"/>
      <w:pPr>
        <w:tabs>
          <w:tab w:val="num" w:pos="170"/>
        </w:tabs>
        <w:ind w:left="567" w:firstLine="0"/>
      </w:pPr>
      <w:rPr>
        <w:rFonts w:ascii="Roboto" w:hAnsi="Roboto" w:hint="default"/>
        <w:color w:val="5BAF49" w:themeColor="accent1"/>
      </w:rPr>
    </w:lvl>
    <w:lvl w:ilvl="3">
      <w:start w:val="1"/>
      <w:numFmt w:val="decimal"/>
      <w:lvlText w:val="(%4)"/>
      <w:lvlJc w:val="left"/>
      <w:pPr>
        <w:ind w:left="2367" w:hanging="360"/>
      </w:pPr>
      <w:rPr>
        <w:rFonts w:hint="default"/>
      </w:rPr>
    </w:lvl>
    <w:lvl w:ilvl="4">
      <w:start w:val="1"/>
      <w:numFmt w:val="lowerLetter"/>
      <w:lvlText w:val="(%5)"/>
      <w:lvlJc w:val="left"/>
      <w:pPr>
        <w:ind w:left="2727" w:hanging="360"/>
      </w:pPr>
      <w:rPr>
        <w:rFonts w:hint="default"/>
      </w:rPr>
    </w:lvl>
    <w:lvl w:ilvl="5">
      <w:start w:val="1"/>
      <w:numFmt w:val="lowerRoman"/>
      <w:lvlText w:val="(%6)"/>
      <w:lvlJc w:val="left"/>
      <w:pPr>
        <w:ind w:left="3087" w:hanging="360"/>
      </w:pPr>
      <w:rPr>
        <w:rFonts w:hint="default"/>
      </w:rPr>
    </w:lvl>
    <w:lvl w:ilvl="6">
      <w:start w:val="1"/>
      <w:numFmt w:val="decimal"/>
      <w:lvlText w:val="%7."/>
      <w:lvlJc w:val="left"/>
      <w:pPr>
        <w:ind w:left="3447" w:hanging="360"/>
      </w:pPr>
      <w:rPr>
        <w:rFonts w:hint="default"/>
      </w:rPr>
    </w:lvl>
    <w:lvl w:ilvl="7">
      <w:start w:val="1"/>
      <w:numFmt w:val="lowerLetter"/>
      <w:lvlText w:val="%8."/>
      <w:lvlJc w:val="left"/>
      <w:pPr>
        <w:ind w:left="3807" w:hanging="360"/>
      </w:pPr>
      <w:rPr>
        <w:rFonts w:hint="default"/>
      </w:rPr>
    </w:lvl>
    <w:lvl w:ilvl="8">
      <w:start w:val="1"/>
      <w:numFmt w:val="lowerRoman"/>
      <w:lvlText w:val="%9."/>
      <w:lvlJc w:val="left"/>
      <w:pPr>
        <w:ind w:left="4167" w:hanging="360"/>
      </w:pPr>
      <w:rPr>
        <w:rFonts w:hint="default"/>
      </w:rPr>
    </w:lvl>
  </w:abstractNum>
  <w:abstractNum w:abstractNumId="6" w15:restartNumberingAfterBreak="0">
    <w:nsid w:val="12A50387"/>
    <w:multiLevelType w:val="multilevel"/>
    <w:tmpl w:val="88A6D51E"/>
    <w:numStyleLink w:val="IrnasNumberList"/>
  </w:abstractNum>
  <w:abstractNum w:abstractNumId="7" w15:restartNumberingAfterBreak="0">
    <w:nsid w:val="14B92F02"/>
    <w:multiLevelType w:val="multilevel"/>
    <w:tmpl w:val="88A6D51E"/>
    <w:styleLink w:val="IrnasNumberList"/>
    <w:lvl w:ilvl="0">
      <w:start w:val="1"/>
      <w:numFmt w:val="decimal"/>
      <w:pStyle w:val="IH1Number"/>
      <w:suff w:val="space"/>
      <w:lvlText w:val="%1"/>
      <w:lvlJc w:val="left"/>
      <w:pPr>
        <w:ind w:left="0" w:firstLine="0"/>
      </w:pPr>
      <w:rPr>
        <w:rFonts w:ascii="Roboto Medium" w:hAnsi="Roboto Medium" w:hint="default"/>
        <w:b w:val="0"/>
        <w:bCs w:val="0"/>
        <w:i w:val="0"/>
        <w:iCs w:val="0"/>
        <w:color w:val="414042"/>
        <w:sz w:val="48"/>
      </w:rPr>
    </w:lvl>
    <w:lvl w:ilvl="1">
      <w:start w:val="1"/>
      <w:numFmt w:val="decimal"/>
      <w:pStyle w:val="IH2Number"/>
      <w:suff w:val="space"/>
      <w:lvlText w:val="%1.%2"/>
      <w:lvlJc w:val="left"/>
      <w:pPr>
        <w:ind w:left="0" w:firstLine="0"/>
      </w:pPr>
      <w:rPr>
        <w:rFonts w:ascii="Roboto Medium" w:hAnsi="Roboto Medium" w:hint="default"/>
        <w:b w:val="0"/>
        <w:bCs w:val="0"/>
        <w:i w:val="0"/>
        <w:iCs w:val="0"/>
        <w:color w:val="414042"/>
        <w:sz w:val="36"/>
      </w:rPr>
    </w:lvl>
    <w:lvl w:ilvl="2">
      <w:start w:val="1"/>
      <w:numFmt w:val="decimal"/>
      <w:pStyle w:val="IH3Number"/>
      <w:suff w:val="space"/>
      <w:lvlText w:val="%1.%2.%3"/>
      <w:lvlJc w:val="left"/>
      <w:pPr>
        <w:ind w:left="0" w:firstLine="0"/>
      </w:pPr>
      <w:rPr>
        <w:rFonts w:ascii="Roboto Medium" w:hAnsi="Roboto Medium" w:hint="default"/>
        <w:b w:val="0"/>
        <w:bCs w:val="0"/>
        <w:i w:val="0"/>
        <w:iCs w:val="0"/>
        <w:color w:val="414042"/>
        <w:sz w:val="24"/>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16142B7C"/>
    <w:multiLevelType w:val="multilevel"/>
    <w:tmpl w:val="0809001D"/>
    <w:lvl w:ilvl="0">
      <w:start w:val="1"/>
      <w:numFmt w:val="bullet"/>
      <w:lvlText w:val="•"/>
      <w:lvlJc w:val="left"/>
      <w:pPr>
        <w:ind w:left="360" w:hanging="360"/>
      </w:pPr>
      <w:rPr>
        <w:rFonts w:ascii="Roboto" w:hAnsi="Roboto" w:hint="default"/>
        <w:b/>
        <w:bCs/>
        <w:i w:val="0"/>
        <w:iCs w:val="0"/>
        <w:color w:val="5BAF49" w:themeColor="accent1"/>
        <w:sz w:val="18"/>
      </w:rPr>
    </w:lvl>
    <w:lvl w:ilvl="1">
      <w:start w:val="1"/>
      <w:numFmt w:val="bullet"/>
      <w:lvlText w:val="•"/>
      <w:lvlJc w:val="left"/>
      <w:pPr>
        <w:ind w:left="720" w:hanging="360"/>
      </w:pPr>
      <w:rPr>
        <w:rFonts w:ascii="Roboto" w:hAnsi="Roboto" w:hint="default"/>
        <w:b/>
        <w:bCs/>
        <w:i w:val="0"/>
        <w:iCs w:val="0"/>
        <w:color w:val="5BAF49" w:themeColor="accent1"/>
        <w:sz w:val="18"/>
      </w:rPr>
    </w:lvl>
    <w:lvl w:ilvl="2">
      <w:start w:val="1"/>
      <w:numFmt w:val="bullet"/>
      <w:lvlText w:val="•"/>
      <w:lvlJc w:val="left"/>
      <w:pPr>
        <w:ind w:left="1080" w:hanging="360"/>
      </w:pPr>
      <w:rPr>
        <w:rFonts w:ascii="Roboto" w:hAnsi="Roboto" w:hint="default"/>
        <w:b/>
        <w:bCs/>
        <w:i w:val="0"/>
        <w:iCs w:val="0"/>
        <w:color w:val="5BAF49" w:themeColor="accent1"/>
        <w:sz w:val="18"/>
      </w:rPr>
    </w:lvl>
    <w:lvl w:ilvl="3">
      <w:start w:val="1"/>
      <w:numFmt w:val="bullet"/>
      <w:lvlText w:val="•"/>
      <w:lvlJc w:val="left"/>
      <w:pPr>
        <w:ind w:left="1440" w:hanging="360"/>
      </w:pPr>
      <w:rPr>
        <w:rFonts w:ascii="Roboto" w:hAnsi="Roboto" w:hint="default"/>
        <w:b/>
        <w:bCs/>
        <w:i w:val="0"/>
        <w:iCs w:val="0"/>
        <w:color w:val="5BAF49" w:themeColor="accent1"/>
        <w:sz w:val="1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9225074"/>
    <w:multiLevelType w:val="multilevel"/>
    <w:tmpl w:val="91D63360"/>
    <w:lvl w:ilvl="0">
      <w:start w:val="1"/>
      <w:numFmt w:val="bullet"/>
      <w:lvlText w:val="•"/>
      <w:lvlJc w:val="left"/>
      <w:pPr>
        <w:tabs>
          <w:tab w:val="num" w:pos="852"/>
        </w:tabs>
        <w:ind w:left="568" w:firstLine="0"/>
      </w:pPr>
      <w:rPr>
        <w:rFonts w:ascii="Roboto" w:hAnsi="Roboto" w:hint="default"/>
        <w:b/>
        <w:bCs/>
        <w:i w:val="0"/>
        <w:iCs w:val="0"/>
        <w:color w:val="5BAF49" w:themeColor="accent1"/>
        <w:sz w:val="18"/>
      </w:rPr>
    </w:lvl>
    <w:lvl w:ilvl="1">
      <w:start w:val="1"/>
      <w:numFmt w:val="bullet"/>
      <w:lvlText w:val="•"/>
      <w:lvlJc w:val="left"/>
      <w:pPr>
        <w:tabs>
          <w:tab w:val="num" w:pos="852"/>
        </w:tabs>
        <w:ind w:left="1135" w:hanging="283"/>
      </w:pPr>
      <w:rPr>
        <w:rFonts w:ascii="Roboto" w:hAnsi="Roboto" w:hint="default"/>
        <w:b/>
        <w:bCs/>
        <w:i w:val="0"/>
        <w:iCs w:val="0"/>
        <w:color w:val="5BAF49" w:themeColor="accent1"/>
        <w:sz w:val="18"/>
      </w:rPr>
    </w:lvl>
    <w:lvl w:ilvl="2">
      <w:start w:val="1"/>
      <w:numFmt w:val="bullet"/>
      <w:lvlText w:val="•"/>
      <w:lvlJc w:val="left"/>
      <w:pPr>
        <w:ind w:left="1648" w:hanging="360"/>
      </w:pPr>
      <w:rPr>
        <w:rFonts w:ascii="Roboto" w:hAnsi="Roboto" w:hint="default"/>
        <w:b/>
        <w:bCs/>
        <w:i w:val="0"/>
        <w:iCs w:val="0"/>
        <w:color w:val="5BAF49" w:themeColor="accent1"/>
        <w:sz w:val="18"/>
      </w:rPr>
    </w:lvl>
    <w:lvl w:ilvl="3">
      <w:start w:val="1"/>
      <w:numFmt w:val="bullet"/>
      <w:lvlText w:val="•"/>
      <w:lvlJc w:val="left"/>
      <w:pPr>
        <w:ind w:left="2008" w:hanging="360"/>
      </w:pPr>
      <w:rPr>
        <w:rFonts w:ascii="Roboto" w:hAnsi="Roboto" w:hint="default"/>
        <w:b/>
        <w:bCs/>
        <w:i w:val="0"/>
        <w:iCs w:val="0"/>
        <w:color w:val="5BAF49" w:themeColor="accent1"/>
        <w:sz w:val="18"/>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10" w15:restartNumberingAfterBreak="0">
    <w:nsid w:val="25D47255"/>
    <w:multiLevelType w:val="hybridMultilevel"/>
    <w:tmpl w:val="03923384"/>
    <w:lvl w:ilvl="0" w:tplc="095C4E54">
      <w:start w:val="1"/>
      <w:numFmt w:val="bullet"/>
      <w:lvlText w:val="•"/>
      <w:lvlJc w:val="left"/>
      <w:pPr>
        <w:ind w:left="284" w:hanging="284"/>
      </w:pPr>
      <w:rPr>
        <w:rFonts w:ascii="Roboto" w:hAnsi="Roboto" w:hint="default"/>
        <w:b/>
        <w:i w:val="0"/>
        <w:color w:val="5BAF49" w:themeColor="accent1"/>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AB1EB0"/>
    <w:multiLevelType w:val="multilevel"/>
    <w:tmpl w:val="E55EF1A8"/>
    <w:styleLink w:val="IrnasBulletList"/>
    <w:lvl w:ilvl="0">
      <w:start w:val="1"/>
      <w:numFmt w:val="bullet"/>
      <w:pStyle w:val="IBullet1"/>
      <w:lvlText w:val="•"/>
      <w:lvlJc w:val="left"/>
      <w:pPr>
        <w:tabs>
          <w:tab w:val="num" w:pos="227"/>
        </w:tabs>
        <w:ind w:left="227" w:hanging="227"/>
      </w:pPr>
      <w:rPr>
        <w:rFonts w:ascii="Roboto" w:hAnsi="Roboto" w:hint="default"/>
        <w:b/>
        <w:color w:val="5BAF49"/>
      </w:rPr>
    </w:lvl>
    <w:lvl w:ilvl="1">
      <w:start w:val="1"/>
      <w:numFmt w:val="bullet"/>
      <w:pStyle w:val="IBullet2"/>
      <w:lvlText w:val="•"/>
      <w:lvlJc w:val="left"/>
      <w:pPr>
        <w:tabs>
          <w:tab w:val="num" w:pos="454"/>
        </w:tabs>
        <w:ind w:left="454" w:hanging="227"/>
      </w:pPr>
      <w:rPr>
        <w:rFonts w:ascii="Roboto" w:hAnsi="Roboto" w:hint="default"/>
        <w:b/>
        <w:color w:val="5BAF49"/>
      </w:rPr>
    </w:lvl>
    <w:lvl w:ilvl="2">
      <w:start w:val="1"/>
      <w:numFmt w:val="bullet"/>
      <w:pStyle w:val="IBullet3"/>
      <w:lvlText w:val="•"/>
      <w:lvlJc w:val="left"/>
      <w:pPr>
        <w:tabs>
          <w:tab w:val="num" w:pos="680"/>
        </w:tabs>
        <w:ind w:left="680" w:hanging="226"/>
      </w:pPr>
      <w:rPr>
        <w:rFonts w:ascii="Roboto" w:hAnsi="Roboto" w:hint="default"/>
        <w:b/>
        <w:color w:val="5BAF49" w:themeColor="accent1"/>
      </w:rPr>
    </w:lvl>
    <w:lvl w:ilvl="3">
      <w:start w:val="1"/>
      <w:numFmt w:val="decimal"/>
      <w:lvlText w:val="(%4)"/>
      <w:lvlJc w:val="left"/>
      <w:pPr>
        <w:ind w:left="2367" w:hanging="360"/>
      </w:pPr>
      <w:rPr>
        <w:rFonts w:hint="default"/>
      </w:rPr>
    </w:lvl>
    <w:lvl w:ilvl="4">
      <w:start w:val="1"/>
      <w:numFmt w:val="lowerLetter"/>
      <w:lvlText w:val="(%5)"/>
      <w:lvlJc w:val="left"/>
      <w:pPr>
        <w:ind w:left="2727" w:hanging="360"/>
      </w:pPr>
      <w:rPr>
        <w:rFonts w:hint="default"/>
      </w:rPr>
    </w:lvl>
    <w:lvl w:ilvl="5">
      <w:start w:val="1"/>
      <w:numFmt w:val="lowerRoman"/>
      <w:lvlText w:val="(%6)"/>
      <w:lvlJc w:val="left"/>
      <w:pPr>
        <w:ind w:left="3087" w:hanging="360"/>
      </w:pPr>
      <w:rPr>
        <w:rFonts w:hint="default"/>
      </w:rPr>
    </w:lvl>
    <w:lvl w:ilvl="6">
      <w:start w:val="1"/>
      <w:numFmt w:val="decimal"/>
      <w:lvlText w:val="%7."/>
      <w:lvlJc w:val="left"/>
      <w:pPr>
        <w:ind w:left="3447" w:hanging="360"/>
      </w:pPr>
      <w:rPr>
        <w:rFonts w:hint="default"/>
      </w:rPr>
    </w:lvl>
    <w:lvl w:ilvl="7">
      <w:start w:val="1"/>
      <w:numFmt w:val="lowerLetter"/>
      <w:lvlText w:val="%8."/>
      <w:lvlJc w:val="left"/>
      <w:pPr>
        <w:ind w:left="3807" w:hanging="360"/>
      </w:pPr>
      <w:rPr>
        <w:rFonts w:hint="default"/>
      </w:rPr>
    </w:lvl>
    <w:lvl w:ilvl="8">
      <w:start w:val="1"/>
      <w:numFmt w:val="lowerRoman"/>
      <w:lvlText w:val="%9."/>
      <w:lvlJc w:val="left"/>
      <w:pPr>
        <w:ind w:left="4167" w:hanging="360"/>
      </w:pPr>
      <w:rPr>
        <w:rFonts w:hint="default"/>
      </w:rPr>
    </w:lvl>
  </w:abstractNum>
  <w:abstractNum w:abstractNumId="12" w15:restartNumberingAfterBreak="0">
    <w:nsid w:val="27D131E0"/>
    <w:multiLevelType w:val="multilevel"/>
    <w:tmpl w:val="3E4677F4"/>
    <w:lvl w:ilvl="0">
      <w:start w:val="1"/>
      <w:numFmt w:val="bullet"/>
      <w:lvlText w:val="•"/>
      <w:lvlJc w:val="left"/>
      <w:pPr>
        <w:tabs>
          <w:tab w:val="num" w:pos="284"/>
        </w:tabs>
        <w:ind w:left="0" w:firstLine="0"/>
      </w:pPr>
      <w:rPr>
        <w:rFonts w:ascii="Roboto" w:hAnsi="Roboto" w:hint="default"/>
        <w:b/>
        <w:bCs/>
        <w:i w:val="0"/>
        <w:iCs w:val="0"/>
        <w:color w:val="5BAF49" w:themeColor="accent1"/>
        <w:sz w:val="18"/>
      </w:rPr>
    </w:lvl>
    <w:lvl w:ilvl="1">
      <w:start w:val="1"/>
      <w:numFmt w:val="bullet"/>
      <w:lvlText w:val="•"/>
      <w:lvlJc w:val="left"/>
      <w:pPr>
        <w:tabs>
          <w:tab w:val="num" w:pos="284"/>
        </w:tabs>
        <w:ind w:left="567" w:hanging="283"/>
      </w:pPr>
      <w:rPr>
        <w:rFonts w:ascii="Roboto" w:hAnsi="Roboto" w:hint="default"/>
        <w:b/>
        <w:bCs/>
        <w:i w:val="0"/>
        <w:iCs w:val="0"/>
        <w:color w:val="5BAF49" w:themeColor="accent1"/>
        <w:sz w:val="18"/>
      </w:rPr>
    </w:lvl>
    <w:lvl w:ilvl="2">
      <w:start w:val="1"/>
      <w:numFmt w:val="bullet"/>
      <w:lvlText w:val="•"/>
      <w:lvlJc w:val="left"/>
      <w:pPr>
        <w:ind w:left="1080" w:hanging="360"/>
      </w:pPr>
      <w:rPr>
        <w:rFonts w:ascii="Roboto" w:hAnsi="Roboto" w:hint="default"/>
        <w:b/>
        <w:bCs/>
        <w:i w:val="0"/>
        <w:iCs w:val="0"/>
        <w:color w:val="5BAF49" w:themeColor="accent1"/>
        <w:sz w:val="18"/>
      </w:rPr>
    </w:lvl>
    <w:lvl w:ilvl="3">
      <w:start w:val="1"/>
      <w:numFmt w:val="bullet"/>
      <w:lvlText w:val="•"/>
      <w:lvlJc w:val="left"/>
      <w:pPr>
        <w:ind w:left="1440" w:hanging="360"/>
      </w:pPr>
      <w:rPr>
        <w:rFonts w:ascii="Roboto" w:hAnsi="Roboto" w:hint="default"/>
        <w:b/>
        <w:bCs/>
        <w:i w:val="0"/>
        <w:iCs w:val="0"/>
        <w:color w:val="5BAF49" w:themeColor="accent1"/>
        <w:sz w:val="1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BE94A0F"/>
    <w:multiLevelType w:val="multilevel"/>
    <w:tmpl w:val="746A8914"/>
    <w:lvl w:ilvl="0">
      <w:start w:val="1"/>
      <w:numFmt w:val="bullet"/>
      <w:lvlText w:val="•"/>
      <w:lvlJc w:val="left"/>
      <w:pPr>
        <w:tabs>
          <w:tab w:val="num" w:pos="227"/>
        </w:tabs>
        <w:ind w:left="227" w:hanging="227"/>
      </w:pPr>
      <w:rPr>
        <w:rFonts w:ascii="Roboto" w:hAnsi="Roboto" w:hint="default"/>
        <w:color w:val="5BAF49"/>
      </w:rPr>
    </w:lvl>
    <w:lvl w:ilvl="1">
      <w:start w:val="1"/>
      <w:numFmt w:val="bullet"/>
      <w:lvlText w:val="•"/>
      <w:lvlJc w:val="left"/>
      <w:pPr>
        <w:ind w:left="587" w:hanging="360"/>
      </w:pPr>
      <w:rPr>
        <w:rFonts w:ascii="Roboto" w:hAnsi="Roboto" w:hint="default"/>
        <w:color w:val="5BAF49"/>
      </w:rPr>
    </w:lvl>
    <w:lvl w:ilvl="2">
      <w:start w:val="1"/>
      <w:numFmt w:val="bullet"/>
      <w:lvlText w:val="•"/>
      <w:lvlJc w:val="left"/>
      <w:pPr>
        <w:tabs>
          <w:tab w:val="num" w:pos="680"/>
        </w:tabs>
        <w:ind w:left="680" w:hanging="226"/>
      </w:pPr>
      <w:rPr>
        <w:rFonts w:ascii="Roboto" w:hAnsi="Roboto" w:hint="default"/>
        <w:color w:val="5BAF49" w:themeColor="accent1"/>
      </w:rPr>
    </w:lvl>
    <w:lvl w:ilvl="3">
      <w:start w:val="1"/>
      <w:numFmt w:val="decimal"/>
      <w:lvlText w:val="(%4)"/>
      <w:lvlJc w:val="left"/>
      <w:pPr>
        <w:ind w:left="2367" w:hanging="360"/>
      </w:pPr>
      <w:rPr>
        <w:rFonts w:hint="default"/>
      </w:rPr>
    </w:lvl>
    <w:lvl w:ilvl="4">
      <w:start w:val="1"/>
      <w:numFmt w:val="lowerLetter"/>
      <w:lvlText w:val="(%5)"/>
      <w:lvlJc w:val="left"/>
      <w:pPr>
        <w:ind w:left="2727" w:hanging="360"/>
      </w:pPr>
      <w:rPr>
        <w:rFonts w:hint="default"/>
      </w:rPr>
    </w:lvl>
    <w:lvl w:ilvl="5">
      <w:start w:val="1"/>
      <w:numFmt w:val="lowerRoman"/>
      <w:lvlText w:val="(%6)"/>
      <w:lvlJc w:val="left"/>
      <w:pPr>
        <w:ind w:left="3087" w:hanging="360"/>
      </w:pPr>
      <w:rPr>
        <w:rFonts w:hint="default"/>
      </w:rPr>
    </w:lvl>
    <w:lvl w:ilvl="6">
      <w:start w:val="1"/>
      <w:numFmt w:val="decimal"/>
      <w:lvlText w:val="%7."/>
      <w:lvlJc w:val="left"/>
      <w:pPr>
        <w:ind w:left="3447" w:hanging="360"/>
      </w:pPr>
      <w:rPr>
        <w:rFonts w:hint="default"/>
      </w:rPr>
    </w:lvl>
    <w:lvl w:ilvl="7">
      <w:start w:val="1"/>
      <w:numFmt w:val="lowerLetter"/>
      <w:lvlText w:val="%8."/>
      <w:lvlJc w:val="left"/>
      <w:pPr>
        <w:ind w:left="3807" w:hanging="360"/>
      </w:pPr>
      <w:rPr>
        <w:rFonts w:hint="default"/>
      </w:rPr>
    </w:lvl>
    <w:lvl w:ilvl="8">
      <w:start w:val="1"/>
      <w:numFmt w:val="lowerRoman"/>
      <w:lvlText w:val="%9."/>
      <w:lvlJc w:val="left"/>
      <w:pPr>
        <w:ind w:left="4167" w:hanging="360"/>
      </w:pPr>
      <w:rPr>
        <w:rFonts w:hint="default"/>
      </w:rPr>
    </w:lvl>
  </w:abstractNum>
  <w:abstractNum w:abstractNumId="14" w15:restartNumberingAfterBreak="0">
    <w:nsid w:val="2D8C03E3"/>
    <w:multiLevelType w:val="multilevel"/>
    <w:tmpl w:val="8652970C"/>
    <w:lvl w:ilvl="0">
      <w:start w:val="1"/>
      <w:numFmt w:val="bullet"/>
      <w:lvlText w:val="•"/>
      <w:lvlJc w:val="left"/>
      <w:pPr>
        <w:ind w:left="284" w:hanging="284"/>
      </w:pPr>
      <w:rPr>
        <w:rFonts w:ascii="Roboto" w:hAnsi="Roboto" w:hint="default"/>
        <w:b/>
        <w:i w:val="0"/>
        <w:color w:val="5BAF49" w:themeColor="accent1"/>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E761FAE"/>
    <w:multiLevelType w:val="multilevel"/>
    <w:tmpl w:val="A2563B38"/>
    <w:lvl w:ilvl="0">
      <w:start w:val="1"/>
      <w:numFmt w:val="bullet"/>
      <w:lvlText w:val="•"/>
      <w:lvlJc w:val="left"/>
      <w:pPr>
        <w:tabs>
          <w:tab w:val="num" w:pos="170"/>
        </w:tabs>
        <w:ind w:left="0" w:firstLine="0"/>
      </w:pPr>
      <w:rPr>
        <w:rFonts w:ascii="Roboto" w:hAnsi="Roboto" w:hint="default"/>
        <w:color w:val="5BAF49" w:themeColor="accent1"/>
      </w:rPr>
    </w:lvl>
    <w:lvl w:ilvl="1">
      <w:start w:val="1"/>
      <w:numFmt w:val="bullet"/>
      <w:lvlText w:val="•"/>
      <w:lvlJc w:val="left"/>
      <w:pPr>
        <w:tabs>
          <w:tab w:val="num" w:pos="170"/>
        </w:tabs>
        <w:ind w:left="284" w:firstLine="0"/>
      </w:pPr>
      <w:rPr>
        <w:rFonts w:ascii="Roboto" w:hAnsi="Roboto" w:hint="default"/>
        <w:color w:val="5BAF49" w:themeColor="accent1"/>
      </w:rPr>
    </w:lvl>
    <w:lvl w:ilvl="2">
      <w:start w:val="1"/>
      <w:numFmt w:val="bullet"/>
      <w:lvlText w:val="•"/>
      <w:lvlJc w:val="left"/>
      <w:pPr>
        <w:ind w:left="567" w:firstLine="0"/>
      </w:pPr>
      <w:rPr>
        <w:rFonts w:ascii="Roboto" w:hAnsi="Roboto" w:hint="default"/>
        <w:color w:val="5BAF49" w:themeColor="accent1"/>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2E9E135C"/>
    <w:multiLevelType w:val="multilevel"/>
    <w:tmpl w:val="28CA31E4"/>
    <w:lvl w:ilvl="0">
      <w:start w:val="1"/>
      <w:numFmt w:val="decimal"/>
      <w:suff w:val="space"/>
      <w:lvlText w:val="%1"/>
      <w:lvlJc w:val="left"/>
      <w:pPr>
        <w:ind w:left="0" w:firstLine="0"/>
      </w:pPr>
      <w:rPr>
        <w:rFonts w:ascii="Roboto Medium" w:hAnsi="Roboto Medium" w:hint="default"/>
        <w:color w:val="414042"/>
        <w:sz w:val="48"/>
      </w:rPr>
    </w:lvl>
    <w:lvl w:ilvl="1">
      <w:start w:val="1"/>
      <w:numFmt w:val="decimal"/>
      <w:lvlRestart w:val="0"/>
      <w:suff w:val="space"/>
      <w:lvlText w:val="%1.%2"/>
      <w:lvlJc w:val="left"/>
      <w:pPr>
        <w:ind w:left="0" w:firstLine="0"/>
      </w:pPr>
      <w:rPr>
        <w:rFonts w:ascii="Roboto Medium" w:hAnsi="Roboto Medium" w:hint="default"/>
        <w:color w:val="414042"/>
        <w:sz w:val="36"/>
      </w:rPr>
    </w:lvl>
    <w:lvl w:ilvl="2">
      <w:start w:val="1"/>
      <w:numFmt w:val="decimal"/>
      <w:lvlText w:val="%1.%2.%3"/>
      <w:lvlJc w:val="left"/>
      <w:pPr>
        <w:ind w:left="0" w:firstLine="0"/>
      </w:pPr>
      <w:rPr>
        <w:rFonts w:ascii="Roboto Medium" w:hAnsi="Roboto Medium" w:hint="default"/>
        <w:color w:val="414042"/>
        <w:sz w:val="24"/>
      </w:rPr>
    </w:lvl>
    <w:lvl w:ilvl="3">
      <w:start w:val="1"/>
      <w:numFmt w:val="decimal"/>
      <w:lvlText w:val="%1.%2.%3.%4."/>
      <w:lvlJc w:val="left"/>
      <w:pPr>
        <w:ind w:left="2016" w:hanging="648"/>
      </w:pPr>
      <w:rPr>
        <w:rFonts w:hint="default"/>
      </w:rPr>
    </w:lvl>
    <w:lvl w:ilvl="4">
      <w:start w:val="1"/>
      <w:numFmt w:val="decimal"/>
      <w:lvlText w:val="%1.%2.%3.%4.%5."/>
      <w:lvlJc w:val="left"/>
      <w:pPr>
        <w:ind w:left="2520" w:hanging="792"/>
      </w:pPr>
      <w:rPr>
        <w:rFonts w:hint="default"/>
      </w:rPr>
    </w:lvl>
    <w:lvl w:ilvl="5">
      <w:start w:val="1"/>
      <w:numFmt w:val="decimal"/>
      <w:lvlText w:val="%1.%2.%3.%4.%5.%6."/>
      <w:lvlJc w:val="left"/>
      <w:pPr>
        <w:ind w:left="3024" w:hanging="936"/>
      </w:pPr>
      <w:rPr>
        <w:rFonts w:hint="default"/>
      </w:rPr>
    </w:lvl>
    <w:lvl w:ilvl="6">
      <w:start w:val="1"/>
      <w:numFmt w:val="decimal"/>
      <w:lvlText w:val="%1.%2.%3.%4.%5.%6.%7."/>
      <w:lvlJc w:val="left"/>
      <w:pPr>
        <w:ind w:left="3528" w:hanging="1080"/>
      </w:pPr>
      <w:rPr>
        <w:rFonts w:hint="default"/>
      </w:rPr>
    </w:lvl>
    <w:lvl w:ilvl="7">
      <w:start w:val="1"/>
      <w:numFmt w:val="decimal"/>
      <w:lvlText w:val="%1.%2.%3.%4.%5.%6.%7.%8."/>
      <w:lvlJc w:val="left"/>
      <w:pPr>
        <w:ind w:left="4032" w:hanging="1224"/>
      </w:pPr>
      <w:rPr>
        <w:rFonts w:hint="default"/>
      </w:rPr>
    </w:lvl>
    <w:lvl w:ilvl="8">
      <w:start w:val="1"/>
      <w:numFmt w:val="decimal"/>
      <w:lvlText w:val="%1.%2.%3.%4.%5.%6.%7.%8.%9."/>
      <w:lvlJc w:val="left"/>
      <w:pPr>
        <w:ind w:left="4608" w:hanging="1440"/>
      </w:pPr>
      <w:rPr>
        <w:rFonts w:hint="default"/>
      </w:rPr>
    </w:lvl>
  </w:abstractNum>
  <w:abstractNum w:abstractNumId="17" w15:restartNumberingAfterBreak="0">
    <w:nsid w:val="2F3A08E4"/>
    <w:multiLevelType w:val="hybridMultilevel"/>
    <w:tmpl w:val="74742BCE"/>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18" w15:restartNumberingAfterBreak="0">
    <w:nsid w:val="34CF1FF4"/>
    <w:multiLevelType w:val="multilevel"/>
    <w:tmpl w:val="F2CADDAC"/>
    <w:lvl w:ilvl="0">
      <w:start w:val="1"/>
      <w:numFmt w:val="bullet"/>
      <w:lvlText w:val="•"/>
      <w:lvlJc w:val="left"/>
      <w:pPr>
        <w:tabs>
          <w:tab w:val="num" w:pos="227"/>
        </w:tabs>
        <w:ind w:left="227" w:hanging="227"/>
      </w:pPr>
      <w:rPr>
        <w:rFonts w:ascii="Roboto" w:hAnsi="Roboto" w:hint="default"/>
        <w:color w:val="5BAF49"/>
      </w:rPr>
    </w:lvl>
    <w:lvl w:ilvl="1">
      <w:start w:val="1"/>
      <w:numFmt w:val="bullet"/>
      <w:lvlText w:val="•"/>
      <w:lvlJc w:val="left"/>
      <w:pPr>
        <w:tabs>
          <w:tab w:val="num" w:pos="454"/>
        </w:tabs>
        <w:ind w:left="454" w:hanging="227"/>
      </w:pPr>
      <w:rPr>
        <w:rFonts w:ascii="Roboto" w:hAnsi="Roboto" w:hint="default"/>
        <w:color w:val="5BAF49" w:themeColor="accent1"/>
      </w:rPr>
    </w:lvl>
    <w:lvl w:ilvl="2">
      <w:start w:val="1"/>
      <w:numFmt w:val="bullet"/>
      <w:lvlText w:val="•"/>
      <w:lvlJc w:val="left"/>
      <w:pPr>
        <w:tabs>
          <w:tab w:val="num" w:pos="170"/>
        </w:tabs>
        <w:ind w:left="567" w:firstLine="0"/>
      </w:pPr>
      <w:rPr>
        <w:rFonts w:ascii="Roboto" w:hAnsi="Roboto" w:hint="default"/>
        <w:color w:val="5BAF49" w:themeColor="accent1"/>
      </w:rPr>
    </w:lvl>
    <w:lvl w:ilvl="3">
      <w:start w:val="1"/>
      <w:numFmt w:val="decimal"/>
      <w:lvlText w:val="(%4)"/>
      <w:lvlJc w:val="left"/>
      <w:pPr>
        <w:ind w:left="2367" w:hanging="360"/>
      </w:pPr>
      <w:rPr>
        <w:rFonts w:hint="default"/>
      </w:rPr>
    </w:lvl>
    <w:lvl w:ilvl="4">
      <w:start w:val="1"/>
      <w:numFmt w:val="lowerLetter"/>
      <w:lvlText w:val="(%5)"/>
      <w:lvlJc w:val="left"/>
      <w:pPr>
        <w:ind w:left="2727" w:hanging="360"/>
      </w:pPr>
      <w:rPr>
        <w:rFonts w:hint="default"/>
      </w:rPr>
    </w:lvl>
    <w:lvl w:ilvl="5">
      <w:start w:val="1"/>
      <w:numFmt w:val="lowerRoman"/>
      <w:lvlText w:val="(%6)"/>
      <w:lvlJc w:val="left"/>
      <w:pPr>
        <w:ind w:left="3087" w:hanging="360"/>
      </w:pPr>
      <w:rPr>
        <w:rFonts w:hint="default"/>
      </w:rPr>
    </w:lvl>
    <w:lvl w:ilvl="6">
      <w:start w:val="1"/>
      <w:numFmt w:val="decimal"/>
      <w:lvlText w:val="%7."/>
      <w:lvlJc w:val="left"/>
      <w:pPr>
        <w:ind w:left="3447" w:hanging="360"/>
      </w:pPr>
      <w:rPr>
        <w:rFonts w:hint="default"/>
      </w:rPr>
    </w:lvl>
    <w:lvl w:ilvl="7">
      <w:start w:val="1"/>
      <w:numFmt w:val="lowerLetter"/>
      <w:lvlText w:val="%8."/>
      <w:lvlJc w:val="left"/>
      <w:pPr>
        <w:ind w:left="3807" w:hanging="360"/>
      </w:pPr>
      <w:rPr>
        <w:rFonts w:hint="default"/>
      </w:rPr>
    </w:lvl>
    <w:lvl w:ilvl="8">
      <w:start w:val="1"/>
      <w:numFmt w:val="lowerRoman"/>
      <w:lvlText w:val="%9."/>
      <w:lvlJc w:val="left"/>
      <w:pPr>
        <w:ind w:left="4167" w:hanging="360"/>
      </w:pPr>
      <w:rPr>
        <w:rFonts w:hint="default"/>
      </w:rPr>
    </w:lvl>
  </w:abstractNum>
  <w:abstractNum w:abstractNumId="19" w15:restartNumberingAfterBreak="0">
    <w:nsid w:val="35CC16A3"/>
    <w:multiLevelType w:val="multilevel"/>
    <w:tmpl w:val="2ABCB59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B450167"/>
    <w:multiLevelType w:val="multilevel"/>
    <w:tmpl w:val="E55EF1A8"/>
    <w:numStyleLink w:val="IrnasBulletList"/>
  </w:abstractNum>
  <w:abstractNum w:abstractNumId="21" w15:restartNumberingAfterBreak="0">
    <w:nsid w:val="402F1D9B"/>
    <w:multiLevelType w:val="multilevel"/>
    <w:tmpl w:val="3F26E804"/>
    <w:lvl w:ilvl="0">
      <w:start w:val="1"/>
      <w:numFmt w:val="bullet"/>
      <w:lvlText w:val="•"/>
      <w:lvlJc w:val="left"/>
      <w:pPr>
        <w:tabs>
          <w:tab w:val="num" w:pos="284"/>
        </w:tabs>
        <w:ind w:left="0" w:firstLine="0"/>
      </w:pPr>
      <w:rPr>
        <w:rFonts w:ascii="Roboto" w:hAnsi="Roboto" w:hint="default"/>
        <w:color w:val="5BAF49" w:themeColor="accent1"/>
      </w:rPr>
    </w:lvl>
    <w:lvl w:ilvl="1">
      <w:start w:val="1"/>
      <w:numFmt w:val="bullet"/>
      <w:lvlText w:val="•"/>
      <w:lvlJc w:val="left"/>
      <w:pPr>
        <w:tabs>
          <w:tab w:val="num" w:pos="170"/>
        </w:tabs>
        <w:ind w:left="284" w:firstLine="0"/>
      </w:pPr>
      <w:rPr>
        <w:rFonts w:ascii="Roboto" w:hAnsi="Roboto" w:hint="default"/>
        <w:color w:val="5BAF49" w:themeColor="accent1"/>
      </w:rPr>
    </w:lvl>
    <w:lvl w:ilvl="2">
      <w:start w:val="1"/>
      <w:numFmt w:val="bullet"/>
      <w:lvlText w:val="•"/>
      <w:lvlJc w:val="left"/>
      <w:pPr>
        <w:tabs>
          <w:tab w:val="num" w:pos="170"/>
        </w:tabs>
        <w:ind w:left="567" w:firstLine="0"/>
      </w:pPr>
      <w:rPr>
        <w:rFonts w:ascii="Roboto" w:hAnsi="Roboto" w:hint="default"/>
        <w:color w:val="5BAF49" w:themeColor="accent1"/>
      </w:rPr>
    </w:lvl>
    <w:lvl w:ilvl="3">
      <w:start w:val="1"/>
      <w:numFmt w:val="decimal"/>
      <w:lvlText w:val="(%4)"/>
      <w:lvlJc w:val="left"/>
      <w:pPr>
        <w:ind w:left="2367" w:hanging="360"/>
      </w:pPr>
      <w:rPr>
        <w:rFonts w:hint="default"/>
      </w:rPr>
    </w:lvl>
    <w:lvl w:ilvl="4">
      <w:start w:val="1"/>
      <w:numFmt w:val="lowerLetter"/>
      <w:lvlText w:val="(%5)"/>
      <w:lvlJc w:val="left"/>
      <w:pPr>
        <w:ind w:left="2727" w:hanging="360"/>
      </w:pPr>
      <w:rPr>
        <w:rFonts w:hint="default"/>
      </w:rPr>
    </w:lvl>
    <w:lvl w:ilvl="5">
      <w:start w:val="1"/>
      <w:numFmt w:val="lowerRoman"/>
      <w:lvlText w:val="(%6)"/>
      <w:lvlJc w:val="left"/>
      <w:pPr>
        <w:ind w:left="3087" w:hanging="360"/>
      </w:pPr>
      <w:rPr>
        <w:rFonts w:hint="default"/>
      </w:rPr>
    </w:lvl>
    <w:lvl w:ilvl="6">
      <w:start w:val="1"/>
      <w:numFmt w:val="decimal"/>
      <w:lvlText w:val="%7."/>
      <w:lvlJc w:val="left"/>
      <w:pPr>
        <w:ind w:left="3447" w:hanging="360"/>
      </w:pPr>
      <w:rPr>
        <w:rFonts w:hint="default"/>
      </w:rPr>
    </w:lvl>
    <w:lvl w:ilvl="7">
      <w:start w:val="1"/>
      <w:numFmt w:val="lowerLetter"/>
      <w:lvlText w:val="%8."/>
      <w:lvlJc w:val="left"/>
      <w:pPr>
        <w:ind w:left="3807" w:hanging="360"/>
      </w:pPr>
      <w:rPr>
        <w:rFonts w:hint="default"/>
      </w:rPr>
    </w:lvl>
    <w:lvl w:ilvl="8">
      <w:start w:val="1"/>
      <w:numFmt w:val="lowerRoman"/>
      <w:lvlText w:val="%9."/>
      <w:lvlJc w:val="left"/>
      <w:pPr>
        <w:ind w:left="4167" w:hanging="360"/>
      </w:pPr>
      <w:rPr>
        <w:rFonts w:hint="default"/>
      </w:rPr>
    </w:lvl>
  </w:abstractNum>
  <w:abstractNum w:abstractNumId="22" w15:restartNumberingAfterBreak="0">
    <w:nsid w:val="44B62EAB"/>
    <w:multiLevelType w:val="multilevel"/>
    <w:tmpl w:val="E29CFE5C"/>
    <w:lvl w:ilvl="0">
      <w:start w:val="1"/>
      <w:numFmt w:val="decimal"/>
      <w:suff w:val="space"/>
      <w:lvlText w:val="%1"/>
      <w:lvlJc w:val="left"/>
      <w:pPr>
        <w:ind w:left="0" w:firstLine="0"/>
      </w:pPr>
      <w:rPr>
        <w:rFonts w:ascii="Roboto Medium" w:hAnsi="Roboto Medium" w:hint="default"/>
        <w:b w:val="0"/>
        <w:bCs w:val="0"/>
        <w:i w:val="0"/>
        <w:iCs w:val="0"/>
        <w:color w:val="414042"/>
        <w:sz w:val="48"/>
      </w:rPr>
    </w:lvl>
    <w:lvl w:ilvl="1">
      <w:start w:val="1"/>
      <w:numFmt w:val="decimal"/>
      <w:suff w:val="space"/>
      <w:lvlText w:val="%1.%2"/>
      <w:lvlJc w:val="left"/>
      <w:pPr>
        <w:ind w:left="0" w:firstLine="0"/>
      </w:pPr>
      <w:rPr>
        <w:rFonts w:ascii="Roboto Medium" w:hAnsi="Roboto Medium" w:hint="default"/>
        <w:b w:val="0"/>
        <w:bCs w:val="0"/>
        <w:i w:val="0"/>
        <w:iCs w:val="0"/>
        <w:color w:val="414042"/>
        <w:sz w:val="36"/>
      </w:rPr>
    </w:lvl>
    <w:lvl w:ilvl="2">
      <w:start w:val="1"/>
      <w:numFmt w:val="decimal"/>
      <w:suff w:val="space"/>
      <w:lvlText w:val="%1.%2.%3"/>
      <w:lvlJc w:val="left"/>
      <w:pPr>
        <w:ind w:left="0" w:firstLine="0"/>
      </w:pPr>
      <w:rPr>
        <w:rFonts w:ascii="Roboto Medium" w:hAnsi="Roboto Medium" w:hint="default"/>
        <w:b w:val="0"/>
        <w:bCs w:val="0"/>
        <w:i w:val="0"/>
        <w:iCs w:val="0"/>
        <w:color w:val="414042"/>
        <w:sz w:val="24"/>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4AA9747A"/>
    <w:multiLevelType w:val="multilevel"/>
    <w:tmpl w:val="93C8F646"/>
    <w:lvl w:ilvl="0">
      <w:start w:val="1"/>
      <w:numFmt w:val="bullet"/>
      <w:lvlText w:val="•"/>
      <w:lvlJc w:val="left"/>
      <w:pPr>
        <w:tabs>
          <w:tab w:val="num" w:pos="284"/>
        </w:tabs>
        <w:ind w:left="0" w:firstLine="0"/>
      </w:pPr>
      <w:rPr>
        <w:rFonts w:ascii="Roboto" w:hAnsi="Roboto" w:hint="default"/>
        <w:b/>
        <w:bCs/>
        <w:i w:val="0"/>
        <w:iCs w:val="0"/>
        <w:color w:val="5BAF49" w:themeColor="accent1"/>
        <w:sz w:val="18"/>
      </w:rPr>
    </w:lvl>
    <w:lvl w:ilvl="1">
      <w:start w:val="1"/>
      <w:numFmt w:val="bullet"/>
      <w:lvlText w:val="•"/>
      <w:lvlJc w:val="left"/>
      <w:pPr>
        <w:tabs>
          <w:tab w:val="num" w:pos="1134"/>
        </w:tabs>
        <w:ind w:left="567" w:firstLine="0"/>
      </w:pPr>
      <w:rPr>
        <w:rFonts w:ascii="Roboto" w:hAnsi="Roboto" w:hint="default"/>
        <w:b/>
        <w:bCs/>
        <w:i w:val="0"/>
        <w:iCs w:val="0"/>
        <w:color w:val="5BAF49" w:themeColor="accent1"/>
        <w:sz w:val="18"/>
      </w:rPr>
    </w:lvl>
    <w:lvl w:ilvl="2">
      <w:start w:val="1"/>
      <w:numFmt w:val="bullet"/>
      <w:lvlText w:val="•"/>
      <w:lvlJc w:val="left"/>
      <w:pPr>
        <w:ind w:left="1080" w:hanging="360"/>
      </w:pPr>
      <w:rPr>
        <w:rFonts w:ascii="Roboto" w:hAnsi="Roboto" w:hint="default"/>
        <w:b/>
        <w:bCs/>
        <w:i w:val="0"/>
        <w:iCs w:val="0"/>
        <w:color w:val="5BAF49" w:themeColor="accent1"/>
        <w:sz w:val="18"/>
      </w:rPr>
    </w:lvl>
    <w:lvl w:ilvl="3">
      <w:start w:val="1"/>
      <w:numFmt w:val="bullet"/>
      <w:lvlText w:val="•"/>
      <w:lvlJc w:val="left"/>
      <w:pPr>
        <w:ind w:left="1440" w:hanging="360"/>
      </w:pPr>
      <w:rPr>
        <w:rFonts w:ascii="Roboto" w:hAnsi="Roboto" w:hint="default"/>
        <w:b/>
        <w:bCs/>
        <w:i w:val="0"/>
        <w:iCs w:val="0"/>
        <w:color w:val="5BAF49" w:themeColor="accent1"/>
        <w:sz w:val="1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AB54759"/>
    <w:multiLevelType w:val="multilevel"/>
    <w:tmpl w:val="298C50D2"/>
    <w:lvl w:ilvl="0">
      <w:start w:val="1"/>
      <w:numFmt w:val="bullet"/>
      <w:lvlText w:val="•"/>
      <w:lvlJc w:val="left"/>
      <w:pPr>
        <w:ind w:left="0" w:firstLine="0"/>
      </w:pPr>
      <w:rPr>
        <w:rFonts w:ascii="Roboto" w:hAnsi="Roboto" w:hint="default"/>
        <w:b/>
        <w:bCs/>
        <w:i w:val="0"/>
        <w:iCs w:val="0"/>
        <w:color w:val="5BAF49" w:themeColor="accent1"/>
        <w:sz w:val="18"/>
      </w:rPr>
    </w:lvl>
    <w:lvl w:ilvl="1">
      <w:start w:val="1"/>
      <w:numFmt w:val="bullet"/>
      <w:lvlText w:val="•"/>
      <w:lvlJc w:val="left"/>
      <w:pPr>
        <w:tabs>
          <w:tab w:val="num" w:pos="852"/>
        </w:tabs>
        <w:ind w:left="1135" w:hanging="283"/>
      </w:pPr>
      <w:rPr>
        <w:rFonts w:ascii="Roboto" w:hAnsi="Roboto" w:hint="default"/>
        <w:b/>
        <w:bCs/>
        <w:i w:val="0"/>
        <w:iCs w:val="0"/>
        <w:color w:val="5BAF49" w:themeColor="accent1"/>
        <w:sz w:val="18"/>
      </w:rPr>
    </w:lvl>
    <w:lvl w:ilvl="2">
      <w:start w:val="1"/>
      <w:numFmt w:val="bullet"/>
      <w:lvlText w:val="•"/>
      <w:lvlJc w:val="left"/>
      <w:pPr>
        <w:ind w:left="1648" w:hanging="360"/>
      </w:pPr>
      <w:rPr>
        <w:rFonts w:ascii="Roboto" w:hAnsi="Roboto" w:hint="default"/>
        <w:b/>
        <w:bCs/>
        <w:i w:val="0"/>
        <w:iCs w:val="0"/>
        <w:color w:val="5BAF49" w:themeColor="accent1"/>
        <w:sz w:val="18"/>
      </w:rPr>
    </w:lvl>
    <w:lvl w:ilvl="3">
      <w:start w:val="1"/>
      <w:numFmt w:val="bullet"/>
      <w:lvlText w:val="•"/>
      <w:lvlJc w:val="left"/>
      <w:pPr>
        <w:ind w:left="2008" w:hanging="360"/>
      </w:pPr>
      <w:rPr>
        <w:rFonts w:ascii="Roboto" w:hAnsi="Roboto" w:hint="default"/>
        <w:b/>
        <w:bCs/>
        <w:i w:val="0"/>
        <w:iCs w:val="0"/>
        <w:color w:val="5BAF49" w:themeColor="accent1"/>
        <w:sz w:val="18"/>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5" w15:restartNumberingAfterBreak="0">
    <w:nsid w:val="4B483F1F"/>
    <w:multiLevelType w:val="multilevel"/>
    <w:tmpl w:val="0FFCAA7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C3F5534"/>
    <w:multiLevelType w:val="multilevel"/>
    <w:tmpl w:val="298C50D2"/>
    <w:lvl w:ilvl="0">
      <w:start w:val="1"/>
      <w:numFmt w:val="bullet"/>
      <w:lvlText w:val="•"/>
      <w:lvlJc w:val="left"/>
      <w:pPr>
        <w:ind w:left="0" w:firstLine="0"/>
      </w:pPr>
      <w:rPr>
        <w:rFonts w:ascii="Roboto" w:hAnsi="Roboto" w:hint="default"/>
        <w:b/>
        <w:bCs/>
        <w:i w:val="0"/>
        <w:iCs w:val="0"/>
        <w:color w:val="5BAF49" w:themeColor="accent1"/>
        <w:sz w:val="18"/>
      </w:rPr>
    </w:lvl>
    <w:lvl w:ilvl="1">
      <w:start w:val="1"/>
      <w:numFmt w:val="bullet"/>
      <w:lvlText w:val="•"/>
      <w:lvlJc w:val="left"/>
      <w:pPr>
        <w:tabs>
          <w:tab w:val="num" w:pos="852"/>
        </w:tabs>
        <w:ind w:left="1135" w:hanging="283"/>
      </w:pPr>
      <w:rPr>
        <w:rFonts w:ascii="Roboto" w:hAnsi="Roboto" w:hint="default"/>
        <w:b/>
        <w:bCs/>
        <w:i w:val="0"/>
        <w:iCs w:val="0"/>
        <w:color w:val="5BAF49" w:themeColor="accent1"/>
        <w:sz w:val="18"/>
      </w:rPr>
    </w:lvl>
    <w:lvl w:ilvl="2">
      <w:start w:val="1"/>
      <w:numFmt w:val="bullet"/>
      <w:lvlText w:val="•"/>
      <w:lvlJc w:val="left"/>
      <w:pPr>
        <w:ind w:left="1648" w:hanging="360"/>
      </w:pPr>
      <w:rPr>
        <w:rFonts w:ascii="Roboto" w:hAnsi="Roboto" w:hint="default"/>
        <w:b/>
        <w:bCs/>
        <w:i w:val="0"/>
        <w:iCs w:val="0"/>
        <w:color w:val="5BAF49" w:themeColor="accent1"/>
        <w:sz w:val="18"/>
      </w:rPr>
    </w:lvl>
    <w:lvl w:ilvl="3">
      <w:start w:val="1"/>
      <w:numFmt w:val="bullet"/>
      <w:lvlText w:val="•"/>
      <w:lvlJc w:val="left"/>
      <w:pPr>
        <w:ind w:left="2008" w:hanging="360"/>
      </w:pPr>
      <w:rPr>
        <w:rFonts w:ascii="Roboto" w:hAnsi="Roboto" w:hint="default"/>
        <w:b/>
        <w:bCs/>
        <w:i w:val="0"/>
        <w:iCs w:val="0"/>
        <w:color w:val="5BAF49" w:themeColor="accent1"/>
        <w:sz w:val="18"/>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7" w15:restartNumberingAfterBreak="0">
    <w:nsid w:val="4CD96610"/>
    <w:multiLevelType w:val="multilevel"/>
    <w:tmpl w:val="09904BA0"/>
    <w:lvl w:ilvl="0">
      <w:start w:val="1"/>
      <w:numFmt w:val="bullet"/>
      <w:lvlText w:val=""/>
      <w:lvlJc w:val="left"/>
      <w:pPr>
        <w:ind w:left="284" w:hanging="284"/>
      </w:pPr>
      <w:rPr>
        <w:rFonts w:ascii="Symbol" w:hAnsi="Symbol" w:hint="default"/>
        <w:b w:val="0"/>
        <w:i w:val="0"/>
        <w:color w:val="5BAF49" w:themeColor="accent1"/>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E3D31DF"/>
    <w:multiLevelType w:val="multilevel"/>
    <w:tmpl w:val="BE929ED2"/>
    <w:lvl w:ilvl="0">
      <w:start w:val="1"/>
      <w:numFmt w:val="bullet"/>
      <w:lvlText w:val=""/>
      <w:lvlJc w:val="left"/>
      <w:pPr>
        <w:ind w:left="284" w:hanging="284"/>
      </w:pPr>
      <w:rPr>
        <w:rFonts w:ascii="Symbol" w:hAnsi="Symbol" w:hint="default"/>
        <w:b w:val="0"/>
        <w:i w:val="0"/>
        <w:color w:val="5BAF49" w:themeColor="accent1"/>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FB10A1B"/>
    <w:multiLevelType w:val="multilevel"/>
    <w:tmpl w:val="4EE05A46"/>
    <w:lvl w:ilvl="0">
      <w:start w:val="1"/>
      <w:numFmt w:val="bullet"/>
      <w:lvlText w:val="•"/>
      <w:lvlJc w:val="left"/>
      <w:pPr>
        <w:tabs>
          <w:tab w:val="num" w:pos="284"/>
        </w:tabs>
        <w:ind w:left="0" w:firstLine="0"/>
      </w:pPr>
      <w:rPr>
        <w:rFonts w:ascii="Roboto" w:hAnsi="Roboto" w:hint="default"/>
        <w:color w:val="5BAF49" w:themeColor="accent1"/>
      </w:rPr>
    </w:lvl>
    <w:lvl w:ilvl="1">
      <w:start w:val="1"/>
      <w:numFmt w:val="bullet"/>
      <w:lvlText w:val="•"/>
      <w:lvlJc w:val="left"/>
      <w:pPr>
        <w:tabs>
          <w:tab w:val="num" w:pos="284"/>
        </w:tabs>
        <w:ind w:left="284" w:firstLine="0"/>
      </w:pPr>
      <w:rPr>
        <w:rFonts w:ascii="Roboto" w:hAnsi="Roboto" w:hint="default"/>
        <w:color w:val="5BAF49" w:themeColor="accent1"/>
      </w:rPr>
    </w:lvl>
    <w:lvl w:ilvl="2">
      <w:start w:val="1"/>
      <w:numFmt w:val="bullet"/>
      <w:lvlText w:val="•"/>
      <w:lvlJc w:val="left"/>
      <w:pPr>
        <w:ind w:left="1440" w:hanging="360"/>
      </w:pPr>
      <w:rPr>
        <w:rFonts w:ascii="Roboto" w:hAnsi="Roboto" w:hint="default"/>
        <w:color w:val="5BAF49" w:themeColor="accent1"/>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52E9795A"/>
    <w:multiLevelType w:val="multilevel"/>
    <w:tmpl w:val="4D9CC9FE"/>
    <w:lvl w:ilvl="0">
      <w:start w:val="1"/>
      <w:numFmt w:val="bullet"/>
      <w:lvlText w:val="•"/>
      <w:lvlJc w:val="left"/>
      <w:pPr>
        <w:tabs>
          <w:tab w:val="num" w:pos="0"/>
        </w:tabs>
        <w:ind w:left="0" w:firstLine="0"/>
      </w:pPr>
      <w:rPr>
        <w:rFonts w:ascii="Roboto" w:hAnsi="Roboto" w:hint="default"/>
        <w:b/>
        <w:bCs/>
        <w:i w:val="0"/>
        <w:iCs w:val="0"/>
        <w:color w:val="5BAF49" w:themeColor="accent1"/>
        <w:sz w:val="18"/>
      </w:rPr>
    </w:lvl>
    <w:lvl w:ilvl="1">
      <w:start w:val="1"/>
      <w:numFmt w:val="bullet"/>
      <w:lvlText w:val="•"/>
      <w:lvlJc w:val="left"/>
      <w:pPr>
        <w:tabs>
          <w:tab w:val="num" w:pos="852"/>
        </w:tabs>
        <w:ind w:left="1135" w:hanging="283"/>
      </w:pPr>
      <w:rPr>
        <w:rFonts w:ascii="Roboto" w:hAnsi="Roboto" w:hint="default"/>
        <w:b/>
        <w:bCs/>
        <w:i w:val="0"/>
        <w:iCs w:val="0"/>
        <w:color w:val="5BAF49" w:themeColor="accent1"/>
        <w:sz w:val="18"/>
      </w:rPr>
    </w:lvl>
    <w:lvl w:ilvl="2">
      <w:start w:val="1"/>
      <w:numFmt w:val="bullet"/>
      <w:lvlText w:val="•"/>
      <w:lvlJc w:val="left"/>
      <w:pPr>
        <w:ind w:left="1648" w:hanging="360"/>
      </w:pPr>
      <w:rPr>
        <w:rFonts w:ascii="Roboto" w:hAnsi="Roboto" w:hint="default"/>
        <w:b/>
        <w:bCs/>
        <w:i w:val="0"/>
        <w:iCs w:val="0"/>
        <w:color w:val="5BAF49" w:themeColor="accent1"/>
        <w:sz w:val="18"/>
      </w:rPr>
    </w:lvl>
    <w:lvl w:ilvl="3">
      <w:start w:val="1"/>
      <w:numFmt w:val="bullet"/>
      <w:lvlText w:val="•"/>
      <w:lvlJc w:val="left"/>
      <w:pPr>
        <w:ind w:left="2008" w:hanging="360"/>
      </w:pPr>
      <w:rPr>
        <w:rFonts w:ascii="Roboto" w:hAnsi="Roboto" w:hint="default"/>
        <w:b/>
        <w:bCs/>
        <w:i w:val="0"/>
        <w:iCs w:val="0"/>
        <w:color w:val="5BAF49" w:themeColor="accent1"/>
        <w:sz w:val="18"/>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31" w15:restartNumberingAfterBreak="0">
    <w:nsid w:val="56BD6BF2"/>
    <w:multiLevelType w:val="multilevel"/>
    <w:tmpl w:val="298C50D2"/>
    <w:lvl w:ilvl="0">
      <w:start w:val="1"/>
      <w:numFmt w:val="bullet"/>
      <w:lvlText w:val="•"/>
      <w:lvlJc w:val="left"/>
      <w:pPr>
        <w:ind w:left="0" w:firstLine="0"/>
      </w:pPr>
      <w:rPr>
        <w:rFonts w:ascii="Roboto" w:hAnsi="Roboto" w:hint="default"/>
        <w:b/>
        <w:bCs/>
        <w:i w:val="0"/>
        <w:iCs w:val="0"/>
        <w:color w:val="5BAF49" w:themeColor="accent1"/>
        <w:sz w:val="18"/>
      </w:rPr>
    </w:lvl>
    <w:lvl w:ilvl="1">
      <w:start w:val="1"/>
      <w:numFmt w:val="bullet"/>
      <w:lvlText w:val="•"/>
      <w:lvlJc w:val="left"/>
      <w:pPr>
        <w:tabs>
          <w:tab w:val="num" w:pos="852"/>
        </w:tabs>
        <w:ind w:left="1135" w:hanging="283"/>
      </w:pPr>
      <w:rPr>
        <w:rFonts w:ascii="Roboto" w:hAnsi="Roboto" w:hint="default"/>
        <w:b/>
        <w:bCs/>
        <w:i w:val="0"/>
        <w:iCs w:val="0"/>
        <w:color w:val="5BAF49" w:themeColor="accent1"/>
        <w:sz w:val="18"/>
      </w:rPr>
    </w:lvl>
    <w:lvl w:ilvl="2">
      <w:start w:val="1"/>
      <w:numFmt w:val="bullet"/>
      <w:lvlText w:val="•"/>
      <w:lvlJc w:val="left"/>
      <w:pPr>
        <w:ind w:left="1648" w:hanging="360"/>
      </w:pPr>
      <w:rPr>
        <w:rFonts w:ascii="Roboto" w:hAnsi="Roboto" w:hint="default"/>
        <w:b/>
        <w:bCs/>
        <w:i w:val="0"/>
        <w:iCs w:val="0"/>
        <w:color w:val="5BAF49" w:themeColor="accent1"/>
        <w:sz w:val="18"/>
      </w:rPr>
    </w:lvl>
    <w:lvl w:ilvl="3">
      <w:start w:val="1"/>
      <w:numFmt w:val="bullet"/>
      <w:lvlText w:val="•"/>
      <w:lvlJc w:val="left"/>
      <w:pPr>
        <w:ind w:left="2008" w:hanging="360"/>
      </w:pPr>
      <w:rPr>
        <w:rFonts w:ascii="Roboto" w:hAnsi="Roboto" w:hint="default"/>
        <w:b/>
        <w:bCs/>
        <w:i w:val="0"/>
        <w:iCs w:val="0"/>
        <w:color w:val="5BAF49" w:themeColor="accent1"/>
        <w:sz w:val="18"/>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32" w15:restartNumberingAfterBreak="0">
    <w:nsid w:val="57CF63B6"/>
    <w:multiLevelType w:val="multilevel"/>
    <w:tmpl w:val="28CA31E4"/>
    <w:lvl w:ilvl="0">
      <w:start w:val="1"/>
      <w:numFmt w:val="decimal"/>
      <w:suff w:val="space"/>
      <w:lvlText w:val="%1"/>
      <w:lvlJc w:val="left"/>
      <w:pPr>
        <w:ind w:left="0" w:firstLine="0"/>
      </w:pPr>
      <w:rPr>
        <w:rFonts w:ascii="Roboto Medium" w:hAnsi="Roboto Medium" w:hint="default"/>
        <w:color w:val="414042"/>
        <w:sz w:val="48"/>
      </w:rPr>
    </w:lvl>
    <w:lvl w:ilvl="1">
      <w:start w:val="1"/>
      <w:numFmt w:val="decimal"/>
      <w:lvlRestart w:val="0"/>
      <w:suff w:val="space"/>
      <w:lvlText w:val="%1.%2"/>
      <w:lvlJc w:val="left"/>
      <w:pPr>
        <w:ind w:left="0" w:firstLine="0"/>
      </w:pPr>
      <w:rPr>
        <w:rFonts w:ascii="Roboto Medium" w:hAnsi="Roboto Medium" w:hint="default"/>
        <w:color w:val="414042"/>
        <w:sz w:val="36"/>
      </w:rPr>
    </w:lvl>
    <w:lvl w:ilvl="2">
      <w:start w:val="1"/>
      <w:numFmt w:val="decimal"/>
      <w:lvlText w:val="%1.%2.%3"/>
      <w:lvlJc w:val="left"/>
      <w:pPr>
        <w:ind w:left="0" w:firstLine="0"/>
      </w:pPr>
      <w:rPr>
        <w:rFonts w:ascii="Roboto Medium" w:hAnsi="Roboto Medium" w:hint="default"/>
        <w:color w:val="414042"/>
        <w:sz w:val="24"/>
      </w:rPr>
    </w:lvl>
    <w:lvl w:ilvl="3">
      <w:start w:val="1"/>
      <w:numFmt w:val="decimal"/>
      <w:lvlText w:val="%1.%2.%3.%4."/>
      <w:lvlJc w:val="left"/>
      <w:pPr>
        <w:ind w:left="2016" w:hanging="648"/>
      </w:pPr>
      <w:rPr>
        <w:rFonts w:hint="default"/>
      </w:rPr>
    </w:lvl>
    <w:lvl w:ilvl="4">
      <w:start w:val="1"/>
      <w:numFmt w:val="decimal"/>
      <w:lvlText w:val="%1.%2.%3.%4.%5."/>
      <w:lvlJc w:val="left"/>
      <w:pPr>
        <w:ind w:left="2520" w:hanging="792"/>
      </w:pPr>
      <w:rPr>
        <w:rFonts w:hint="default"/>
      </w:rPr>
    </w:lvl>
    <w:lvl w:ilvl="5">
      <w:start w:val="1"/>
      <w:numFmt w:val="decimal"/>
      <w:lvlText w:val="%1.%2.%3.%4.%5.%6."/>
      <w:lvlJc w:val="left"/>
      <w:pPr>
        <w:ind w:left="3024" w:hanging="936"/>
      </w:pPr>
      <w:rPr>
        <w:rFonts w:hint="default"/>
      </w:rPr>
    </w:lvl>
    <w:lvl w:ilvl="6">
      <w:start w:val="1"/>
      <w:numFmt w:val="decimal"/>
      <w:lvlText w:val="%1.%2.%3.%4.%5.%6.%7."/>
      <w:lvlJc w:val="left"/>
      <w:pPr>
        <w:ind w:left="3528" w:hanging="1080"/>
      </w:pPr>
      <w:rPr>
        <w:rFonts w:hint="default"/>
      </w:rPr>
    </w:lvl>
    <w:lvl w:ilvl="7">
      <w:start w:val="1"/>
      <w:numFmt w:val="decimal"/>
      <w:lvlText w:val="%1.%2.%3.%4.%5.%6.%7.%8."/>
      <w:lvlJc w:val="left"/>
      <w:pPr>
        <w:ind w:left="4032" w:hanging="1224"/>
      </w:pPr>
      <w:rPr>
        <w:rFonts w:hint="default"/>
      </w:rPr>
    </w:lvl>
    <w:lvl w:ilvl="8">
      <w:start w:val="1"/>
      <w:numFmt w:val="decimal"/>
      <w:lvlText w:val="%1.%2.%3.%4.%5.%6.%7.%8.%9."/>
      <w:lvlJc w:val="left"/>
      <w:pPr>
        <w:ind w:left="4608" w:hanging="1440"/>
      </w:pPr>
      <w:rPr>
        <w:rFonts w:hint="default"/>
      </w:rPr>
    </w:lvl>
  </w:abstractNum>
  <w:abstractNum w:abstractNumId="33" w15:restartNumberingAfterBreak="0">
    <w:nsid w:val="580D384C"/>
    <w:multiLevelType w:val="multilevel"/>
    <w:tmpl w:val="51EC3348"/>
    <w:lvl w:ilvl="0">
      <w:start w:val="1"/>
      <w:numFmt w:val="bullet"/>
      <w:lvlText w:val="•"/>
      <w:lvlJc w:val="left"/>
      <w:pPr>
        <w:tabs>
          <w:tab w:val="num" w:pos="852"/>
        </w:tabs>
        <w:ind w:left="568" w:hanging="568"/>
      </w:pPr>
      <w:rPr>
        <w:rFonts w:ascii="Roboto" w:hAnsi="Roboto" w:hint="default"/>
        <w:b/>
        <w:bCs/>
        <w:i w:val="0"/>
        <w:iCs w:val="0"/>
        <w:color w:val="5BAF49" w:themeColor="accent1"/>
        <w:sz w:val="18"/>
      </w:rPr>
    </w:lvl>
    <w:lvl w:ilvl="1">
      <w:start w:val="1"/>
      <w:numFmt w:val="bullet"/>
      <w:lvlText w:val="•"/>
      <w:lvlJc w:val="left"/>
      <w:pPr>
        <w:tabs>
          <w:tab w:val="num" w:pos="852"/>
        </w:tabs>
        <w:ind w:left="1135" w:hanging="283"/>
      </w:pPr>
      <w:rPr>
        <w:rFonts w:ascii="Roboto" w:hAnsi="Roboto" w:hint="default"/>
        <w:b/>
        <w:bCs/>
        <w:i w:val="0"/>
        <w:iCs w:val="0"/>
        <w:color w:val="5BAF49" w:themeColor="accent1"/>
        <w:sz w:val="18"/>
      </w:rPr>
    </w:lvl>
    <w:lvl w:ilvl="2">
      <w:start w:val="1"/>
      <w:numFmt w:val="bullet"/>
      <w:lvlText w:val="•"/>
      <w:lvlJc w:val="left"/>
      <w:pPr>
        <w:ind w:left="1648" w:hanging="360"/>
      </w:pPr>
      <w:rPr>
        <w:rFonts w:ascii="Roboto" w:hAnsi="Roboto" w:hint="default"/>
        <w:b/>
        <w:bCs/>
        <w:i w:val="0"/>
        <w:iCs w:val="0"/>
        <w:color w:val="5BAF49" w:themeColor="accent1"/>
        <w:sz w:val="18"/>
      </w:rPr>
    </w:lvl>
    <w:lvl w:ilvl="3">
      <w:start w:val="1"/>
      <w:numFmt w:val="bullet"/>
      <w:lvlText w:val="•"/>
      <w:lvlJc w:val="left"/>
      <w:pPr>
        <w:ind w:left="2008" w:hanging="360"/>
      </w:pPr>
      <w:rPr>
        <w:rFonts w:ascii="Roboto" w:hAnsi="Roboto" w:hint="default"/>
        <w:b/>
        <w:bCs/>
        <w:i w:val="0"/>
        <w:iCs w:val="0"/>
        <w:color w:val="5BAF49" w:themeColor="accent1"/>
        <w:sz w:val="18"/>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34" w15:restartNumberingAfterBreak="0">
    <w:nsid w:val="5C531E08"/>
    <w:multiLevelType w:val="multilevel"/>
    <w:tmpl w:val="A0100C5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F2E2410"/>
    <w:multiLevelType w:val="multilevel"/>
    <w:tmpl w:val="2A0A1CF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0253DE5"/>
    <w:multiLevelType w:val="multilevel"/>
    <w:tmpl w:val="E2A6BC8A"/>
    <w:lvl w:ilvl="0">
      <w:start w:val="1"/>
      <w:numFmt w:val="bullet"/>
      <w:lvlText w:val="•"/>
      <w:lvlJc w:val="left"/>
      <w:pPr>
        <w:ind w:left="284" w:hanging="284"/>
      </w:pPr>
      <w:rPr>
        <w:rFonts w:ascii="Roboto" w:hAnsi="Roboto" w:hint="default"/>
        <w:b w:val="0"/>
        <w:i w:val="0"/>
        <w:color w:val="6BBA5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0612B27"/>
    <w:multiLevelType w:val="multilevel"/>
    <w:tmpl w:val="DE94949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47B7C33"/>
    <w:multiLevelType w:val="multilevel"/>
    <w:tmpl w:val="A858A306"/>
    <w:lvl w:ilvl="0">
      <w:start w:val="1"/>
      <w:numFmt w:val="bullet"/>
      <w:lvlText w:val="•"/>
      <w:lvlJc w:val="left"/>
      <w:pPr>
        <w:tabs>
          <w:tab w:val="num" w:pos="227"/>
        </w:tabs>
        <w:ind w:left="227" w:hanging="227"/>
      </w:pPr>
      <w:rPr>
        <w:rFonts w:ascii="Roboto" w:hAnsi="Roboto" w:hint="default"/>
        <w:color w:val="5BAF49"/>
      </w:rPr>
    </w:lvl>
    <w:lvl w:ilvl="1">
      <w:start w:val="1"/>
      <w:numFmt w:val="bullet"/>
      <w:lvlText w:val="•"/>
      <w:lvlJc w:val="left"/>
      <w:pPr>
        <w:tabs>
          <w:tab w:val="num" w:pos="454"/>
        </w:tabs>
        <w:ind w:left="454" w:hanging="227"/>
      </w:pPr>
      <w:rPr>
        <w:rFonts w:ascii="Roboto" w:hAnsi="Roboto" w:hint="default"/>
        <w:color w:val="5BAF49" w:themeColor="accent1"/>
      </w:rPr>
    </w:lvl>
    <w:lvl w:ilvl="2">
      <w:start w:val="1"/>
      <w:numFmt w:val="bullet"/>
      <w:lvlText w:val="•"/>
      <w:lvlJc w:val="left"/>
      <w:pPr>
        <w:tabs>
          <w:tab w:val="num" w:pos="170"/>
        </w:tabs>
        <w:ind w:left="567" w:firstLine="0"/>
      </w:pPr>
      <w:rPr>
        <w:rFonts w:ascii="Roboto" w:hAnsi="Roboto" w:hint="default"/>
        <w:color w:val="5BAF49" w:themeColor="accent1"/>
      </w:rPr>
    </w:lvl>
    <w:lvl w:ilvl="3">
      <w:start w:val="1"/>
      <w:numFmt w:val="decimal"/>
      <w:lvlText w:val="(%4)"/>
      <w:lvlJc w:val="left"/>
      <w:pPr>
        <w:ind w:left="2367" w:hanging="360"/>
      </w:pPr>
      <w:rPr>
        <w:rFonts w:hint="default"/>
      </w:rPr>
    </w:lvl>
    <w:lvl w:ilvl="4">
      <w:start w:val="1"/>
      <w:numFmt w:val="lowerLetter"/>
      <w:lvlText w:val="(%5)"/>
      <w:lvlJc w:val="left"/>
      <w:pPr>
        <w:ind w:left="2727" w:hanging="360"/>
      </w:pPr>
      <w:rPr>
        <w:rFonts w:hint="default"/>
      </w:rPr>
    </w:lvl>
    <w:lvl w:ilvl="5">
      <w:start w:val="1"/>
      <w:numFmt w:val="lowerRoman"/>
      <w:lvlText w:val="(%6)"/>
      <w:lvlJc w:val="left"/>
      <w:pPr>
        <w:ind w:left="3087" w:hanging="360"/>
      </w:pPr>
      <w:rPr>
        <w:rFonts w:hint="default"/>
      </w:rPr>
    </w:lvl>
    <w:lvl w:ilvl="6">
      <w:start w:val="1"/>
      <w:numFmt w:val="decimal"/>
      <w:lvlText w:val="%7."/>
      <w:lvlJc w:val="left"/>
      <w:pPr>
        <w:ind w:left="3447" w:hanging="360"/>
      </w:pPr>
      <w:rPr>
        <w:rFonts w:hint="default"/>
      </w:rPr>
    </w:lvl>
    <w:lvl w:ilvl="7">
      <w:start w:val="1"/>
      <w:numFmt w:val="lowerLetter"/>
      <w:lvlText w:val="%8."/>
      <w:lvlJc w:val="left"/>
      <w:pPr>
        <w:ind w:left="3807" w:hanging="360"/>
      </w:pPr>
      <w:rPr>
        <w:rFonts w:hint="default"/>
      </w:rPr>
    </w:lvl>
    <w:lvl w:ilvl="8">
      <w:start w:val="1"/>
      <w:numFmt w:val="lowerRoman"/>
      <w:lvlText w:val="%9."/>
      <w:lvlJc w:val="left"/>
      <w:pPr>
        <w:ind w:left="4167" w:hanging="360"/>
      </w:pPr>
      <w:rPr>
        <w:rFonts w:hint="default"/>
      </w:rPr>
    </w:lvl>
  </w:abstractNum>
  <w:abstractNum w:abstractNumId="39" w15:restartNumberingAfterBreak="0">
    <w:nsid w:val="673E00AD"/>
    <w:multiLevelType w:val="multilevel"/>
    <w:tmpl w:val="0809001D"/>
    <w:lvl w:ilvl="0">
      <w:start w:val="1"/>
      <w:numFmt w:val="bullet"/>
      <w:lvlText w:val="•"/>
      <w:lvlJc w:val="left"/>
      <w:pPr>
        <w:ind w:left="360" w:hanging="360"/>
      </w:pPr>
      <w:rPr>
        <w:rFonts w:ascii="Roboto" w:hAnsi="Roboto" w:hint="default"/>
        <w:b/>
        <w:bCs/>
        <w:i w:val="0"/>
        <w:iCs w:val="0"/>
        <w:color w:val="5BAF49" w:themeColor="accent1"/>
        <w:sz w:val="18"/>
      </w:rPr>
    </w:lvl>
    <w:lvl w:ilvl="1">
      <w:start w:val="1"/>
      <w:numFmt w:val="bullet"/>
      <w:lvlText w:val="•"/>
      <w:lvlJc w:val="left"/>
      <w:pPr>
        <w:ind w:left="720" w:hanging="360"/>
      </w:pPr>
      <w:rPr>
        <w:rFonts w:ascii="Roboto" w:hAnsi="Roboto" w:hint="default"/>
        <w:b/>
        <w:bCs/>
        <w:i w:val="0"/>
        <w:iCs w:val="0"/>
        <w:color w:val="5BAF49" w:themeColor="accent1"/>
        <w:sz w:val="18"/>
      </w:rPr>
    </w:lvl>
    <w:lvl w:ilvl="2">
      <w:start w:val="1"/>
      <w:numFmt w:val="bullet"/>
      <w:lvlText w:val="•"/>
      <w:lvlJc w:val="left"/>
      <w:pPr>
        <w:ind w:left="1080" w:hanging="360"/>
      </w:pPr>
      <w:rPr>
        <w:rFonts w:ascii="Roboto" w:hAnsi="Roboto" w:hint="default"/>
        <w:b/>
        <w:bCs/>
        <w:i w:val="0"/>
        <w:iCs w:val="0"/>
        <w:color w:val="5BAF49" w:themeColor="accent1"/>
        <w:sz w:val="18"/>
      </w:rPr>
    </w:lvl>
    <w:lvl w:ilvl="3">
      <w:start w:val="1"/>
      <w:numFmt w:val="bullet"/>
      <w:lvlText w:val="•"/>
      <w:lvlJc w:val="left"/>
      <w:pPr>
        <w:ind w:left="1440" w:hanging="360"/>
      </w:pPr>
      <w:rPr>
        <w:rFonts w:ascii="Roboto" w:hAnsi="Roboto" w:hint="default"/>
        <w:b/>
        <w:bCs/>
        <w:i w:val="0"/>
        <w:iCs w:val="0"/>
        <w:color w:val="5BAF49" w:themeColor="accent1"/>
        <w:sz w:val="1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87E7807"/>
    <w:multiLevelType w:val="multilevel"/>
    <w:tmpl w:val="FC76F24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A714DAC"/>
    <w:multiLevelType w:val="hybridMultilevel"/>
    <w:tmpl w:val="E4ECC6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6C205E68"/>
    <w:multiLevelType w:val="multilevel"/>
    <w:tmpl w:val="C3229A5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CE263CB"/>
    <w:multiLevelType w:val="multilevel"/>
    <w:tmpl w:val="88A6D51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FB4260E"/>
    <w:multiLevelType w:val="multilevel"/>
    <w:tmpl w:val="897AA4BA"/>
    <w:lvl w:ilvl="0">
      <w:start w:val="1"/>
      <w:numFmt w:val="bullet"/>
      <w:lvlText w:val="•"/>
      <w:lvlJc w:val="left"/>
      <w:pPr>
        <w:tabs>
          <w:tab w:val="num" w:pos="284"/>
        </w:tabs>
        <w:ind w:left="0" w:firstLine="0"/>
      </w:pPr>
      <w:rPr>
        <w:rFonts w:ascii="Roboto" w:hAnsi="Roboto" w:hint="default"/>
        <w:b/>
        <w:bCs/>
        <w:i w:val="0"/>
        <w:iCs w:val="0"/>
        <w:color w:val="5BAF49" w:themeColor="accent1"/>
        <w:sz w:val="18"/>
      </w:rPr>
    </w:lvl>
    <w:lvl w:ilvl="1">
      <w:start w:val="1"/>
      <w:numFmt w:val="bullet"/>
      <w:lvlText w:val="•"/>
      <w:lvlJc w:val="left"/>
      <w:pPr>
        <w:tabs>
          <w:tab w:val="num" w:pos="284"/>
        </w:tabs>
        <w:ind w:left="567" w:hanging="283"/>
      </w:pPr>
      <w:rPr>
        <w:rFonts w:ascii="Roboto" w:hAnsi="Roboto" w:hint="default"/>
        <w:b/>
        <w:bCs/>
        <w:i w:val="0"/>
        <w:iCs w:val="0"/>
        <w:color w:val="5BAF49" w:themeColor="accent1"/>
        <w:sz w:val="18"/>
      </w:rPr>
    </w:lvl>
    <w:lvl w:ilvl="2">
      <w:start w:val="1"/>
      <w:numFmt w:val="bullet"/>
      <w:lvlText w:val="•"/>
      <w:lvlJc w:val="left"/>
      <w:pPr>
        <w:ind w:left="1080" w:hanging="360"/>
      </w:pPr>
      <w:rPr>
        <w:rFonts w:ascii="Roboto" w:hAnsi="Roboto" w:hint="default"/>
        <w:b/>
        <w:bCs/>
        <w:i w:val="0"/>
        <w:iCs w:val="0"/>
        <w:color w:val="5BAF49" w:themeColor="accent1"/>
        <w:sz w:val="18"/>
      </w:rPr>
    </w:lvl>
    <w:lvl w:ilvl="3">
      <w:start w:val="1"/>
      <w:numFmt w:val="bullet"/>
      <w:lvlText w:val="•"/>
      <w:lvlJc w:val="left"/>
      <w:pPr>
        <w:ind w:left="1440" w:hanging="360"/>
      </w:pPr>
      <w:rPr>
        <w:rFonts w:ascii="Roboto" w:hAnsi="Roboto" w:hint="default"/>
        <w:b/>
        <w:bCs/>
        <w:i w:val="0"/>
        <w:iCs w:val="0"/>
        <w:color w:val="5BAF49" w:themeColor="accent1"/>
        <w:sz w:val="1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01D4D61"/>
    <w:multiLevelType w:val="multilevel"/>
    <w:tmpl w:val="298C50D2"/>
    <w:lvl w:ilvl="0">
      <w:start w:val="1"/>
      <w:numFmt w:val="bullet"/>
      <w:lvlText w:val="•"/>
      <w:lvlJc w:val="left"/>
      <w:pPr>
        <w:ind w:left="0" w:firstLine="0"/>
      </w:pPr>
      <w:rPr>
        <w:rFonts w:ascii="Roboto" w:hAnsi="Roboto" w:hint="default"/>
        <w:b/>
        <w:bCs/>
        <w:i w:val="0"/>
        <w:iCs w:val="0"/>
        <w:color w:val="5BAF49" w:themeColor="accent1"/>
        <w:sz w:val="18"/>
      </w:rPr>
    </w:lvl>
    <w:lvl w:ilvl="1">
      <w:start w:val="1"/>
      <w:numFmt w:val="bullet"/>
      <w:lvlText w:val="•"/>
      <w:lvlJc w:val="left"/>
      <w:pPr>
        <w:tabs>
          <w:tab w:val="num" w:pos="852"/>
        </w:tabs>
        <w:ind w:left="1135" w:hanging="283"/>
      </w:pPr>
      <w:rPr>
        <w:rFonts w:ascii="Roboto" w:hAnsi="Roboto" w:hint="default"/>
        <w:b/>
        <w:bCs/>
        <w:i w:val="0"/>
        <w:iCs w:val="0"/>
        <w:color w:val="5BAF49" w:themeColor="accent1"/>
        <w:sz w:val="18"/>
      </w:rPr>
    </w:lvl>
    <w:lvl w:ilvl="2">
      <w:start w:val="1"/>
      <w:numFmt w:val="bullet"/>
      <w:lvlText w:val="•"/>
      <w:lvlJc w:val="left"/>
      <w:pPr>
        <w:ind w:left="1648" w:hanging="360"/>
      </w:pPr>
      <w:rPr>
        <w:rFonts w:ascii="Roboto" w:hAnsi="Roboto" w:hint="default"/>
        <w:b/>
        <w:bCs/>
        <w:i w:val="0"/>
        <w:iCs w:val="0"/>
        <w:color w:val="5BAF49" w:themeColor="accent1"/>
        <w:sz w:val="18"/>
      </w:rPr>
    </w:lvl>
    <w:lvl w:ilvl="3">
      <w:start w:val="1"/>
      <w:numFmt w:val="bullet"/>
      <w:lvlText w:val="•"/>
      <w:lvlJc w:val="left"/>
      <w:pPr>
        <w:ind w:left="2008" w:hanging="360"/>
      </w:pPr>
      <w:rPr>
        <w:rFonts w:ascii="Roboto" w:hAnsi="Roboto" w:hint="default"/>
        <w:b/>
        <w:bCs/>
        <w:i w:val="0"/>
        <w:iCs w:val="0"/>
        <w:color w:val="5BAF49" w:themeColor="accent1"/>
        <w:sz w:val="18"/>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46" w15:restartNumberingAfterBreak="0">
    <w:nsid w:val="71A5194D"/>
    <w:multiLevelType w:val="multilevel"/>
    <w:tmpl w:val="EADCB72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E554735"/>
    <w:multiLevelType w:val="hybridMultilevel"/>
    <w:tmpl w:val="5AC4988A"/>
    <w:lvl w:ilvl="0" w:tplc="83E2DB72">
      <w:start w:val="1"/>
      <w:numFmt w:val="bullet"/>
      <w:lvlText w:val="•"/>
      <w:lvlJc w:val="left"/>
      <w:pPr>
        <w:ind w:left="567" w:hanging="283"/>
      </w:pPr>
      <w:rPr>
        <w:rFonts w:ascii="Roboto" w:hAnsi="Roboto" w:hint="default"/>
        <w:b/>
        <w:i w:val="0"/>
        <w:color w:val="5BAF49" w:themeColor="accent1"/>
        <w:sz w:val="18"/>
      </w:rPr>
    </w:lvl>
    <w:lvl w:ilvl="1" w:tplc="C5141046">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E07955"/>
    <w:multiLevelType w:val="multilevel"/>
    <w:tmpl w:val="298C50D2"/>
    <w:lvl w:ilvl="0">
      <w:start w:val="1"/>
      <w:numFmt w:val="bullet"/>
      <w:lvlText w:val="•"/>
      <w:lvlJc w:val="left"/>
      <w:pPr>
        <w:ind w:left="0" w:firstLine="0"/>
      </w:pPr>
      <w:rPr>
        <w:rFonts w:ascii="Roboto" w:hAnsi="Roboto" w:hint="default"/>
        <w:b/>
        <w:bCs/>
        <w:i w:val="0"/>
        <w:iCs w:val="0"/>
        <w:color w:val="5BAF49" w:themeColor="accent1"/>
        <w:sz w:val="18"/>
      </w:rPr>
    </w:lvl>
    <w:lvl w:ilvl="1">
      <w:start w:val="1"/>
      <w:numFmt w:val="bullet"/>
      <w:lvlText w:val="•"/>
      <w:lvlJc w:val="left"/>
      <w:pPr>
        <w:tabs>
          <w:tab w:val="num" w:pos="852"/>
        </w:tabs>
        <w:ind w:left="1135" w:hanging="283"/>
      </w:pPr>
      <w:rPr>
        <w:rFonts w:ascii="Roboto" w:hAnsi="Roboto" w:hint="default"/>
        <w:b/>
        <w:bCs/>
        <w:i w:val="0"/>
        <w:iCs w:val="0"/>
        <w:color w:val="5BAF49" w:themeColor="accent1"/>
        <w:sz w:val="18"/>
      </w:rPr>
    </w:lvl>
    <w:lvl w:ilvl="2">
      <w:start w:val="1"/>
      <w:numFmt w:val="bullet"/>
      <w:lvlText w:val="•"/>
      <w:lvlJc w:val="left"/>
      <w:pPr>
        <w:ind w:left="1648" w:hanging="360"/>
      </w:pPr>
      <w:rPr>
        <w:rFonts w:ascii="Roboto" w:hAnsi="Roboto" w:hint="default"/>
        <w:b/>
        <w:bCs/>
        <w:i w:val="0"/>
        <w:iCs w:val="0"/>
        <w:color w:val="5BAF49" w:themeColor="accent1"/>
        <w:sz w:val="18"/>
      </w:rPr>
    </w:lvl>
    <w:lvl w:ilvl="3">
      <w:start w:val="1"/>
      <w:numFmt w:val="bullet"/>
      <w:lvlText w:val="•"/>
      <w:lvlJc w:val="left"/>
      <w:pPr>
        <w:ind w:left="2008" w:hanging="360"/>
      </w:pPr>
      <w:rPr>
        <w:rFonts w:ascii="Roboto" w:hAnsi="Roboto" w:hint="default"/>
        <w:b/>
        <w:bCs/>
        <w:i w:val="0"/>
        <w:iCs w:val="0"/>
        <w:color w:val="5BAF49" w:themeColor="accent1"/>
        <w:sz w:val="18"/>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num w:numId="1">
    <w:abstractNumId w:val="47"/>
  </w:num>
  <w:num w:numId="2">
    <w:abstractNumId w:val="10"/>
  </w:num>
  <w:num w:numId="3">
    <w:abstractNumId w:val="32"/>
  </w:num>
  <w:num w:numId="4">
    <w:abstractNumId w:val="16"/>
  </w:num>
  <w:num w:numId="5">
    <w:abstractNumId w:val="7"/>
  </w:num>
  <w:num w:numId="6">
    <w:abstractNumId w:val="43"/>
  </w:num>
  <w:num w:numId="7">
    <w:abstractNumId w:val="6"/>
  </w:num>
  <w:num w:numId="8">
    <w:abstractNumId w:val="36"/>
  </w:num>
  <w:num w:numId="9">
    <w:abstractNumId w:val="1"/>
  </w:num>
  <w:num w:numId="10">
    <w:abstractNumId w:val="27"/>
  </w:num>
  <w:num w:numId="11">
    <w:abstractNumId w:val="28"/>
  </w:num>
  <w:num w:numId="12">
    <w:abstractNumId w:val="14"/>
  </w:num>
  <w:num w:numId="13">
    <w:abstractNumId w:val="8"/>
  </w:num>
  <w:num w:numId="14">
    <w:abstractNumId w:val="39"/>
  </w:num>
  <w:num w:numId="15">
    <w:abstractNumId w:val="23"/>
  </w:num>
  <w:num w:numId="16">
    <w:abstractNumId w:val="0"/>
  </w:num>
  <w:num w:numId="17">
    <w:abstractNumId w:val="12"/>
  </w:num>
  <w:num w:numId="18">
    <w:abstractNumId w:val="26"/>
  </w:num>
  <w:num w:numId="19">
    <w:abstractNumId w:val="44"/>
  </w:num>
  <w:num w:numId="20">
    <w:abstractNumId w:val="3"/>
  </w:num>
  <w:num w:numId="21">
    <w:abstractNumId w:val="9"/>
  </w:num>
  <w:num w:numId="22">
    <w:abstractNumId w:val="24"/>
  </w:num>
  <w:num w:numId="23">
    <w:abstractNumId w:val="33"/>
  </w:num>
  <w:num w:numId="24">
    <w:abstractNumId w:val="30"/>
  </w:num>
  <w:num w:numId="25">
    <w:abstractNumId w:val="31"/>
  </w:num>
  <w:num w:numId="26">
    <w:abstractNumId w:val="45"/>
  </w:num>
  <w:num w:numId="27">
    <w:abstractNumId w:val="48"/>
  </w:num>
  <w:num w:numId="28">
    <w:abstractNumId w:val="29"/>
  </w:num>
  <w:num w:numId="29">
    <w:abstractNumId w:val="40"/>
  </w:num>
  <w:num w:numId="30">
    <w:abstractNumId w:val="25"/>
  </w:num>
  <w:num w:numId="31">
    <w:abstractNumId w:val="15"/>
  </w:num>
  <w:num w:numId="32">
    <w:abstractNumId w:val="42"/>
  </w:num>
  <w:num w:numId="33">
    <w:abstractNumId w:val="5"/>
  </w:num>
  <w:num w:numId="34">
    <w:abstractNumId w:val="46"/>
  </w:num>
  <w:num w:numId="35">
    <w:abstractNumId w:val="21"/>
  </w:num>
  <w:num w:numId="36">
    <w:abstractNumId w:val="18"/>
  </w:num>
  <w:num w:numId="37">
    <w:abstractNumId w:val="35"/>
  </w:num>
  <w:num w:numId="38">
    <w:abstractNumId w:val="34"/>
  </w:num>
  <w:num w:numId="39">
    <w:abstractNumId w:val="37"/>
  </w:num>
  <w:num w:numId="40">
    <w:abstractNumId w:val="19"/>
  </w:num>
  <w:num w:numId="41">
    <w:abstractNumId w:val="22"/>
  </w:num>
  <w:num w:numId="42">
    <w:abstractNumId w:val="38"/>
  </w:num>
  <w:num w:numId="43">
    <w:abstractNumId w:val="17"/>
  </w:num>
  <w:num w:numId="44">
    <w:abstractNumId w:val="41"/>
  </w:num>
  <w:num w:numId="45">
    <w:abstractNumId w:val="13"/>
  </w:num>
  <w:num w:numId="46">
    <w:abstractNumId w:val="2"/>
  </w:num>
  <w:num w:numId="47">
    <w:abstractNumId w:val="4"/>
  </w:num>
  <w:num w:numId="48">
    <w:abstractNumId w:val="11"/>
  </w:num>
  <w:num w:numId="49">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D33"/>
    <w:rsid w:val="000012CA"/>
    <w:rsid w:val="00003DAA"/>
    <w:rsid w:val="00004CF0"/>
    <w:rsid w:val="00012D33"/>
    <w:rsid w:val="00020280"/>
    <w:rsid w:val="00024980"/>
    <w:rsid w:val="00026463"/>
    <w:rsid w:val="000267DA"/>
    <w:rsid w:val="000278BD"/>
    <w:rsid w:val="00030EB9"/>
    <w:rsid w:val="00034588"/>
    <w:rsid w:val="00046284"/>
    <w:rsid w:val="000604C8"/>
    <w:rsid w:val="00062246"/>
    <w:rsid w:val="00064538"/>
    <w:rsid w:val="0007687E"/>
    <w:rsid w:val="000800DD"/>
    <w:rsid w:val="0008738E"/>
    <w:rsid w:val="00087609"/>
    <w:rsid w:val="00090476"/>
    <w:rsid w:val="00091677"/>
    <w:rsid w:val="00094217"/>
    <w:rsid w:val="00094377"/>
    <w:rsid w:val="000A00DB"/>
    <w:rsid w:val="000A4433"/>
    <w:rsid w:val="000A45D5"/>
    <w:rsid w:val="000B0806"/>
    <w:rsid w:val="000B33FE"/>
    <w:rsid w:val="000B6008"/>
    <w:rsid w:val="000C199D"/>
    <w:rsid w:val="000C7071"/>
    <w:rsid w:val="000E405D"/>
    <w:rsid w:val="000E4119"/>
    <w:rsid w:val="000F0922"/>
    <w:rsid w:val="0010069F"/>
    <w:rsid w:val="00106685"/>
    <w:rsid w:val="001110BB"/>
    <w:rsid w:val="00117326"/>
    <w:rsid w:val="001272EB"/>
    <w:rsid w:val="00136E89"/>
    <w:rsid w:val="00141104"/>
    <w:rsid w:val="00150500"/>
    <w:rsid w:val="00154DCA"/>
    <w:rsid w:val="00156D9D"/>
    <w:rsid w:val="00156E4A"/>
    <w:rsid w:val="00165C9C"/>
    <w:rsid w:val="00167C8F"/>
    <w:rsid w:val="00171D35"/>
    <w:rsid w:val="00174AF9"/>
    <w:rsid w:val="001753FE"/>
    <w:rsid w:val="001773B6"/>
    <w:rsid w:val="001912F0"/>
    <w:rsid w:val="0019225A"/>
    <w:rsid w:val="00192616"/>
    <w:rsid w:val="00193982"/>
    <w:rsid w:val="0019664A"/>
    <w:rsid w:val="00196FE7"/>
    <w:rsid w:val="001A38DF"/>
    <w:rsid w:val="001A4483"/>
    <w:rsid w:val="001A647C"/>
    <w:rsid w:val="001B0913"/>
    <w:rsid w:val="001B182D"/>
    <w:rsid w:val="001C0C85"/>
    <w:rsid w:val="001C2352"/>
    <w:rsid w:val="001C23A3"/>
    <w:rsid w:val="001C2FC6"/>
    <w:rsid w:val="001D55F1"/>
    <w:rsid w:val="001D754C"/>
    <w:rsid w:val="001E1354"/>
    <w:rsid w:val="001F2BA9"/>
    <w:rsid w:val="001F688A"/>
    <w:rsid w:val="0020074B"/>
    <w:rsid w:val="00204AAC"/>
    <w:rsid w:val="00216B29"/>
    <w:rsid w:val="00222A35"/>
    <w:rsid w:val="00223DFA"/>
    <w:rsid w:val="00240988"/>
    <w:rsid w:val="00253F72"/>
    <w:rsid w:val="00260903"/>
    <w:rsid w:val="002611D9"/>
    <w:rsid w:val="00267164"/>
    <w:rsid w:val="002808BA"/>
    <w:rsid w:val="00287202"/>
    <w:rsid w:val="0029001B"/>
    <w:rsid w:val="0029083A"/>
    <w:rsid w:val="002914CF"/>
    <w:rsid w:val="00296638"/>
    <w:rsid w:val="002B57C8"/>
    <w:rsid w:val="002C0A68"/>
    <w:rsid w:val="002C316B"/>
    <w:rsid w:val="002D1F3A"/>
    <w:rsid w:val="002D6848"/>
    <w:rsid w:val="002D7E7C"/>
    <w:rsid w:val="002F0026"/>
    <w:rsid w:val="002F4328"/>
    <w:rsid w:val="002F5F6D"/>
    <w:rsid w:val="00303193"/>
    <w:rsid w:val="00304297"/>
    <w:rsid w:val="003154CD"/>
    <w:rsid w:val="00315A5F"/>
    <w:rsid w:val="00322514"/>
    <w:rsid w:val="00325CF1"/>
    <w:rsid w:val="00330DAF"/>
    <w:rsid w:val="0034230B"/>
    <w:rsid w:val="00345BBF"/>
    <w:rsid w:val="00346120"/>
    <w:rsid w:val="00350495"/>
    <w:rsid w:val="003507F3"/>
    <w:rsid w:val="00361F79"/>
    <w:rsid w:val="00370470"/>
    <w:rsid w:val="0038164D"/>
    <w:rsid w:val="0038527B"/>
    <w:rsid w:val="0038547E"/>
    <w:rsid w:val="00390E79"/>
    <w:rsid w:val="00391340"/>
    <w:rsid w:val="00391514"/>
    <w:rsid w:val="003968BC"/>
    <w:rsid w:val="003A0CB0"/>
    <w:rsid w:val="003B0A1B"/>
    <w:rsid w:val="003B3A86"/>
    <w:rsid w:val="003C6166"/>
    <w:rsid w:val="003C793A"/>
    <w:rsid w:val="003D1AD2"/>
    <w:rsid w:val="003D49D5"/>
    <w:rsid w:val="003D4F2F"/>
    <w:rsid w:val="003D61C0"/>
    <w:rsid w:val="003E02FF"/>
    <w:rsid w:val="003E035F"/>
    <w:rsid w:val="003E6F3C"/>
    <w:rsid w:val="003F08E1"/>
    <w:rsid w:val="00403385"/>
    <w:rsid w:val="004050EA"/>
    <w:rsid w:val="0041204C"/>
    <w:rsid w:val="004140FE"/>
    <w:rsid w:val="004146E4"/>
    <w:rsid w:val="00423349"/>
    <w:rsid w:val="00423AB8"/>
    <w:rsid w:val="00423B2F"/>
    <w:rsid w:val="004241BC"/>
    <w:rsid w:val="004253F8"/>
    <w:rsid w:val="00440704"/>
    <w:rsid w:val="00454E8C"/>
    <w:rsid w:val="00460C66"/>
    <w:rsid w:val="00476159"/>
    <w:rsid w:val="0048156A"/>
    <w:rsid w:val="00481693"/>
    <w:rsid w:val="004864D9"/>
    <w:rsid w:val="0049284C"/>
    <w:rsid w:val="00492946"/>
    <w:rsid w:val="00496D9A"/>
    <w:rsid w:val="00497574"/>
    <w:rsid w:val="004A1303"/>
    <w:rsid w:val="004A1911"/>
    <w:rsid w:val="004A4945"/>
    <w:rsid w:val="004B2006"/>
    <w:rsid w:val="004B20E7"/>
    <w:rsid w:val="004B2AB5"/>
    <w:rsid w:val="004C36CA"/>
    <w:rsid w:val="004C44C5"/>
    <w:rsid w:val="004D3135"/>
    <w:rsid w:val="004D416D"/>
    <w:rsid w:val="004E1D54"/>
    <w:rsid w:val="004E2B25"/>
    <w:rsid w:val="004E55C2"/>
    <w:rsid w:val="004F393B"/>
    <w:rsid w:val="00500DF8"/>
    <w:rsid w:val="00504158"/>
    <w:rsid w:val="005042E2"/>
    <w:rsid w:val="0051341A"/>
    <w:rsid w:val="00516C91"/>
    <w:rsid w:val="00517520"/>
    <w:rsid w:val="0052549A"/>
    <w:rsid w:val="005332EF"/>
    <w:rsid w:val="00533E50"/>
    <w:rsid w:val="0054623B"/>
    <w:rsid w:val="00547082"/>
    <w:rsid w:val="005537DE"/>
    <w:rsid w:val="005606B0"/>
    <w:rsid w:val="005607F0"/>
    <w:rsid w:val="0059239F"/>
    <w:rsid w:val="0059513E"/>
    <w:rsid w:val="005A3D0A"/>
    <w:rsid w:val="005A3E42"/>
    <w:rsid w:val="005A65E7"/>
    <w:rsid w:val="005B75AF"/>
    <w:rsid w:val="005C3B9C"/>
    <w:rsid w:val="005C48BF"/>
    <w:rsid w:val="005C4F10"/>
    <w:rsid w:val="005C5472"/>
    <w:rsid w:val="005C5921"/>
    <w:rsid w:val="005C67B8"/>
    <w:rsid w:val="005D0627"/>
    <w:rsid w:val="005D1774"/>
    <w:rsid w:val="005D2441"/>
    <w:rsid w:val="005E0787"/>
    <w:rsid w:val="005E6317"/>
    <w:rsid w:val="005E7CC0"/>
    <w:rsid w:val="005E7DD6"/>
    <w:rsid w:val="005F2407"/>
    <w:rsid w:val="00603123"/>
    <w:rsid w:val="00613699"/>
    <w:rsid w:val="0061499F"/>
    <w:rsid w:val="00614F77"/>
    <w:rsid w:val="00625034"/>
    <w:rsid w:val="00631EE2"/>
    <w:rsid w:val="006377CF"/>
    <w:rsid w:val="00637F42"/>
    <w:rsid w:val="00640080"/>
    <w:rsid w:val="006516AD"/>
    <w:rsid w:val="00656861"/>
    <w:rsid w:val="0066161A"/>
    <w:rsid w:val="006629B9"/>
    <w:rsid w:val="0066791B"/>
    <w:rsid w:val="00670A52"/>
    <w:rsid w:val="00674C02"/>
    <w:rsid w:val="00676386"/>
    <w:rsid w:val="00677357"/>
    <w:rsid w:val="00680400"/>
    <w:rsid w:val="00686FB7"/>
    <w:rsid w:val="006966C6"/>
    <w:rsid w:val="006B4153"/>
    <w:rsid w:val="006C0318"/>
    <w:rsid w:val="006C6A23"/>
    <w:rsid w:val="006E54C3"/>
    <w:rsid w:val="006E6BAC"/>
    <w:rsid w:val="006F0F38"/>
    <w:rsid w:val="006F74C9"/>
    <w:rsid w:val="00703253"/>
    <w:rsid w:val="00704E15"/>
    <w:rsid w:val="00706637"/>
    <w:rsid w:val="00706A92"/>
    <w:rsid w:val="0071510C"/>
    <w:rsid w:val="00717F26"/>
    <w:rsid w:val="00724ABE"/>
    <w:rsid w:val="0073075C"/>
    <w:rsid w:val="00732560"/>
    <w:rsid w:val="00740973"/>
    <w:rsid w:val="00740AE2"/>
    <w:rsid w:val="00742640"/>
    <w:rsid w:val="00753B6B"/>
    <w:rsid w:val="007558F6"/>
    <w:rsid w:val="00755BC9"/>
    <w:rsid w:val="00762DCD"/>
    <w:rsid w:val="00781A90"/>
    <w:rsid w:val="00792E7B"/>
    <w:rsid w:val="007959E0"/>
    <w:rsid w:val="007B5236"/>
    <w:rsid w:val="007B625C"/>
    <w:rsid w:val="007C2435"/>
    <w:rsid w:val="007C4012"/>
    <w:rsid w:val="007D6186"/>
    <w:rsid w:val="007E0F44"/>
    <w:rsid w:val="007E18B6"/>
    <w:rsid w:val="007E26F8"/>
    <w:rsid w:val="007E471B"/>
    <w:rsid w:val="008030EC"/>
    <w:rsid w:val="008040D4"/>
    <w:rsid w:val="00813077"/>
    <w:rsid w:val="0082746D"/>
    <w:rsid w:val="0083503E"/>
    <w:rsid w:val="008451B4"/>
    <w:rsid w:val="00856253"/>
    <w:rsid w:val="00857A9D"/>
    <w:rsid w:val="00864DE4"/>
    <w:rsid w:val="00865B85"/>
    <w:rsid w:val="00876D11"/>
    <w:rsid w:val="00880959"/>
    <w:rsid w:val="00880A53"/>
    <w:rsid w:val="0088125D"/>
    <w:rsid w:val="008836BE"/>
    <w:rsid w:val="00886F90"/>
    <w:rsid w:val="00897289"/>
    <w:rsid w:val="008A1C39"/>
    <w:rsid w:val="008B11C8"/>
    <w:rsid w:val="008B2AA7"/>
    <w:rsid w:val="008B3465"/>
    <w:rsid w:val="008C438C"/>
    <w:rsid w:val="008C4A08"/>
    <w:rsid w:val="008C4AF6"/>
    <w:rsid w:val="008F7009"/>
    <w:rsid w:val="00900B4C"/>
    <w:rsid w:val="00903A1B"/>
    <w:rsid w:val="00912D8F"/>
    <w:rsid w:val="00913C77"/>
    <w:rsid w:val="00931308"/>
    <w:rsid w:val="009314A5"/>
    <w:rsid w:val="00931635"/>
    <w:rsid w:val="00931D05"/>
    <w:rsid w:val="0093606F"/>
    <w:rsid w:val="00944872"/>
    <w:rsid w:val="00944FD7"/>
    <w:rsid w:val="0094626A"/>
    <w:rsid w:val="0095627E"/>
    <w:rsid w:val="00960937"/>
    <w:rsid w:val="00980BDF"/>
    <w:rsid w:val="0098181C"/>
    <w:rsid w:val="00987250"/>
    <w:rsid w:val="00990117"/>
    <w:rsid w:val="0099514A"/>
    <w:rsid w:val="009A222F"/>
    <w:rsid w:val="009A5B81"/>
    <w:rsid w:val="009B1413"/>
    <w:rsid w:val="009B3C49"/>
    <w:rsid w:val="009C5F54"/>
    <w:rsid w:val="009D1322"/>
    <w:rsid w:val="009D60D7"/>
    <w:rsid w:val="009D6358"/>
    <w:rsid w:val="009D7634"/>
    <w:rsid w:val="009D7D42"/>
    <w:rsid w:val="009F3EC5"/>
    <w:rsid w:val="009F7BE5"/>
    <w:rsid w:val="00A00151"/>
    <w:rsid w:val="00A06BD1"/>
    <w:rsid w:val="00A12AC6"/>
    <w:rsid w:val="00A22FD5"/>
    <w:rsid w:val="00A33C82"/>
    <w:rsid w:val="00A347BF"/>
    <w:rsid w:val="00A35CCE"/>
    <w:rsid w:val="00A42C58"/>
    <w:rsid w:val="00A50107"/>
    <w:rsid w:val="00A55B58"/>
    <w:rsid w:val="00A72CCE"/>
    <w:rsid w:val="00A75FD7"/>
    <w:rsid w:val="00A77763"/>
    <w:rsid w:val="00A80B66"/>
    <w:rsid w:val="00A8686A"/>
    <w:rsid w:val="00A86EF7"/>
    <w:rsid w:val="00A87C2F"/>
    <w:rsid w:val="00A9294C"/>
    <w:rsid w:val="00A97B4E"/>
    <w:rsid w:val="00AA18AD"/>
    <w:rsid w:val="00AA6D42"/>
    <w:rsid w:val="00AB104A"/>
    <w:rsid w:val="00AB19C7"/>
    <w:rsid w:val="00AB56DD"/>
    <w:rsid w:val="00AB6D3E"/>
    <w:rsid w:val="00AC4CE1"/>
    <w:rsid w:val="00AC55B3"/>
    <w:rsid w:val="00AD0E9B"/>
    <w:rsid w:val="00AD23DF"/>
    <w:rsid w:val="00AD2D67"/>
    <w:rsid w:val="00AE53E1"/>
    <w:rsid w:val="00AE6F30"/>
    <w:rsid w:val="00AF17B1"/>
    <w:rsid w:val="00AF4D7C"/>
    <w:rsid w:val="00AF7CED"/>
    <w:rsid w:val="00B12A7E"/>
    <w:rsid w:val="00B21E4F"/>
    <w:rsid w:val="00B3489E"/>
    <w:rsid w:val="00B417D5"/>
    <w:rsid w:val="00B431BF"/>
    <w:rsid w:val="00B4388A"/>
    <w:rsid w:val="00B447DD"/>
    <w:rsid w:val="00B46F63"/>
    <w:rsid w:val="00B60571"/>
    <w:rsid w:val="00B60671"/>
    <w:rsid w:val="00B71338"/>
    <w:rsid w:val="00B7360F"/>
    <w:rsid w:val="00B76EB2"/>
    <w:rsid w:val="00B800D4"/>
    <w:rsid w:val="00B83FD4"/>
    <w:rsid w:val="00B90D61"/>
    <w:rsid w:val="00B92EB6"/>
    <w:rsid w:val="00B95866"/>
    <w:rsid w:val="00BA4DE1"/>
    <w:rsid w:val="00BA5382"/>
    <w:rsid w:val="00BB5A58"/>
    <w:rsid w:val="00BB7E15"/>
    <w:rsid w:val="00BC711F"/>
    <w:rsid w:val="00BD1CF1"/>
    <w:rsid w:val="00BD3E6A"/>
    <w:rsid w:val="00BD50E7"/>
    <w:rsid w:val="00BD5606"/>
    <w:rsid w:val="00BE34EE"/>
    <w:rsid w:val="00BE4665"/>
    <w:rsid w:val="00C01A8D"/>
    <w:rsid w:val="00C039AB"/>
    <w:rsid w:val="00C07871"/>
    <w:rsid w:val="00C07B2A"/>
    <w:rsid w:val="00C10364"/>
    <w:rsid w:val="00C10EC7"/>
    <w:rsid w:val="00C36655"/>
    <w:rsid w:val="00C444E0"/>
    <w:rsid w:val="00C455C5"/>
    <w:rsid w:val="00C54F3D"/>
    <w:rsid w:val="00C60769"/>
    <w:rsid w:val="00C60952"/>
    <w:rsid w:val="00C6427D"/>
    <w:rsid w:val="00C650DE"/>
    <w:rsid w:val="00C71781"/>
    <w:rsid w:val="00C75B17"/>
    <w:rsid w:val="00C876EF"/>
    <w:rsid w:val="00CA4731"/>
    <w:rsid w:val="00CB0477"/>
    <w:rsid w:val="00CB4EB1"/>
    <w:rsid w:val="00CC45BA"/>
    <w:rsid w:val="00CC5290"/>
    <w:rsid w:val="00CC5A0E"/>
    <w:rsid w:val="00CC73BE"/>
    <w:rsid w:val="00CD4026"/>
    <w:rsid w:val="00CD40D1"/>
    <w:rsid w:val="00CD4967"/>
    <w:rsid w:val="00CD5FA7"/>
    <w:rsid w:val="00CE36C1"/>
    <w:rsid w:val="00CF10F2"/>
    <w:rsid w:val="00CF295D"/>
    <w:rsid w:val="00CF77DE"/>
    <w:rsid w:val="00D0012E"/>
    <w:rsid w:val="00D01F54"/>
    <w:rsid w:val="00D04F88"/>
    <w:rsid w:val="00D05A53"/>
    <w:rsid w:val="00D102AF"/>
    <w:rsid w:val="00D12D21"/>
    <w:rsid w:val="00D23520"/>
    <w:rsid w:val="00D248EC"/>
    <w:rsid w:val="00D25317"/>
    <w:rsid w:val="00D266AF"/>
    <w:rsid w:val="00D34C28"/>
    <w:rsid w:val="00D4453C"/>
    <w:rsid w:val="00D503C2"/>
    <w:rsid w:val="00D516DD"/>
    <w:rsid w:val="00D53F07"/>
    <w:rsid w:val="00D54D59"/>
    <w:rsid w:val="00D55066"/>
    <w:rsid w:val="00D55223"/>
    <w:rsid w:val="00D7664F"/>
    <w:rsid w:val="00D76C22"/>
    <w:rsid w:val="00D77F6C"/>
    <w:rsid w:val="00DA6023"/>
    <w:rsid w:val="00DB18B4"/>
    <w:rsid w:val="00DB18CB"/>
    <w:rsid w:val="00DB2586"/>
    <w:rsid w:val="00DB4DF8"/>
    <w:rsid w:val="00DB54F5"/>
    <w:rsid w:val="00DC1016"/>
    <w:rsid w:val="00DC3270"/>
    <w:rsid w:val="00DD16D1"/>
    <w:rsid w:val="00DD1949"/>
    <w:rsid w:val="00DD4053"/>
    <w:rsid w:val="00DD5B44"/>
    <w:rsid w:val="00DD611E"/>
    <w:rsid w:val="00DF2FEA"/>
    <w:rsid w:val="00DF631F"/>
    <w:rsid w:val="00DF7CC6"/>
    <w:rsid w:val="00E06C38"/>
    <w:rsid w:val="00E16D41"/>
    <w:rsid w:val="00E2067B"/>
    <w:rsid w:val="00E25840"/>
    <w:rsid w:val="00E32ECB"/>
    <w:rsid w:val="00E378FB"/>
    <w:rsid w:val="00E4509B"/>
    <w:rsid w:val="00E45D54"/>
    <w:rsid w:val="00E5074F"/>
    <w:rsid w:val="00E56F96"/>
    <w:rsid w:val="00E63FC6"/>
    <w:rsid w:val="00E66835"/>
    <w:rsid w:val="00E70C63"/>
    <w:rsid w:val="00E75F57"/>
    <w:rsid w:val="00E77830"/>
    <w:rsid w:val="00E843BD"/>
    <w:rsid w:val="00E851A2"/>
    <w:rsid w:val="00E86504"/>
    <w:rsid w:val="00E9073E"/>
    <w:rsid w:val="00EA4689"/>
    <w:rsid w:val="00EA726B"/>
    <w:rsid w:val="00EC3B42"/>
    <w:rsid w:val="00EC745D"/>
    <w:rsid w:val="00ED10EC"/>
    <w:rsid w:val="00ED2011"/>
    <w:rsid w:val="00ED2E63"/>
    <w:rsid w:val="00ED32A4"/>
    <w:rsid w:val="00ED715B"/>
    <w:rsid w:val="00EE0029"/>
    <w:rsid w:val="00F005BE"/>
    <w:rsid w:val="00F0135A"/>
    <w:rsid w:val="00F01E48"/>
    <w:rsid w:val="00F05E9A"/>
    <w:rsid w:val="00F07B02"/>
    <w:rsid w:val="00F14D15"/>
    <w:rsid w:val="00F26A37"/>
    <w:rsid w:val="00F3127E"/>
    <w:rsid w:val="00F36B1A"/>
    <w:rsid w:val="00F46ADC"/>
    <w:rsid w:val="00F47972"/>
    <w:rsid w:val="00F54382"/>
    <w:rsid w:val="00F54992"/>
    <w:rsid w:val="00F5645D"/>
    <w:rsid w:val="00F633F3"/>
    <w:rsid w:val="00F8302B"/>
    <w:rsid w:val="00F93F33"/>
    <w:rsid w:val="00F97D6B"/>
    <w:rsid w:val="00FA1109"/>
    <w:rsid w:val="00FA3C30"/>
    <w:rsid w:val="00FA4B34"/>
    <w:rsid w:val="00FB335F"/>
    <w:rsid w:val="00FB36AE"/>
    <w:rsid w:val="00FB4E04"/>
    <w:rsid w:val="00FC0890"/>
    <w:rsid w:val="00FC13E4"/>
    <w:rsid w:val="00FC1F7E"/>
    <w:rsid w:val="00FC474F"/>
    <w:rsid w:val="00FC648C"/>
    <w:rsid w:val="00FD0D3C"/>
    <w:rsid w:val="00FE2B24"/>
    <w:rsid w:val="00FF2414"/>
    <w:rsid w:val="00FF65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B97109"/>
  <w14:defaultImageDpi w14:val="32767"/>
  <w15:chartTrackingRefBased/>
  <w15:docId w15:val="{441AED0A-3928-46CD-9085-6938159E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ans Pro" w:eastAsiaTheme="minorHAnsi" w:hAnsi="Source Sans Pro" w:cs="Arial"/>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AD2D67"/>
    <w:rPr>
      <w:rFonts w:ascii="Roboto" w:hAnsi="Roboto"/>
      <w:color w:val="414042"/>
    </w:rPr>
  </w:style>
  <w:style w:type="paragraph" w:styleId="Naslov1">
    <w:name w:val="heading 1"/>
    <w:basedOn w:val="Navaden"/>
    <w:next w:val="Navaden"/>
    <w:link w:val="Naslov1Znak"/>
    <w:uiPriority w:val="9"/>
    <w:rsid w:val="00AD2D67"/>
    <w:pPr>
      <w:keepNext/>
      <w:keepLines/>
      <w:spacing w:before="240"/>
      <w:outlineLvl w:val="0"/>
    </w:pPr>
    <w:rPr>
      <w:rFonts w:asciiTheme="majorHAnsi" w:eastAsiaTheme="majorEastAsia" w:hAnsiTheme="majorHAnsi" w:cstheme="majorBidi"/>
      <w:color w:val="448236" w:themeColor="accent1" w:themeShade="BF"/>
      <w:sz w:val="32"/>
      <w:szCs w:val="32"/>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uiPriority w:val="9"/>
    <w:rsid w:val="00AD2D67"/>
    <w:rPr>
      <w:rFonts w:asciiTheme="majorHAnsi" w:eastAsiaTheme="majorEastAsia" w:hAnsiTheme="majorHAnsi" w:cstheme="majorBidi"/>
      <w:color w:val="448236" w:themeColor="accent1" w:themeShade="BF"/>
      <w:sz w:val="32"/>
      <w:szCs w:val="32"/>
      <w:lang w:val="sl-SI"/>
    </w:rPr>
  </w:style>
  <w:style w:type="paragraph" w:styleId="Kazalovsebine1">
    <w:name w:val="toc 1"/>
    <w:uiPriority w:val="39"/>
    <w:unhideWhenUsed/>
    <w:qFormat/>
    <w:rsid w:val="00ED10EC"/>
    <w:pPr>
      <w:spacing w:before="120" w:line="240" w:lineRule="atLeast"/>
    </w:pPr>
    <w:rPr>
      <w:rFonts w:ascii="Roboto" w:hAnsi="Roboto"/>
      <w:bCs/>
      <w:color w:val="414042"/>
      <w:sz w:val="18"/>
      <w:szCs w:val="24"/>
      <w:lang w:val="sl-SI"/>
    </w:rPr>
  </w:style>
  <w:style w:type="paragraph" w:styleId="Kazalovsebine2">
    <w:name w:val="toc 2"/>
    <w:basedOn w:val="Kazalovsebine1"/>
    <w:uiPriority w:val="39"/>
    <w:unhideWhenUsed/>
    <w:qFormat/>
    <w:rsid w:val="00ED10EC"/>
    <w:pPr>
      <w:ind w:left="221"/>
    </w:pPr>
    <w:rPr>
      <w:szCs w:val="22"/>
    </w:rPr>
  </w:style>
  <w:style w:type="paragraph" w:customStyle="1" w:styleId="IFooter">
    <w:name w:val="I Footer"/>
    <w:basedOn w:val="IP"/>
    <w:qFormat/>
    <w:rsid w:val="00AD2D67"/>
    <w:pPr>
      <w:jc w:val="center"/>
    </w:pPr>
    <w:rPr>
      <w:sz w:val="14"/>
      <w:szCs w:val="14"/>
    </w:rPr>
  </w:style>
  <w:style w:type="table" w:styleId="Tabelamrea">
    <w:name w:val="Table Grid"/>
    <w:aliases w:val="Irnas Picture"/>
    <w:basedOn w:val="Navadnatabela"/>
    <w:uiPriority w:val="39"/>
    <w:rsid w:val="00B92EB6"/>
    <w:tblPr>
      <w:tblCellMar>
        <w:left w:w="0" w:type="dxa"/>
        <w:right w:w="0" w:type="dxa"/>
      </w:tblCellMar>
    </w:tblPr>
  </w:style>
  <w:style w:type="paragraph" w:customStyle="1" w:styleId="IP">
    <w:name w:val="I P"/>
    <w:basedOn w:val="Navaden"/>
    <w:qFormat/>
    <w:rsid w:val="000A00DB"/>
    <w:pPr>
      <w:spacing w:before="120" w:line="280" w:lineRule="atLeast"/>
      <w:jc w:val="both"/>
    </w:pPr>
    <w:rPr>
      <w:color w:val="414041" w:themeColor="text1"/>
      <w:sz w:val="18"/>
    </w:rPr>
  </w:style>
  <w:style w:type="paragraph" w:customStyle="1" w:styleId="ITitle">
    <w:name w:val="I Title"/>
    <w:next w:val="ISubtitle"/>
    <w:qFormat/>
    <w:rsid w:val="00322514"/>
    <w:pPr>
      <w:keepNext/>
      <w:keepLines/>
      <w:suppressAutoHyphens/>
      <w:spacing w:line="840" w:lineRule="exact"/>
    </w:pPr>
    <w:rPr>
      <w:rFonts w:ascii="Roboto Medium" w:hAnsi="Roboto Medium"/>
      <w:color w:val="FFFFFF" w:themeColor="background1"/>
      <w:sz w:val="76"/>
      <w:lang w:val="sl-SI"/>
    </w:rPr>
  </w:style>
  <w:style w:type="paragraph" w:customStyle="1" w:styleId="ISubtitle">
    <w:name w:val="I Subtitle"/>
    <w:basedOn w:val="ITitle"/>
    <w:next w:val="ISub-Subtitle"/>
    <w:qFormat/>
    <w:rsid w:val="004B2006"/>
    <w:pPr>
      <w:spacing w:before="360" w:line="540" w:lineRule="exact"/>
    </w:pPr>
    <w:rPr>
      <w:sz w:val="48"/>
      <w:szCs w:val="18"/>
    </w:rPr>
  </w:style>
  <w:style w:type="paragraph" w:customStyle="1" w:styleId="IH2">
    <w:name w:val="I H2"/>
    <w:basedOn w:val="IP"/>
    <w:next w:val="IP"/>
    <w:qFormat/>
    <w:rsid w:val="00E86504"/>
    <w:pPr>
      <w:keepNext/>
      <w:keepLines/>
      <w:spacing w:before="360" w:line="420" w:lineRule="atLeast"/>
      <w:jc w:val="left"/>
      <w:outlineLvl w:val="1"/>
    </w:pPr>
    <w:rPr>
      <w:rFonts w:ascii="Roboto Medium" w:hAnsi="Roboto Medium"/>
      <w:sz w:val="36"/>
      <w:szCs w:val="18"/>
    </w:rPr>
  </w:style>
  <w:style w:type="paragraph" w:customStyle="1" w:styleId="IH3">
    <w:name w:val="I H3"/>
    <w:basedOn w:val="IP"/>
    <w:next w:val="IP"/>
    <w:qFormat/>
    <w:rsid w:val="00E86504"/>
    <w:pPr>
      <w:keepNext/>
      <w:keepLines/>
      <w:spacing w:before="360"/>
      <w:jc w:val="left"/>
      <w:outlineLvl w:val="2"/>
    </w:pPr>
    <w:rPr>
      <w:rFonts w:ascii="Roboto Medium" w:hAnsi="Roboto Medium"/>
      <w:sz w:val="24"/>
      <w:szCs w:val="18"/>
    </w:rPr>
  </w:style>
  <w:style w:type="character" w:styleId="Hiperpovezava">
    <w:name w:val="Hyperlink"/>
    <w:basedOn w:val="Privzetapisavaodstavka"/>
    <w:uiPriority w:val="99"/>
    <w:unhideWhenUsed/>
    <w:qFormat/>
    <w:rsid w:val="003B0A1B"/>
    <w:rPr>
      <w:color w:val="5BAF49" w:themeColor="hyperlink"/>
      <w:u w:val="single"/>
    </w:rPr>
  </w:style>
  <w:style w:type="numbering" w:customStyle="1" w:styleId="IrnasNumberList">
    <w:name w:val="Irnas Number List"/>
    <w:uiPriority w:val="99"/>
    <w:rsid w:val="00A80B66"/>
    <w:pPr>
      <w:numPr>
        <w:numId w:val="5"/>
      </w:numPr>
    </w:pPr>
  </w:style>
  <w:style w:type="character" w:styleId="tevilkastrani">
    <w:name w:val="page number"/>
    <w:basedOn w:val="Privzetapisavaodstavka"/>
    <w:uiPriority w:val="99"/>
    <w:semiHidden/>
    <w:unhideWhenUsed/>
    <w:rsid w:val="006966C6"/>
    <w:rPr>
      <w:rFonts w:ascii="Roboto" w:hAnsi="Roboto"/>
    </w:rPr>
  </w:style>
  <w:style w:type="character" w:styleId="SledenaHiperpovezava">
    <w:name w:val="FollowedHyperlink"/>
    <w:basedOn w:val="Privzetapisavaodstavka"/>
    <w:uiPriority w:val="99"/>
    <w:semiHidden/>
    <w:unhideWhenUsed/>
    <w:rsid w:val="003B0A1B"/>
    <w:rPr>
      <w:color w:val="7EBD61" w:themeColor="followedHyperlink"/>
      <w:u w:val="single"/>
    </w:rPr>
  </w:style>
  <w:style w:type="table" w:customStyle="1" w:styleId="IrnasTable">
    <w:name w:val="Irnas Table"/>
    <w:basedOn w:val="Navadnatabela"/>
    <w:uiPriority w:val="99"/>
    <w:rsid w:val="009A222F"/>
    <w:rPr>
      <w:rFonts w:ascii="Roboto" w:hAnsi="Roboto"/>
      <w:color w:val="414042"/>
      <w:sz w:val="16"/>
    </w:rPr>
    <w:tblPr>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insideH w:val="single" w:sz="12" w:space="0" w:color="F2F2F2" w:themeColor="background1" w:themeShade="F2"/>
      </w:tblBorders>
      <w:tblCellMar>
        <w:top w:w="170" w:type="dxa"/>
        <w:left w:w="170" w:type="dxa"/>
        <w:bottom w:w="170" w:type="dxa"/>
        <w:right w:w="170" w:type="dxa"/>
      </w:tblCellMar>
    </w:tblPr>
    <w:trPr>
      <w:cantSplit/>
    </w:trPr>
    <w:tcPr>
      <w:shd w:val="clear" w:color="auto" w:fill="auto"/>
      <w:vAlign w:val="center"/>
    </w:tcPr>
    <w:tblStylePr w:type="firstRow">
      <w:pPr>
        <w:jc w:val="left"/>
      </w:pPr>
      <w:rPr>
        <w:rFonts w:ascii="Roboto Medium" w:hAnsi="Roboto Medium"/>
        <w:b w:val="0"/>
        <w:bCs w:val="0"/>
        <w:i w:val="0"/>
        <w:iCs w:val="0"/>
        <w:sz w:val="16"/>
      </w:rPr>
      <w:tblPr/>
      <w:tcPr>
        <w:shd w:val="clear" w:color="auto" w:fill="F2F2F2" w:themeFill="background1" w:themeFillShade="F2"/>
      </w:tcPr>
    </w:tblStylePr>
    <w:tblStylePr w:type="lastRow">
      <w:rPr>
        <w:rFonts w:ascii="Roboto" w:hAnsi="Roboto"/>
        <w:sz w:val="16"/>
      </w:rPr>
      <w:tblPr/>
      <w:tcPr>
        <w:shd w:val="clear" w:color="auto" w:fill="FFFFFF" w:themeFill="background1"/>
      </w:tcPr>
    </w:tblStylePr>
    <w:tblStylePr w:type="firstCol">
      <w:tblPr/>
      <w:tcPr>
        <w:shd w:val="clear" w:color="auto" w:fill="F2F2F2" w:themeFill="background1" w:themeFillShade="F2"/>
      </w:tcPr>
    </w:tblStylePr>
    <w:tblStylePr w:type="lastCol">
      <w:tblPr/>
      <w:tcPr>
        <w:shd w:val="clear" w:color="auto" w:fill="F2F2F2" w:themeFill="background1" w:themeFillShade="F2"/>
      </w:tcPr>
    </w:tblStylePr>
    <w:tblStylePr w:type="nwCell">
      <w:tblPr/>
      <w:tcPr>
        <w:shd w:val="clear" w:color="auto" w:fill="FFFFFF" w:themeFill="background1"/>
      </w:tcPr>
    </w:tblStylePr>
  </w:style>
  <w:style w:type="paragraph" w:customStyle="1" w:styleId="ITableRow">
    <w:name w:val="I Table Row"/>
    <w:basedOn w:val="IP"/>
    <w:qFormat/>
    <w:rsid w:val="00DD5B44"/>
    <w:pPr>
      <w:spacing w:before="0" w:line="240" w:lineRule="auto"/>
      <w:jc w:val="left"/>
    </w:pPr>
    <w:rPr>
      <w:sz w:val="16"/>
    </w:rPr>
  </w:style>
  <w:style w:type="paragraph" w:customStyle="1" w:styleId="ITableHeaderColumn">
    <w:name w:val="I Table Header Column"/>
    <w:basedOn w:val="ITableRow"/>
    <w:qFormat/>
    <w:rsid w:val="003F08E1"/>
    <w:rPr>
      <w:rFonts w:ascii="Roboto Medium" w:hAnsi="Roboto Medium"/>
      <w:color w:val="5BAF49"/>
    </w:rPr>
  </w:style>
  <w:style w:type="character" w:customStyle="1" w:styleId="Irnashyperlink">
    <w:name w:val="Irnas hyperlink"/>
    <w:basedOn w:val="Privzetapisavaodstavka"/>
    <w:uiPriority w:val="1"/>
    <w:qFormat/>
    <w:rsid w:val="005332EF"/>
    <w:rPr>
      <w:rFonts w:ascii="Roboto" w:hAnsi="Roboto"/>
      <w:b w:val="0"/>
      <w:bCs w:val="0"/>
      <w:i w:val="0"/>
      <w:iCs w:val="0"/>
      <w:color w:val="5BAF49" w:themeColor="accent1"/>
      <w:sz w:val="18"/>
      <w:u w:val="none"/>
    </w:rPr>
  </w:style>
  <w:style w:type="paragraph" w:styleId="Kazalovsebine3">
    <w:name w:val="toc 3"/>
    <w:basedOn w:val="Kazalovsebine1"/>
    <w:uiPriority w:val="39"/>
    <w:unhideWhenUsed/>
    <w:qFormat/>
    <w:rsid w:val="00ED10EC"/>
    <w:pPr>
      <w:ind w:left="442"/>
    </w:pPr>
    <w:rPr>
      <w:bCs w:val="0"/>
      <w:szCs w:val="22"/>
    </w:rPr>
  </w:style>
  <w:style w:type="paragraph" w:styleId="Kazalovsebine4">
    <w:name w:val="toc 4"/>
    <w:basedOn w:val="Kazalovsebine1"/>
    <w:uiPriority w:val="39"/>
    <w:unhideWhenUsed/>
    <w:qFormat/>
    <w:rsid w:val="00423AB8"/>
    <w:pPr>
      <w:spacing w:before="0"/>
      <w:ind w:left="660"/>
    </w:pPr>
    <w:rPr>
      <w:bCs w:val="0"/>
      <w:szCs w:val="20"/>
    </w:rPr>
  </w:style>
  <w:style w:type="paragraph" w:styleId="Kazalovsebine5">
    <w:name w:val="toc 5"/>
    <w:basedOn w:val="Navaden"/>
    <w:next w:val="Navaden"/>
    <w:autoRedefine/>
    <w:uiPriority w:val="39"/>
    <w:unhideWhenUsed/>
    <w:rsid w:val="00C10EC7"/>
    <w:pPr>
      <w:ind w:left="880"/>
    </w:pPr>
    <w:rPr>
      <w:rFonts w:asciiTheme="minorHAnsi" w:hAnsiTheme="minorHAnsi"/>
      <w:sz w:val="20"/>
      <w:szCs w:val="20"/>
    </w:rPr>
  </w:style>
  <w:style w:type="paragraph" w:styleId="Kazalovsebine6">
    <w:name w:val="toc 6"/>
    <w:basedOn w:val="Navaden"/>
    <w:next w:val="Navaden"/>
    <w:autoRedefine/>
    <w:uiPriority w:val="39"/>
    <w:unhideWhenUsed/>
    <w:rsid w:val="00C10EC7"/>
    <w:pPr>
      <w:ind w:left="1100"/>
    </w:pPr>
    <w:rPr>
      <w:rFonts w:asciiTheme="minorHAnsi" w:hAnsiTheme="minorHAnsi"/>
      <w:sz w:val="20"/>
      <w:szCs w:val="20"/>
    </w:rPr>
  </w:style>
  <w:style w:type="paragraph" w:styleId="Kazalovsebine7">
    <w:name w:val="toc 7"/>
    <w:basedOn w:val="Navaden"/>
    <w:next w:val="Navaden"/>
    <w:autoRedefine/>
    <w:uiPriority w:val="39"/>
    <w:unhideWhenUsed/>
    <w:rsid w:val="00C10EC7"/>
    <w:pPr>
      <w:ind w:left="1320"/>
    </w:pPr>
    <w:rPr>
      <w:rFonts w:asciiTheme="minorHAnsi" w:hAnsiTheme="minorHAnsi"/>
      <w:sz w:val="20"/>
      <w:szCs w:val="20"/>
    </w:rPr>
  </w:style>
  <w:style w:type="paragraph" w:styleId="Kazalovsebine8">
    <w:name w:val="toc 8"/>
    <w:basedOn w:val="Navaden"/>
    <w:next w:val="Navaden"/>
    <w:autoRedefine/>
    <w:uiPriority w:val="39"/>
    <w:unhideWhenUsed/>
    <w:rsid w:val="00C10EC7"/>
    <w:pPr>
      <w:ind w:left="1540"/>
    </w:pPr>
    <w:rPr>
      <w:rFonts w:asciiTheme="minorHAnsi" w:hAnsiTheme="minorHAnsi"/>
      <w:sz w:val="20"/>
      <w:szCs w:val="20"/>
    </w:rPr>
  </w:style>
  <w:style w:type="paragraph" w:styleId="Kazalovsebine9">
    <w:name w:val="toc 9"/>
    <w:basedOn w:val="Navaden"/>
    <w:next w:val="Navaden"/>
    <w:autoRedefine/>
    <w:uiPriority w:val="39"/>
    <w:unhideWhenUsed/>
    <w:rsid w:val="00C10EC7"/>
    <w:pPr>
      <w:ind w:left="1760"/>
    </w:pPr>
    <w:rPr>
      <w:rFonts w:asciiTheme="minorHAnsi" w:hAnsiTheme="minorHAnsi"/>
      <w:sz w:val="20"/>
      <w:szCs w:val="20"/>
    </w:rPr>
  </w:style>
  <w:style w:type="paragraph" w:customStyle="1" w:styleId="ISub-Subtitle">
    <w:name w:val="I Sub-Subtitle"/>
    <w:basedOn w:val="IH2"/>
    <w:next w:val="ISub-sub-subtitle"/>
    <w:qFormat/>
    <w:rsid w:val="00E86504"/>
    <w:pPr>
      <w:outlineLvl w:val="9"/>
    </w:pPr>
    <w:rPr>
      <w:color w:val="FFFFFF" w:themeColor="background1"/>
    </w:rPr>
  </w:style>
  <w:style w:type="paragraph" w:styleId="Glava">
    <w:name w:val="header"/>
    <w:basedOn w:val="Navaden"/>
    <w:link w:val="GlavaZnak"/>
    <w:uiPriority w:val="99"/>
    <w:unhideWhenUsed/>
    <w:rsid w:val="00440704"/>
    <w:pPr>
      <w:tabs>
        <w:tab w:val="center" w:pos="4680"/>
        <w:tab w:val="right" w:pos="9360"/>
      </w:tabs>
    </w:pPr>
  </w:style>
  <w:style w:type="character" w:customStyle="1" w:styleId="GlavaZnak">
    <w:name w:val="Glava Znak"/>
    <w:basedOn w:val="Privzetapisavaodstavka"/>
    <w:link w:val="Glava"/>
    <w:uiPriority w:val="99"/>
    <w:rsid w:val="00440704"/>
    <w:rPr>
      <w:rFonts w:ascii="Roboto" w:hAnsi="Roboto"/>
      <w:color w:val="414042"/>
      <w:lang w:val="sl-SI"/>
    </w:rPr>
  </w:style>
  <w:style w:type="paragraph" w:styleId="Noga">
    <w:name w:val="footer"/>
    <w:basedOn w:val="Navaden"/>
    <w:link w:val="NogaZnak"/>
    <w:uiPriority w:val="99"/>
    <w:unhideWhenUsed/>
    <w:rsid w:val="00440704"/>
    <w:pPr>
      <w:tabs>
        <w:tab w:val="center" w:pos="4680"/>
        <w:tab w:val="right" w:pos="9360"/>
      </w:tabs>
    </w:pPr>
  </w:style>
  <w:style w:type="character" w:customStyle="1" w:styleId="NogaZnak">
    <w:name w:val="Noga Znak"/>
    <w:basedOn w:val="Privzetapisavaodstavka"/>
    <w:link w:val="Noga"/>
    <w:uiPriority w:val="99"/>
    <w:rsid w:val="00440704"/>
    <w:rPr>
      <w:rFonts w:ascii="Roboto" w:hAnsi="Roboto"/>
      <w:color w:val="414042"/>
      <w:lang w:val="sl-SI"/>
    </w:rPr>
  </w:style>
  <w:style w:type="paragraph" w:customStyle="1" w:styleId="IH1">
    <w:name w:val="I H1"/>
    <w:basedOn w:val="IP"/>
    <w:next w:val="IP"/>
    <w:qFormat/>
    <w:rsid w:val="00E86504"/>
    <w:pPr>
      <w:keepNext/>
      <w:keepLines/>
      <w:spacing w:before="360" w:line="540" w:lineRule="atLeast"/>
      <w:jc w:val="left"/>
      <w:outlineLvl w:val="0"/>
    </w:pPr>
    <w:rPr>
      <w:rFonts w:ascii="Roboto Medium" w:hAnsi="Roboto Medium"/>
      <w:sz w:val="48"/>
      <w:szCs w:val="18"/>
    </w:rPr>
  </w:style>
  <w:style w:type="paragraph" w:customStyle="1" w:styleId="ITableHeaderRow">
    <w:name w:val="I Table Header Row"/>
    <w:basedOn w:val="ITableRow"/>
    <w:qFormat/>
    <w:rsid w:val="00670A52"/>
    <w:rPr>
      <w:rFonts w:ascii="Roboto Medium" w:hAnsi="Roboto Medium"/>
      <w:color w:val="5BAF49" w:themeColor="accent1"/>
    </w:rPr>
  </w:style>
  <w:style w:type="paragraph" w:styleId="Napis">
    <w:name w:val="caption"/>
    <w:basedOn w:val="Navaden"/>
    <w:next w:val="IP"/>
    <w:unhideWhenUsed/>
    <w:qFormat/>
    <w:rsid w:val="005C4F10"/>
    <w:pPr>
      <w:spacing w:before="160" w:line="240" w:lineRule="atLeast"/>
    </w:pPr>
    <w:rPr>
      <w:i/>
      <w:iCs/>
      <w:color w:val="414041" w:themeColor="text1"/>
      <w:sz w:val="18"/>
      <w:szCs w:val="18"/>
    </w:rPr>
  </w:style>
  <w:style w:type="paragraph" w:styleId="Besedilooblaka">
    <w:name w:val="Balloon Text"/>
    <w:basedOn w:val="Navaden"/>
    <w:link w:val="BesedilooblakaZnak"/>
    <w:uiPriority w:val="99"/>
    <w:semiHidden/>
    <w:unhideWhenUsed/>
    <w:rsid w:val="00454E8C"/>
    <w:rPr>
      <w:rFonts w:ascii="Times New Roman" w:hAnsi="Times New Roman" w:cs="Times New Roman"/>
      <w:sz w:val="18"/>
      <w:szCs w:val="18"/>
    </w:rPr>
  </w:style>
  <w:style w:type="character" w:customStyle="1" w:styleId="BesedilooblakaZnak">
    <w:name w:val="Besedilo oblačka Znak"/>
    <w:basedOn w:val="Privzetapisavaodstavka"/>
    <w:link w:val="Besedilooblaka"/>
    <w:uiPriority w:val="99"/>
    <w:semiHidden/>
    <w:rsid w:val="00454E8C"/>
    <w:rPr>
      <w:rFonts w:ascii="Times New Roman" w:hAnsi="Times New Roman" w:cs="Times New Roman"/>
      <w:color w:val="414042"/>
      <w:sz w:val="18"/>
      <w:szCs w:val="18"/>
      <w:lang w:val="sl-SI"/>
    </w:rPr>
  </w:style>
  <w:style w:type="paragraph" w:customStyle="1" w:styleId="IHeadertext">
    <w:name w:val="I Header text"/>
    <w:basedOn w:val="IP"/>
    <w:qFormat/>
    <w:rsid w:val="00E843BD"/>
    <w:pPr>
      <w:spacing w:before="0" w:line="240" w:lineRule="exact"/>
      <w:jc w:val="right"/>
    </w:pPr>
    <w:rPr>
      <w:rFonts w:ascii="Roboto Medium" w:hAnsi="Roboto Medium"/>
      <w:color w:val="FFFFFF" w:themeColor="background1"/>
      <w:sz w:val="16"/>
    </w:rPr>
  </w:style>
  <w:style w:type="paragraph" w:customStyle="1" w:styleId="ISub-sub-subtitle">
    <w:name w:val="I Sub-sub-subtitle"/>
    <w:basedOn w:val="IP"/>
    <w:next w:val="IP"/>
    <w:qFormat/>
    <w:rsid w:val="00322514"/>
    <w:pPr>
      <w:jc w:val="left"/>
    </w:pPr>
    <w:rPr>
      <w:rFonts w:ascii="Roboto Medium" w:hAnsi="Roboto Medium"/>
      <w:color w:val="FFFFFF" w:themeColor="background1"/>
      <w:sz w:val="24"/>
    </w:rPr>
  </w:style>
  <w:style w:type="paragraph" w:customStyle="1" w:styleId="IBullet1">
    <w:name w:val="I Bullet 1"/>
    <w:qFormat/>
    <w:rsid w:val="003B0A1B"/>
    <w:pPr>
      <w:numPr>
        <w:numId w:val="49"/>
      </w:numPr>
      <w:spacing w:before="120" w:line="280" w:lineRule="atLeast"/>
    </w:pPr>
    <w:rPr>
      <w:rFonts w:ascii="Roboto" w:hAnsi="Roboto"/>
      <w:color w:val="414041" w:themeColor="text1"/>
      <w:sz w:val="18"/>
      <w:lang w:val="sl-SI"/>
    </w:rPr>
  </w:style>
  <w:style w:type="numbering" w:customStyle="1" w:styleId="IrnasBulletList">
    <w:name w:val="Irnas Bullet List"/>
    <w:basedOn w:val="Brezseznama"/>
    <w:uiPriority w:val="99"/>
    <w:rsid w:val="0061499F"/>
    <w:pPr>
      <w:numPr>
        <w:numId w:val="48"/>
      </w:numPr>
    </w:pPr>
  </w:style>
  <w:style w:type="paragraph" w:customStyle="1" w:styleId="IBullet2">
    <w:name w:val="I Bullet 2"/>
    <w:qFormat/>
    <w:rsid w:val="003B0A1B"/>
    <w:pPr>
      <w:numPr>
        <w:ilvl w:val="1"/>
        <w:numId w:val="49"/>
      </w:numPr>
      <w:spacing w:before="120" w:line="280" w:lineRule="atLeast"/>
    </w:pPr>
    <w:rPr>
      <w:rFonts w:ascii="Roboto" w:hAnsi="Roboto"/>
      <w:color w:val="414041" w:themeColor="text1"/>
      <w:sz w:val="18"/>
      <w:lang w:val="sl-SI"/>
    </w:rPr>
  </w:style>
  <w:style w:type="paragraph" w:customStyle="1" w:styleId="IH1Number">
    <w:name w:val="I H1 Number"/>
    <w:next w:val="IP"/>
    <w:qFormat/>
    <w:rsid w:val="00E86504"/>
    <w:pPr>
      <w:keepNext/>
      <w:keepLines/>
      <w:numPr>
        <w:numId w:val="5"/>
      </w:numPr>
      <w:spacing w:before="360" w:line="540" w:lineRule="atLeast"/>
      <w:outlineLvl w:val="0"/>
    </w:pPr>
    <w:rPr>
      <w:rFonts w:ascii="Roboto Medium" w:hAnsi="Roboto Medium"/>
      <w:color w:val="414041" w:themeColor="text1"/>
      <w:sz w:val="48"/>
      <w:szCs w:val="18"/>
      <w:lang w:val="sl-SI"/>
    </w:rPr>
  </w:style>
  <w:style w:type="paragraph" w:customStyle="1" w:styleId="IH2Number">
    <w:name w:val="I H2 Number"/>
    <w:next w:val="IP"/>
    <w:qFormat/>
    <w:rsid w:val="00E86504"/>
    <w:pPr>
      <w:keepNext/>
      <w:keepLines/>
      <w:numPr>
        <w:ilvl w:val="1"/>
        <w:numId w:val="5"/>
      </w:numPr>
      <w:spacing w:before="360" w:line="420" w:lineRule="atLeast"/>
      <w:outlineLvl w:val="1"/>
    </w:pPr>
    <w:rPr>
      <w:rFonts w:ascii="Roboto Medium" w:hAnsi="Roboto Medium"/>
      <w:color w:val="414041" w:themeColor="text1"/>
      <w:sz w:val="36"/>
      <w:szCs w:val="18"/>
      <w:lang w:val="sl-SI"/>
    </w:rPr>
  </w:style>
  <w:style w:type="paragraph" w:customStyle="1" w:styleId="IH3Number">
    <w:name w:val="I H3 Number"/>
    <w:next w:val="IP"/>
    <w:qFormat/>
    <w:rsid w:val="00E86504"/>
    <w:pPr>
      <w:keepNext/>
      <w:keepLines/>
      <w:numPr>
        <w:ilvl w:val="2"/>
        <w:numId w:val="5"/>
      </w:numPr>
      <w:spacing w:before="360" w:line="280" w:lineRule="atLeast"/>
      <w:outlineLvl w:val="2"/>
    </w:pPr>
    <w:rPr>
      <w:rFonts w:ascii="Roboto Medium" w:hAnsi="Roboto Medium"/>
      <w:color w:val="414041" w:themeColor="text1"/>
      <w:sz w:val="24"/>
      <w:szCs w:val="18"/>
      <w:lang w:val="sl-SI"/>
    </w:rPr>
  </w:style>
  <w:style w:type="paragraph" w:customStyle="1" w:styleId="IBullet3">
    <w:name w:val="I Bullet 3"/>
    <w:qFormat/>
    <w:rsid w:val="003B0A1B"/>
    <w:pPr>
      <w:numPr>
        <w:ilvl w:val="2"/>
        <w:numId w:val="49"/>
      </w:numPr>
      <w:spacing w:before="120" w:line="280" w:lineRule="atLeast"/>
    </w:pPr>
    <w:rPr>
      <w:rFonts w:ascii="Roboto" w:hAnsi="Roboto"/>
      <w:color w:val="414041" w:themeColor="text1"/>
      <w:sz w:val="18"/>
      <w:lang w:val="sl-SI"/>
    </w:rPr>
  </w:style>
  <w:style w:type="paragraph" w:customStyle="1" w:styleId="ITableTotalRow">
    <w:name w:val="I Table Total Row"/>
    <w:basedOn w:val="ITableRow"/>
    <w:next w:val="IP"/>
    <w:qFormat/>
    <w:rsid w:val="009A222F"/>
    <w:rPr>
      <w:rFonts w:ascii="Roboto Medium" w:hAnsi="Roboto Medium"/>
    </w:rPr>
  </w:style>
  <w:style w:type="table" w:styleId="Tabelasvetlamrea1poudarek3">
    <w:name w:val="Grid Table 1 Light Accent 3"/>
    <w:basedOn w:val="Navadnatabela"/>
    <w:uiPriority w:val="46"/>
    <w:rsid w:val="0073075C"/>
    <w:tblPr>
      <w:tblStyleRowBandSize w:val="1"/>
      <w:tblStyleColBandSize w:val="1"/>
      <w:tblBorders>
        <w:top w:val="single" w:sz="4" w:space="0" w:color="E9E9E9" w:themeColor="accent3" w:themeTint="66"/>
        <w:left w:val="single" w:sz="4" w:space="0" w:color="E9E9E9" w:themeColor="accent3" w:themeTint="66"/>
        <w:bottom w:val="single" w:sz="4" w:space="0" w:color="E9E9E9" w:themeColor="accent3" w:themeTint="66"/>
        <w:right w:val="single" w:sz="4" w:space="0" w:color="E9E9E9" w:themeColor="accent3" w:themeTint="66"/>
        <w:insideH w:val="single" w:sz="4" w:space="0" w:color="E9E9E9" w:themeColor="accent3" w:themeTint="66"/>
        <w:insideV w:val="single" w:sz="4" w:space="0" w:color="E9E9E9" w:themeColor="accent3" w:themeTint="66"/>
      </w:tblBorders>
    </w:tblPr>
    <w:tblStylePr w:type="firstRow">
      <w:rPr>
        <w:b/>
        <w:bCs/>
      </w:rPr>
      <w:tblPr/>
      <w:tcPr>
        <w:tcBorders>
          <w:bottom w:val="single" w:sz="12" w:space="0" w:color="DFDFDF" w:themeColor="accent3" w:themeTint="99"/>
        </w:tcBorders>
      </w:tcPr>
    </w:tblStylePr>
    <w:tblStylePr w:type="lastRow">
      <w:rPr>
        <w:b/>
        <w:bCs/>
      </w:rPr>
      <w:tblPr/>
      <w:tcPr>
        <w:tcBorders>
          <w:top w:val="double" w:sz="2" w:space="0" w:color="DFDFDF" w:themeColor="accent3" w:themeTint="99"/>
        </w:tcBorders>
      </w:tcPr>
    </w:tblStylePr>
    <w:tblStylePr w:type="firstCol">
      <w:rPr>
        <w:b/>
        <w:bCs/>
      </w:rPr>
    </w:tblStylePr>
    <w:tblStylePr w:type="lastCol">
      <w:rPr>
        <w:b/>
        <w:bCs/>
      </w:rPr>
    </w:tblStylePr>
  </w:style>
  <w:style w:type="paragraph" w:customStyle="1" w:styleId="ISpacePicTableTop">
    <w:name w:val="I Space Pic/Table Top"/>
    <w:basedOn w:val="IP"/>
    <w:qFormat/>
    <w:rsid w:val="00E70C63"/>
    <w:pPr>
      <w:spacing w:before="0" w:line="240" w:lineRule="atLeast"/>
    </w:pPr>
  </w:style>
  <w:style w:type="table" w:styleId="Tabelasvetlamrea">
    <w:name w:val="Grid Table Light"/>
    <w:basedOn w:val="Navadnatabela"/>
    <w:uiPriority w:val="40"/>
    <w:rsid w:val="00E70C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Navadnatabela1">
    <w:name w:val="Plain Table 1"/>
    <w:basedOn w:val="Navadnatabela"/>
    <w:uiPriority w:val="41"/>
    <w:rsid w:val="00E70C6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Navadnatabela4">
    <w:name w:val="Plain Table 4"/>
    <w:basedOn w:val="Navadnatabela"/>
    <w:uiPriority w:val="44"/>
    <w:rsid w:val="00E70C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aslovTOC">
    <w:name w:val="TOC Heading"/>
    <w:next w:val="Kazalovsebine1"/>
    <w:uiPriority w:val="39"/>
    <w:unhideWhenUsed/>
    <w:qFormat/>
    <w:rsid w:val="00ED10EC"/>
    <w:pPr>
      <w:spacing w:before="480" w:line="276" w:lineRule="auto"/>
    </w:pPr>
    <w:rPr>
      <w:rFonts w:ascii="Roboto" w:eastAsiaTheme="majorEastAsia" w:hAnsi="Roboto" w:cstheme="majorBidi"/>
      <w:b/>
      <w:color w:val="414041" w:themeColor="text1"/>
      <w:sz w:val="18"/>
      <w:szCs w:val="28"/>
      <w:lang w:val="en-US"/>
    </w:rPr>
  </w:style>
  <w:style w:type="paragraph" w:styleId="Kazaloslik">
    <w:name w:val="table of figures"/>
    <w:basedOn w:val="Navaden"/>
    <w:next w:val="Navaden"/>
    <w:uiPriority w:val="99"/>
    <w:unhideWhenUsed/>
    <w:rsid w:val="00C36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18387">
      <w:bodyDiv w:val="1"/>
      <w:marLeft w:val="0"/>
      <w:marRight w:val="0"/>
      <w:marTop w:val="0"/>
      <w:marBottom w:val="0"/>
      <w:divBdr>
        <w:top w:val="none" w:sz="0" w:space="0" w:color="auto"/>
        <w:left w:val="none" w:sz="0" w:space="0" w:color="auto"/>
        <w:bottom w:val="none" w:sz="0" w:space="0" w:color="auto"/>
        <w:right w:val="none" w:sz="0" w:space="0" w:color="auto"/>
      </w:divBdr>
    </w:div>
    <w:div w:id="360864953">
      <w:bodyDiv w:val="1"/>
      <w:marLeft w:val="0"/>
      <w:marRight w:val="0"/>
      <w:marTop w:val="0"/>
      <w:marBottom w:val="0"/>
      <w:divBdr>
        <w:top w:val="none" w:sz="0" w:space="0" w:color="auto"/>
        <w:left w:val="none" w:sz="0" w:space="0" w:color="auto"/>
        <w:bottom w:val="none" w:sz="0" w:space="0" w:color="auto"/>
        <w:right w:val="none" w:sz="0" w:space="0" w:color="auto"/>
      </w:divBdr>
    </w:div>
    <w:div w:id="884097721">
      <w:bodyDiv w:val="1"/>
      <w:marLeft w:val="0"/>
      <w:marRight w:val="0"/>
      <w:marTop w:val="0"/>
      <w:marBottom w:val="0"/>
      <w:divBdr>
        <w:top w:val="none" w:sz="0" w:space="0" w:color="auto"/>
        <w:left w:val="none" w:sz="0" w:space="0" w:color="auto"/>
        <w:bottom w:val="none" w:sz="0" w:space="0" w:color="auto"/>
        <w:right w:val="none" w:sz="0" w:space="0" w:color="auto"/>
      </w:divBdr>
    </w:div>
    <w:div w:id="1084454542">
      <w:bodyDiv w:val="1"/>
      <w:marLeft w:val="0"/>
      <w:marRight w:val="0"/>
      <w:marTop w:val="0"/>
      <w:marBottom w:val="0"/>
      <w:divBdr>
        <w:top w:val="none" w:sz="0" w:space="0" w:color="auto"/>
        <w:left w:val="none" w:sz="0" w:space="0" w:color="auto"/>
        <w:bottom w:val="none" w:sz="0" w:space="0" w:color="auto"/>
        <w:right w:val="none" w:sz="0" w:space="0" w:color="auto"/>
      </w:divBdr>
    </w:div>
    <w:div w:id="1147473163">
      <w:bodyDiv w:val="1"/>
      <w:marLeft w:val="0"/>
      <w:marRight w:val="0"/>
      <w:marTop w:val="0"/>
      <w:marBottom w:val="0"/>
      <w:divBdr>
        <w:top w:val="none" w:sz="0" w:space="0" w:color="auto"/>
        <w:left w:val="none" w:sz="0" w:space="0" w:color="auto"/>
        <w:bottom w:val="none" w:sz="0" w:space="0" w:color="auto"/>
        <w:right w:val="none" w:sz="0" w:space="0" w:color="auto"/>
      </w:divBdr>
    </w:div>
    <w:div w:id="1237016360">
      <w:bodyDiv w:val="1"/>
      <w:marLeft w:val="0"/>
      <w:marRight w:val="0"/>
      <w:marTop w:val="0"/>
      <w:marBottom w:val="0"/>
      <w:divBdr>
        <w:top w:val="none" w:sz="0" w:space="0" w:color="auto"/>
        <w:left w:val="none" w:sz="0" w:space="0" w:color="auto"/>
        <w:bottom w:val="none" w:sz="0" w:space="0" w:color="auto"/>
        <w:right w:val="none" w:sz="0" w:space="0" w:color="auto"/>
      </w:divBdr>
    </w:div>
    <w:div w:id="1703893722">
      <w:bodyDiv w:val="1"/>
      <w:marLeft w:val="0"/>
      <w:marRight w:val="0"/>
      <w:marTop w:val="0"/>
      <w:marBottom w:val="0"/>
      <w:divBdr>
        <w:top w:val="none" w:sz="0" w:space="0" w:color="auto"/>
        <w:left w:val="none" w:sz="0" w:space="0" w:color="auto"/>
        <w:bottom w:val="none" w:sz="0" w:space="0" w:color="auto"/>
        <w:right w:val="none" w:sz="0" w:space="0" w:color="auto"/>
      </w:divBdr>
    </w:div>
    <w:div w:id="1779988923">
      <w:bodyDiv w:val="1"/>
      <w:marLeft w:val="0"/>
      <w:marRight w:val="0"/>
      <w:marTop w:val="0"/>
      <w:marBottom w:val="0"/>
      <w:divBdr>
        <w:top w:val="none" w:sz="0" w:space="0" w:color="auto"/>
        <w:left w:val="none" w:sz="0" w:space="0" w:color="auto"/>
        <w:bottom w:val="none" w:sz="0" w:space="0" w:color="auto"/>
        <w:right w:val="none" w:sz="0" w:space="0" w:color="auto"/>
      </w:divBdr>
    </w:div>
    <w:div w:id="19036344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eader" Target="header4.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s>
</file>

<file path=word/_rels/footer4.xml.rels><?xml version="1.0" encoding="UTF-8" standalone="yes"?>
<Relationships xmlns="http://schemas.openxmlformats.org/package/2006/relationships"><Relationship Id="rId1" Type="http://schemas.openxmlformats.org/officeDocument/2006/relationships/image" Target="media/image80.emf"/></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D:\SynologyDrive\IRNAS-Internal\Templates\irnas-A4-naslovnica.dotx" TargetMode="External"/></Relationships>
</file>

<file path=word/theme/theme1.xml><?xml version="1.0" encoding="utf-8"?>
<a:theme xmlns:a="http://schemas.openxmlformats.org/drawingml/2006/main" name="Office Theme">
  <a:themeElements>
    <a:clrScheme name="Custom 3">
      <a:dk1>
        <a:srgbClr val="414041"/>
      </a:dk1>
      <a:lt1>
        <a:srgbClr val="FFFFFF"/>
      </a:lt1>
      <a:dk2>
        <a:srgbClr val="FFFFFF"/>
      </a:dk2>
      <a:lt2>
        <a:srgbClr val="FFFFFF"/>
      </a:lt2>
      <a:accent1>
        <a:srgbClr val="5BAF49"/>
      </a:accent1>
      <a:accent2>
        <a:srgbClr val="5BAF49"/>
      </a:accent2>
      <a:accent3>
        <a:srgbClr val="CACACA"/>
      </a:accent3>
      <a:accent4>
        <a:srgbClr val="919191"/>
      </a:accent4>
      <a:accent5>
        <a:srgbClr val="5B9BD5"/>
      </a:accent5>
      <a:accent6>
        <a:srgbClr val="FFC000"/>
      </a:accent6>
      <a:hlink>
        <a:srgbClr val="5BAF49"/>
      </a:hlink>
      <a:folHlink>
        <a:srgbClr val="7EBD61"/>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5F4AFB4-FDD8-4A77-B470-AC3494127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irnas-A4-naslovnica.dotx</Template>
  <TotalTime>296</TotalTime>
  <Pages>43</Pages>
  <Words>2370</Words>
  <Characters>13513</Characters>
  <Application>Microsoft Office Word</Application>
  <DocSecurity>0</DocSecurity>
  <Lines>112</Lines>
  <Paragraphs>31</Paragraphs>
  <ScaleCrop>false</ScaleCrop>
  <HeadingPairs>
    <vt:vector size="6" baseType="variant">
      <vt:variant>
        <vt:lpstr>Naslov</vt:lpstr>
      </vt:variant>
      <vt:variant>
        <vt:i4>1</vt:i4>
      </vt:variant>
      <vt:variant>
        <vt:lpstr>Title</vt:lpstr>
      </vt:variant>
      <vt:variant>
        <vt:i4>1</vt:i4>
      </vt:variant>
      <vt:variant>
        <vt:lpstr>Headings</vt:lpstr>
      </vt:variant>
      <vt:variant>
        <vt:i4>1</vt:i4>
      </vt:variant>
    </vt:vector>
  </HeadingPairs>
  <TitlesOfParts>
    <vt:vector size="3" baseType="lpstr">
      <vt:lpstr>Irnas</vt:lpstr>
      <vt:lpstr>Irnas</vt:lpstr>
      <vt:lpstr>Start here</vt:lpstr>
    </vt:vector>
  </TitlesOfParts>
  <Manager/>
  <Company>Irnas</Company>
  <LinksUpToDate>false</LinksUpToDate>
  <CharactersWithSpaces>15852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Irnas</dc:title>
  <dc:subject/>
  <dc:creator>Tadej</dc:creator>
  <cp:keywords/>
  <dc:description/>
  <cp:lastModifiedBy>Tadej Plej</cp:lastModifiedBy>
  <cp:revision>33</cp:revision>
  <cp:lastPrinted>2021-04-19T08:57:00Z</cp:lastPrinted>
  <dcterms:created xsi:type="dcterms:W3CDTF">2021-04-16T10:57:00Z</dcterms:created>
  <dcterms:modified xsi:type="dcterms:W3CDTF">2021-04-19T09:04:00Z</dcterms:modified>
  <cp:category/>
</cp:coreProperties>
</file>